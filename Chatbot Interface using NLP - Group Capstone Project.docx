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725A338" w14:textId="77777777" w:rsidTr="00356FE5">
        <w:trPr>
          <w:trHeight w:val="4104"/>
        </w:trPr>
        <w:tc>
          <w:tcPr>
            <w:tcW w:w="10080" w:type="dxa"/>
            <w:vAlign w:val="bottom"/>
          </w:tcPr>
          <w:p w14:paraId="419B8AB9" w14:textId="75D7294A" w:rsidR="003A2F68" w:rsidRDefault="006D42EA" w:rsidP="009213CD">
            <w:pPr>
              <w:pStyle w:val="CoverPageTitle"/>
              <w:spacing w:after="0"/>
            </w:pPr>
            <w:sdt>
              <w:sdtPr>
                <w:rPr>
                  <w:sz w:val="72"/>
                  <w:szCs w:val="72"/>
                </w:rPr>
                <w:alias w:val="Enter title:"/>
                <w:tag w:val="Enter title:"/>
                <w:id w:val="656652538"/>
                <w:placeholder>
                  <w:docPart w:val="611F0FBA70DB411C94839F18263AACA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A78E5">
                  <w:rPr>
                    <w:sz w:val="72"/>
                    <w:szCs w:val="72"/>
                  </w:rPr>
                  <w:t xml:space="preserve">Chatbot Interface </w:t>
                </w:r>
                <w:r w:rsidR="00336EA1">
                  <w:rPr>
                    <w:sz w:val="72"/>
                    <w:szCs w:val="72"/>
                  </w:rPr>
                  <w:t>using</w:t>
                </w:r>
                <w:r w:rsidR="007A78E5">
                  <w:rPr>
                    <w:sz w:val="72"/>
                    <w:szCs w:val="72"/>
                  </w:rPr>
                  <w:t xml:space="preserve"> NLP</w:t>
                </w:r>
              </w:sdtContent>
            </w:sdt>
          </w:p>
        </w:tc>
      </w:tr>
      <w:tr w:rsidR="007B0A29" w14:paraId="13971D52" w14:textId="77777777" w:rsidTr="007C770C">
        <w:tc>
          <w:tcPr>
            <w:tcW w:w="10080" w:type="dxa"/>
          </w:tcPr>
          <w:p w14:paraId="49F33DCF" w14:textId="77777777" w:rsidR="007B0A29" w:rsidRDefault="007B0A29" w:rsidP="007C770C">
            <w:pPr>
              <w:pStyle w:val="CoverPageTitle"/>
              <w:spacing w:after="0"/>
            </w:pPr>
            <w:r>
              <w:rPr>
                <w:noProof/>
              </w:rPr>
              <w:drawing>
                <wp:inline distT="0" distB="0" distL="0" distR="0" wp14:anchorId="13E519E1" wp14:editId="06682EF6">
                  <wp:extent cx="4815950" cy="3375113"/>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15950" cy="3375113"/>
                          </a:xfrm>
                          <a:prstGeom prst="rect">
                            <a:avLst/>
                          </a:prstGeom>
                        </pic:spPr>
                      </pic:pic>
                    </a:graphicData>
                  </a:graphic>
                </wp:inline>
              </w:drawing>
            </w:r>
          </w:p>
        </w:tc>
      </w:tr>
    </w:tbl>
    <w:p w14:paraId="274C9494"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38CD1A8" w14:textId="77777777" w:rsidTr="00803A31">
        <w:trPr>
          <w:trHeight w:val="864"/>
        </w:trPr>
        <w:tc>
          <w:tcPr>
            <w:tcW w:w="2294" w:type="dxa"/>
            <w:tcBorders>
              <w:top w:val="nil"/>
              <w:left w:val="nil"/>
              <w:bottom w:val="nil"/>
            </w:tcBorders>
            <w:shd w:val="clear" w:color="auto" w:fill="B85A22" w:themeFill="accent2" w:themeFillShade="BF"/>
            <w:vAlign w:val="center"/>
          </w:tcPr>
          <w:p w14:paraId="3FECB7AD" w14:textId="501283D5" w:rsidR="00D4773D" w:rsidRPr="00783448" w:rsidRDefault="007A78E5" w:rsidP="00783448">
            <w:pPr>
              <w:pStyle w:val="Date"/>
            </w:pPr>
            <w:r>
              <w:t>Dec 2021</w:t>
            </w:r>
          </w:p>
        </w:tc>
        <w:tc>
          <w:tcPr>
            <w:tcW w:w="7786" w:type="dxa"/>
            <w:tcBorders>
              <w:top w:val="nil"/>
              <w:bottom w:val="nil"/>
              <w:right w:val="nil"/>
            </w:tcBorders>
            <w:shd w:val="clear" w:color="auto" w:fill="355D7E" w:themeFill="accent1" w:themeFillShade="80"/>
            <w:tcMar>
              <w:left w:w="216" w:type="dxa"/>
            </w:tcMar>
            <w:vAlign w:val="center"/>
          </w:tcPr>
          <w:p w14:paraId="774F2D61" w14:textId="74B301B1" w:rsidR="00D4773D" w:rsidRPr="00A5429D" w:rsidRDefault="006D42EA" w:rsidP="00A5429D">
            <w:pPr>
              <w:pStyle w:val="CoverPageSubtitle"/>
            </w:pPr>
            <w:sdt>
              <w:sdtPr>
                <w:alias w:val="Enter subtitle:"/>
                <w:tag w:val="Enter subtitle:"/>
                <w:id w:val="541102329"/>
                <w:placeholder>
                  <w:docPart w:val="112AC1096A384B4798D694BAB7EA39E7"/>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905E68">
                  <w:t>Group Capstone Project for PGP AIML</w:t>
                </w:r>
              </w:sdtContent>
            </w:sdt>
          </w:p>
        </w:tc>
      </w:tr>
    </w:tbl>
    <w:p w14:paraId="3C53F7C4" w14:textId="77777777" w:rsidR="00356FE5" w:rsidRDefault="00356FE5" w:rsidP="00356FE5">
      <w:pPr>
        <w:spacing w:after="120"/>
        <w:ind w:left="2520"/>
        <w:rPr>
          <w:sz w:val="26"/>
          <w:szCs w:val="26"/>
        </w:rPr>
      </w:pPr>
    </w:p>
    <w:p w14:paraId="33A3B88C" w14:textId="77777777" w:rsidR="00336EA1" w:rsidRPr="00336EA1" w:rsidRDefault="00336EA1" w:rsidP="00336EA1">
      <w:pPr>
        <w:spacing w:line="432" w:lineRule="auto"/>
        <w:ind w:left="2520"/>
        <w:rPr>
          <w:b/>
          <w:bCs/>
          <w:sz w:val="26"/>
          <w:szCs w:val="26"/>
        </w:rPr>
      </w:pPr>
      <w:r w:rsidRPr="00336EA1">
        <w:rPr>
          <w:b/>
          <w:bCs/>
          <w:sz w:val="26"/>
          <w:szCs w:val="26"/>
        </w:rPr>
        <w:t>Project Team JAN A G:6 (NLP-2)</w:t>
      </w:r>
    </w:p>
    <w:p w14:paraId="583ED997" w14:textId="56405CF5" w:rsidR="00905E68" w:rsidRDefault="007A78E5" w:rsidP="00356FE5">
      <w:pPr>
        <w:spacing w:line="432" w:lineRule="auto"/>
        <w:ind w:left="2520"/>
        <w:rPr>
          <w:sz w:val="26"/>
          <w:szCs w:val="26"/>
        </w:rPr>
      </w:pPr>
      <w:r>
        <w:rPr>
          <w:sz w:val="26"/>
          <w:szCs w:val="26"/>
        </w:rPr>
        <w:t xml:space="preserve">Mohana Krishna </w:t>
      </w:r>
      <w:proofErr w:type="spellStart"/>
      <w:r>
        <w:rPr>
          <w:sz w:val="26"/>
          <w:szCs w:val="26"/>
        </w:rPr>
        <w:t>Suryadevara</w:t>
      </w:r>
      <w:proofErr w:type="spellEnd"/>
      <w:r>
        <w:rPr>
          <w:sz w:val="26"/>
          <w:szCs w:val="26"/>
        </w:rPr>
        <w:t xml:space="preserve">, Neethu Jacob, </w:t>
      </w:r>
      <w:r w:rsidR="008F1E8A">
        <w:rPr>
          <w:sz w:val="26"/>
          <w:szCs w:val="26"/>
        </w:rPr>
        <w:t xml:space="preserve">Premkumar Coimbatore Govindan, Rakesh Kumar </w:t>
      </w:r>
      <w:proofErr w:type="spellStart"/>
      <w:r w:rsidR="008F1E8A">
        <w:rPr>
          <w:sz w:val="26"/>
          <w:szCs w:val="26"/>
        </w:rPr>
        <w:t>Attre</w:t>
      </w:r>
      <w:proofErr w:type="spellEnd"/>
      <w:r w:rsidR="008F1E8A">
        <w:rPr>
          <w:sz w:val="26"/>
          <w:szCs w:val="26"/>
        </w:rPr>
        <w:t>, Varun Prakash</w:t>
      </w:r>
    </w:p>
    <w:p w14:paraId="63792C47" w14:textId="7946EE27" w:rsidR="00106B79" w:rsidRDefault="006D42EA">
      <w:pPr>
        <w:pStyle w:val="Title"/>
      </w:pPr>
      <w:sdt>
        <w:sdtPr>
          <w:alias w:val="Title:"/>
          <w:tag w:val="Title:"/>
          <w:id w:val="-1055697181"/>
          <w:placeholder>
            <w:docPart w:val="FF9E985A81594AC9B8611F73E2C7E8C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t>Chatbot Interface using NLP</w:t>
          </w:r>
        </w:sdtContent>
      </w:sdt>
    </w:p>
    <w:sdt>
      <w:sdtPr>
        <w:alias w:val="Subtitle:"/>
        <w:tag w:val="Subtitle:"/>
        <w:id w:val="219697527"/>
        <w:placeholder>
          <w:docPart w:val="FB8F3455B1CA416F818B55BDDA794FE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AA48193" w14:textId="5DCB1C0F" w:rsidR="00106B79" w:rsidRDefault="00336EA1" w:rsidP="00905E68">
          <w:pPr>
            <w:pStyle w:val="Subtitle"/>
          </w:pPr>
          <w:r>
            <w:t>Group Capstone Project for PGP AIML</w:t>
          </w:r>
        </w:p>
      </w:sdtContent>
    </w:sdt>
    <w:sdt>
      <w:sdtPr>
        <w:rPr>
          <w:rFonts w:asciiTheme="minorHAnsi" w:eastAsiaTheme="minorHAnsi" w:hAnsiTheme="minorHAnsi" w:cs="Times New Roman"/>
          <w:caps w:val="0"/>
          <w:color w:val="auto"/>
          <w:sz w:val="23"/>
          <w:szCs w:val="23"/>
        </w:rPr>
        <w:id w:val="1798647693"/>
        <w:docPartObj>
          <w:docPartGallery w:val="Table of Contents"/>
          <w:docPartUnique/>
        </w:docPartObj>
      </w:sdtPr>
      <w:sdtEndPr>
        <w:rPr>
          <w:b/>
          <w:bCs/>
          <w:noProof/>
        </w:rPr>
      </w:sdtEndPr>
      <w:sdtContent>
        <w:p w14:paraId="0B111618" w14:textId="77777777" w:rsidR="00240E28" w:rsidRDefault="00240E28" w:rsidP="00A33CD1">
          <w:pPr>
            <w:pStyle w:val="TOCHeading"/>
            <w:numPr>
              <w:ilvl w:val="0"/>
              <w:numId w:val="0"/>
            </w:numPr>
            <w:ind w:left="432"/>
          </w:pPr>
          <w:r>
            <w:t>Table of Contents</w:t>
          </w:r>
        </w:p>
        <w:p w14:paraId="75D7B0FD" w14:textId="570759A7" w:rsidR="00CA510F" w:rsidRDefault="00240E28">
          <w:pPr>
            <w:pStyle w:val="TOC1"/>
            <w:rPr>
              <w:rFonts w:eastAsiaTheme="minorEastAsia" w:cstheme="minorBidi"/>
              <w:b w:val="0"/>
              <w:caps w:val="0"/>
              <w:color w:val="auto"/>
              <w:kern w:val="0"/>
              <w:sz w:val="22"/>
              <w:szCs w:val="20"/>
              <w:lang w:bidi="hi-IN"/>
              <w14:ligatures w14:val="none"/>
            </w:rPr>
          </w:pPr>
          <w:r>
            <w:fldChar w:fldCharType="begin"/>
          </w:r>
          <w:r>
            <w:instrText xml:space="preserve"> TOC \o "1-3" \h \z \u </w:instrText>
          </w:r>
          <w:r>
            <w:fldChar w:fldCharType="separate"/>
          </w:r>
          <w:hyperlink w:anchor="_Toc90127366" w:history="1">
            <w:r w:rsidR="00CA510F" w:rsidRPr="00670585">
              <w:rPr>
                <w:rStyle w:val="Hyperlink"/>
              </w:rPr>
              <w:t>1</w:t>
            </w:r>
            <w:r w:rsidR="00CA510F">
              <w:rPr>
                <w:rFonts w:eastAsiaTheme="minorEastAsia" w:cstheme="minorBidi"/>
                <w:b w:val="0"/>
                <w:caps w:val="0"/>
                <w:color w:val="auto"/>
                <w:kern w:val="0"/>
                <w:sz w:val="22"/>
                <w:szCs w:val="20"/>
                <w:lang w:bidi="hi-IN"/>
                <w14:ligatures w14:val="none"/>
              </w:rPr>
              <w:tab/>
            </w:r>
            <w:r w:rsidR="00CA510F" w:rsidRPr="00670585">
              <w:rPr>
                <w:rStyle w:val="Hyperlink"/>
              </w:rPr>
              <w:t>INTRODUCTION</w:t>
            </w:r>
            <w:r w:rsidR="00CA510F">
              <w:rPr>
                <w:webHidden/>
              </w:rPr>
              <w:tab/>
            </w:r>
            <w:r w:rsidR="00CA510F">
              <w:rPr>
                <w:webHidden/>
              </w:rPr>
              <w:fldChar w:fldCharType="begin"/>
            </w:r>
            <w:r w:rsidR="00CA510F">
              <w:rPr>
                <w:webHidden/>
              </w:rPr>
              <w:instrText xml:space="preserve"> PAGEREF _Toc90127366 \h </w:instrText>
            </w:r>
            <w:r w:rsidR="00CA510F">
              <w:rPr>
                <w:webHidden/>
              </w:rPr>
            </w:r>
            <w:r w:rsidR="00CA510F">
              <w:rPr>
                <w:webHidden/>
              </w:rPr>
              <w:fldChar w:fldCharType="separate"/>
            </w:r>
            <w:r w:rsidR="00CA510F">
              <w:rPr>
                <w:webHidden/>
              </w:rPr>
              <w:t>4</w:t>
            </w:r>
            <w:r w:rsidR="00CA510F">
              <w:rPr>
                <w:webHidden/>
              </w:rPr>
              <w:fldChar w:fldCharType="end"/>
            </w:r>
          </w:hyperlink>
        </w:p>
        <w:p w14:paraId="6EADD11E" w14:textId="3FF9DF24" w:rsidR="00CA510F" w:rsidRDefault="00CA510F">
          <w:pPr>
            <w:pStyle w:val="TOC2"/>
            <w:tabs>
              <w:tab w:val="left" w:pos="720"/>
            </w:tabs>
            <w:rPr>
              <w:rFonts w:eastAsiaTheme="minorEastAsia" w:cstheme="minorBidi"/>
              <w:kern w:val="0"/>
              <w:sz w:val="22"/>
              <w:szCs w:val="20"/>
              <w:lang w:bidi="hi-IN"/>
              <w14:ligatures w14:val="none"/>
            </w:rPr>
          </w:pPr>
          <w:hyperlink w:anchor="_Toc90127367" w:history="1">
            <w:r w:rsidRPr="00670585">
              <w:rPr>
                <w:rStyle w:val="Hyperlink"/>
              </w:rPr>
              <w:t>1.1</w:t>
            </w:r>
            <w:r>
              <w:rPr>
                <w:rFonts w:eastAsiaTheme="minorEastAsia" w:cstheme="minorBidi"/>
                <w:kern w:val="0"/>
                <w:sz w:val="22"/>
                <w:szCs w:val="20"/>
                <w:lang w:bidi="hi-IN"/>
                <w14:ligatures w14:val="none"/>
              </w:rPr>
              <w:tab/>
            </w:r>
            <w:r w:rsidRPr="00670585">
              <w:rPr>
                <w:rStyle w:val="Hyperlink"/>
              </w:rPr>
              <w:t>What is a Chatbot?</w:t>
            </w:r>
            <w:r>
              <w:rPr>
                <w:webHidden/>
              </w:rPr>
              <w:tab/>
            </w:r>
            <w:r>
              <w:rPr>
                <w:webHidden/>
              </w:rPr>
              <w:fldChar w:fldCharType="begin"/>
            </w:r>
            <w:r>
              <w:rPr>
                <w:webHidden/>
              </w:rPr>
              <w:instrText xml:space="preserve"> PAGEREF _Toc90127367 \h </w:instrText>
            </w:r>
            <w:r>
              <w:rPr>
                <w:webHidden/>
              </w:rPr>
            </w:r>
            <w:r>
              <w:rPr>
                <w:webHidden/>
              </w:rPr>
              <w:fldChar w:fldCharType="separate"/>
            </w:r>
            <w:r>
              <w:rPr>
                <w:webHidden/>
              </w:rPr>
              <w:t>4</w:t>
            </w:r>
            <w:r>
              <w:rPr>
                <w:webHidden/>
              </w:rPr>
              <w:fldChar w:fldCharType="end"/>
            </w:r>
          </w:hyperlink>
        </w:p>
        <w:p w14:paraId="1D3C6BCE" w14:textId="5522F104" w:rsidR="00CA510F" w:rsidRDefault="00CA510F">
          <w:pPr>
            <w:pStyle w:val="TOC2"/>
            <w:tabs>
              <w:tab w:val="left" w:pos="720"/>
            </w:tabs>
            <w:rPr>
              <w:rFonts w:eastAsiaTheme="minorEastAsia" w:cstheme="minorBidi"/>
              <w:kern w:val="0"/>
              <w:sz w:val="22"/>
              <w:szCs w:val="20"/>
              <w:lang w:bidi="hi-IN"/>
              <w14:ligatures w14:val="none"/>
            </w:rPr>
          </w:pPr>
          <w:hyperlink w:anchor="_Toc90127368" w:history="1">
            <w:r w:rsidRPr="00670585">
              <w:rPr>
                <w:rStyle w:val="Hyperlink"/>
              </w:rPr>
              <w:t>1.2</w:t>
            </w:r>
            <w:r>
              <w:rPr>
                <w:rFonts w:eastAsiaTheme="minorEastAsia" w:cstheme="minorBidi"/>
                <w:kern w:val="0"/>
                <w:sz w:val="22"/>
                <w:szCs w:val="20"/>
                <w:lang w:bidi="hi-IN"/>
                <w14:ligatures w14:val="none"/>
              </w:rPr>
              <w:tab/>
            </w:r>
            <w:r w:rsidRPr="00670585">
              <w:rPr>
                <w:rStyle w:val="Hyperlink"/>
              </w:rPr>
              <w:t>How does a Chatbot work?</w:t>
            </w:r>
            <w:r>
              <w:rPr>
                <w:webHidden/>
              </w:rPr>
              <w:tab/>
            </w:r>
            <w:r>
              <w:rPr>
                <w:webHidden/>
              </w:rPr>
              <w:fldChar w:fldCharType="begin"/>
            </w:r>
            <w:r>
              <w:rPr>
                <w:webHidden/>
              </w:rPr>
              <w:instrText xml:space="preserve"> PAGEREF _Toc90127368 \h </w:instrText>
            </w:r>
            <w:r>
              <w:rPr>
                <w:webHidden/>
              </w:rPr>
            </w:r>
            <w:r>
              <w:rPr>
                <w:webHidden/>
              </w:rPr>
              <w:fldChar w:fldCharType="separate"/>
            </w:r>
            <w:r>
              <w:rPr>
                <w:webHidden/>
              </w:rPr>
              <w:t>4</w:t>
            </w:r>
            <w:r>
              <w:rPr>
                <w:webHidden/>
              </w:rPr>
              <w:fldChar w:fldCharType="end"/>
            </w:r>
          </w:hyperlink>
        </w:p>
        <w:p w14:paraId="320073B6" w14:textId="249CC128" w:rsidR="00CA510F" w:rsidRDefault="00CA510F">
          <w:pPr>
            <w:pStyle w:val="TOC2"/>
            <w:tabs>
              <w:tab w:val="left" w:pos="720"/>
            </w:tabs>
            <w:rPr>
              <w:rFonts w:eastAsiaTheme="minorEastAsia" w:cstheme="minorBidi"/>
              <w:kern w:val="0"/>
              <w:sz w:val="22"/>
              <w:szCs w:val="20"/>
              <w:lang w:bidi="hi-IN"/>
              <w14:ligatures w14:val="none"/>
            </w:rPr>
          </w:pPr>
          <w:hyperlink w:anchor="_Toc90127369" w:history="1">
            <w:r w:rsidRPr="00670585">
              <w:rPr>
                <w:rStyle w:val="Hyperlink"/>
              </w:rPr>
              <w:t>1.3</w:t>
            </w:r>
            <w:r>
              <w:rPr>
                <w:rFonts w:eastAsiaTheme="minorEastAsia" w:cstheme="minorBidi"/>
                <w:kern w:val="0"/>
                <w:sz w:val="22"/>
                <w:szCs w:val="20"/>
                <w:lang w:bidi="hi-IN"/>
                <w14:ligatures w14:val="none"/>
              </w:rPr>
              <w:tab/>
            </w:r>
            <w:r w:rsidRPr="00670585">
              <w:rPr>
                <w:rStyle w:val="Hyperlink"/>
              </w:rPr>
              <w:t>Types of Chatbots</w:t>
            </w:r>
            <w:r>
              <w:rPr>
                <w:webHidden/>
              </w:rPr>
              <w:tab/>
            </w:r>
            <w:r>
              <w:rPr>
                <w:webHidden/>
              </w:rPr>
              <w:fldChar w:fldCharType="begin"/>
            </w:r>
            <w:r>
              <w:rPr>
                <w:webHidden/>
              </w:rPr>
              <w:instrText xml:space="preserve"> PAGEREF _Toc90127369 \h </w:instrText>
            </w:r>
            <w:r>
              <w:rPr>
                <w:webHidden/>
              </w:rPr>
            </w:r>
            <w:r>
              <w:rPr>
                <w:webHidden/>
              </w:rPr>
              <w:fldChar w:fldCharType="separate"/>
            </w:r>
            <w:r>
              <w:rPr>
                <w:webHidden/>
              </w:rPr>
              <w:t>4</w:t>
            </w:r>
            <w:r>
              <w:rPr>
                <w:webHidden/>
              </w:rPr>
              <w:fldChar w:fldCharType="end"/>
            </w:r>
          </w:hyperlink>
        </w:p>
        <w:p w14:paraId="5663D798" w14:textId="2E2BF92F" w:rsidR="00CA510F" w:rsidRDefault="00CA510F">
          <w:pPr>
            <w:pStyle w:val="TOC3"/>
            <w:tabs>
              <w:tab w:val="left" w:pos="1008"/>
            </w:tabs>
            <w:rPr>
              <w:rFonts w:eastAsiaTheme="minorEastAsia" w:cstheme="minorBidi"/>
              <w:kern w:val="0"/>
              <w:sz w:val="22"/>
              <w:szCs w:val="20"/>
              <w:lang w:bidi="hi-IN"/>
              <w14:ligatures w14:val="none"/>
            </w:rPr>
          </w:pPr>
          <w:hyperlink w:anchor="_Toc90127370" w:history="1">
            <w:r w:rsidRPr="00670585">
              <w:rPr>
                <w:rStyle w:val="Hyperlink"/>
              </w:rPr>
              <w:t>1.3.1</w:t>
            </w:r>
            <w:r>
              <w:rPr>
                <w:rFonts w:eastAsiaTheme="minorEastAsia" w:cstheme="minorBidi"/>
                <w:kern w:val="0"/>
                <w:sz w:val="22"/>
                <w:szCs w:val="20"/>
                <w:lang w:bidi="hi-IN"/>
                <w14:ligatures w14:val="none"/>
              </w:rPr>
              <w:tab/>
            </w:r>
            <w:r w:rsidRPr="00670585">
              <w:rPr>
                <w:rStyle w:val="Hyperlink"/>
              </w:rPr>
              <w:t>Rules-based Chatbots</w:t>
            </w:r>
            <w:r>
              <w:rPr>
                <w:webHidden/>
              </w:rPr>
              <w:tab/>
            </w:r>
            <w:r>
              <w:rPr>
                <w:webHidden/>
              </w:rPr>
              <w:fldChar w:fldCharType="begin"/>
            </w:r>
            <w:r>
              <w:rPr>
                <w:webHidden/>
              </w:rPr>
              <w:instrText xml:space="preserve"> PAGEREF _Toc90127370 \h </w:instrText>
            </w:r>
            <w:r>
              <w:rPr>
                <w:webHidden/>
              </w:rPr>
            </w:r>
            <w:r>
              <w:rPr>
                <w:webHidden/>
              </w:rPr>
              <w:fldChar w:fldCharType="separate"/>
            </w:r>
            <w:r>
              <w:rPr>
                <w:webHidden/>
              </w:rPr>
              <w:t>4</w:t>
            </w:r>
            <w:r>
              <w:rPr>
                <w:webHidden/>
              </w:rPr>
              <w:fldChar w:fldCharType="end"/>
            </w:r>
          </w:hyperlink>
        </w:p>
        <w:p w14:paraId="4F52D130" w14:textId="21BEDC00" w:rsidR="00CA510F" w:rsidRDefault="00CA510F">
          <w:pPr>
            <w:pStyle w:val="TOC3"/>
            <w:tabs>
              <w:tab w:val="left" w:pos="1008"/>
            </w:tabs>
            <w:rPr>
              <w:rFonts w:eastAsiaTheme="minorEastAsia" w:cstheme="minorBidi"/>
              <w:kern w:val="0"/>
              <w:sz w:val="22"/>
              <w:szCs w:val="20"/>
              <w:lang w:bidi="hi-IN"/>
              <w14:ligatures w14:val="none"/>
            </w:rPr>
          </w:pPr>
          <w:hyperlink w:anchor="_Toc90127371" w:history="1">
            <w:r w:rsidRPr="00670585">
              <w:rPr>
                <w:rStyle w:val="Hyperlink"/>
              </w:rPr>
              <w:t>1.3.2</w:t>
            </w:r>
            <w:r>
              <w:rPr>
                <w:rFonts w:eastAsiaTheme="minorEastAsia" w:cstheme="minorBidi"/>
                <w:kern w:val="0"/>
                <w:sz w:val="22"/>
                <w:szCs w:val="20"/>
                <w:lang w:bidi="hi-IN"/>
                <w14:ligatures w14:val="none"/>
              </w:rPr>
              <w:tab/>
            </w:r>
            <w:r w:rsidRPr="00670585">
              <w:rPr>
                <w:rStyle w:val="Hyperlink"/>
              </w:rPr>
              <w:t>AI Chatbots</w:t>
            </w:r>
            <w:r>
              <w:rPr>
                <w:webHidden/>
              </w:rPr>
              <w:tab/>
            </w:r>
            <w:r>
              <w:rPr>
                <w:webHidden/>
              </w:rPr>
              <w:fldChar w:fldCharType="begin"/>
            </w:r>
            <w:r>
              <w:rPr>
                <w:webHidden/>
              </w:rPr>
              <w:instrText xml:space="preserve"> PAGEREF _Toc90127371 \h </w:instrText>
            </w:r>
            <w:r>
              <w:rPr>
                <w:webHidden/>
              </w:rPr>
            </w:r>
            <w:r>
              <w:rPr>
                <w:webHidden/>
              </w:rPr>
              <w:fldChar w:fldCharType="separate"/>
            </w:r>
            <w:r>
              <w:rPr>
                <w:webHidden/>
              </w:rPr>
              <w:t>4</w:t>
            </w:r>
            <w:r>
              <w:rPr>
                <w:webHidden/>
              </w:rPr>
              <w:fldChar w:fldCharType="end"/>
            </w:r>
          </w:hyperlink>
        </w:p>
        <w:p w14:paraId="372FF8A7" w14:textId="626C363B" w:rsidR="00CA510F" w:rsidRDefault="00CA510F">
          <w:pPr>
            <w:pStyle w:val="TOC3"/>
            <w:tabs>
              <w:tab w:val="left" w:pos="1008"/>
            </w:tabs>
            <w:rPr>
              <w:rFonts w:eastAsiaTheme="minorEastAsia" w:cstheme="minorBidi"/>
              <w:kern w:val="0"/>
              <w:sz w:val="22"/>
              <w:szCs w:val="20"/>
              <w:lang w:bidi="hi-IN"/>
              <w14:ligatures w14:val="none"/>
            </w:rPr>
          </w:pPr>
          <w:hyperlink w:anchor="_Toc90127372" w:history="1">
            <w:r w:rsidRPr="00670585">
              <w:rPr>
                <w:rStyle w:val="Hyperlink"/>
              </w:rPr>
              <w:t>1.3.3</w:t>
            </w:r>
            <w:r>
              <w:rPr>
                <w:rFonts w:eastAsiaTheme="minorEastAsia" w:cstheme="minorBidi"/>
                <w:kern w:val="0"/>
                <w:sz w:val="22"/>
                <w:szCs w:val="20"/>
                <w:lang w:bidi="hi-IN"/>
                <w14:ligatures w14:val="none"/>
              </w:rPr>
              <w:tab/>
            </w:r>
            <w:r w:rsidRPr="00670585">
              <w:rPr>
                <w:rStyle w:val="Hyperlink"/>
              </w:rPr>
              <w:t>Live Chat</w:t>
            </w:r>
            <w:r>
              <w:rPr>
                <w:webHidden/>
              </w:rPr>
              <w:tab/>
            </w:r>
            <w:r>
              <w:rPr>
                <w:webHidden/>
              </w:rPr>
              <w:fldChar w:fldCharType="begin"/>
            </w:r>
            <w:r>
              <w:rPr>
                <w:webHidden/>
              </w:rPr>
              <w:instrText xml:space="preserve"> PAGEREF _Toc90127372 \h </w:instrText>
            </w:r>
            <w:r>
              <w:rPr>
                <w:webHidden/>
              </w:rPr>
            </w:r>
            <w:r>
              <w:rPr>
                <w:webHidden/>
              </w:rPr>
              <w:fldChar w:fldCharType="separate"/>
            </w:r>
            <w:r>
              <w:rPr>
                <w:webHidden/>
              </w:rPr>
              <w:t>4</w:t>
            </w:r>
            <w:r>
              <w:rPr>
                <w:webHidden/>
              </w:rPr>
              <w:fldChar w:fldCharType="end"/>
            </w:r>
          </w:hyperlink>
        </w:p>
        <w:p w14:paraId="4662ECD1" w14:textId="77C7E007" w:rsidR="00CA510F" w:rsidRDefault="00CA510F">
          <w:pPr>
            <w:pStyle w:val="TOC2"/>
            <w:tabs>
              <w:tab w:val="left" w:pos="720"/>
            </w:tabs>
            <w:rPr>
              <w:rFonts w:eastAsiaTheme="minorEastAsia" w:cstheme="minorBidi"/>
              <w:kern w:val="0"/>
              <w:sz w:val="22"/>
              <w:szCs w:val="20"/>
              <w:lang w:bidi="hi-IN"/>
              <w14:ligatures w14:val="none"/>
            </w:rPr>
          </w:pPr>
          <w:hyperlink w:anchor="_Toc90127373" w:history="1">
            <w:r w:rsidRPr="00670585">
              <w:rPr>
                <w:rStyle w:val="Hyperlink"/>
              </w:rPr>
              <w:t>1.4</w:t>
            </w:r>
            <w:r>
              <w:rPr>
                <w:rFonts w:eastAsiaTheme="minorEastAsia" w:cstheme="minorBidi"/>
                <w:kern w:val="0"/>
                <w:sz w:val="22"/>
                <w:szCs w:val="20"/>
                <w:lang w:bidi="hi-IN"/>
                <w14:ligatures w14:val="none"/>
              </w:rPr>
              <w:tab/>
            </w:r>
            <w:r w:rsidRPr="00670585">
              <w:rPr>
                <w:rStyle w:val="Hyperlink"/>
              </w:rPr>
              <w:t>Why is a Chatbot important?</w:t>
            </w:r>
            <w:r>
              <w:rPr>
                <w:webHidden/>
              </w:rPr>
              <w:tab/>
            </w:r>
            <w:r>
              <w:rPr>
                <w:webHidden/>
              </w:rPr>
              <w:fldChar w:fldCharType="begin"/>
            </w:r>
            <w:r>
              <w:rPr>
                <w:webHidden/>
              </w:rPr>
              <w:instrText xml:space="preserve"> PAGEREF _Toc90127373 \h </w:instrText>
            </w:r>
            <w:r>
              <w:rPr>
                <w:webHidden/>
              </w:rPr>
            </w:r>
            <w:r>
              <w:rPr>
                <w:webHidden/>
              </w:rPr>
              <w:fldChar w:fldCharType="separate"/>
            </w:r>
            <w:r>
              <w:rPr>
                <w:webHidden/>
              </w:rPr>
              <w:t>6</w:t>
            </w:r>
            <w:r>
              <w:rPr>
                <w:webHidden/>
              </w:rPr>
              <w:fldChar w:fldCharType="end"/>
            </w:r>
          </w:hyperlink>
        </w:p>
        <w:p w14:paraId="5C23F912" w14:textId="1CFED569" w:rsidR="00CA510F" w:rsidRDefault="00CA510F">
          <w:pPr>
            <w:pStyle w:val="TOC2"/>
            <w:tabs>
              <w:tab w:val="left" w:pos="720"/>
            </w:tabs>
            <w:rPr>
              <w:rFonts w:eastAsiaTheme="minorEastAsia" w:cstheme="minorBidi"/>
              <w:kern w:val="0"/>
              <w:sz w:val="22"/>
              <w:szCs w:val="20"/>
              <w:lang w:bidi="hi-IN"/>
              <w14:ligatures w14:val="none"/>
            </w:rPr>
          </w:pPr>
          <w:hyperlink w:anchor="_Toc90127374" w:history="1">
            <w:r w:rsidRPr="00670585">
              <w:rPr>
                <w:rStyle w:val="Hyperlink"/>
              </w:rPr>
              <w:t>1.5</w:t>
            </w:r>
            <w:r>
              <w:rPr>
                <w:rFonts w:eastAsiaTheme="minorEastAsia" w:cstheme="minorBidi"/>
                <w:kern w:val="0"/>
                <w:sz w:val="22"/>
                <w:szCs w:val="20"/>
                <w:lang w:bidi="hi-IN"/>
                <w14:ligatures w14:val="none"/>
              </w:rPr>
              <w:tab/>
            </w:r>
            <w:r w:rsidRPr="00670585">
              <w:rPr>
                <w:rStyle w:val="Hyperlink"/>
              </w:rPr>
              <w:t>Evolution of Chatbots</w:t>
            </w:r>
            <w:r>
              <w:rPr>
                <w:webHidden/>
              </w:rPr>
              <w:tab/>
            </w:r>
            <w:r>
              <w:rPr>
                <w:webHidden/>
              </w:rPr>
              <w:fldChar w:fldCharType="begin"/>
            </w:r>
            <w:r>
              <w:rPr>
                <w:webHidden/>
              </w:rPr>
              <w:instrText xml:space="preserve"> PAGEREF _Toc90127374 \h </w:instrText>
            </w:r>
            <w:r>
              <w:rPr>
                <w:webHidden/>
              </w:rPr>
            </w:r>
            <w:r>
              <w:rPr>
                <w:webHidden/>
              </w:rPr>
              <w:fldChar w:fldCharType="separate"/>
            </w:r>
            <w:r>
              <w:rPr>
                <w:webHidden/>
              </w:rPr>
              <w:t>6</w:t>
            </w:r>
            <w:r>
              <w:rPr>
                <w:webHidden/>
              </w:rPr>
              <w:fldChar w:fldCharType="end"/>
            </w:r>
          </w:hyperlink>
        </w:p>
        <w:p w14:paraId="6B171E00" w14:textId="543E1C59" w:rsidR="00CA510F" w:rsidRDefault="00CA510F">
          <w:pPr>
            <w:pStyle w:val="TOC2"/>
            <w:tabs>
              <w:tab w:val="left" w:pos="720"/>
            </w:tabs>
            <w:rPr>
              <w:rFonts w:eastAsiaTheme="minorEastAsia" w:cstheme="minorBidi"/>
              <w:kern w:val="0"/>
              <w:sz w:val="22"/>
              <w:szCs w:val="20"/>
              <w:lang w:bidi="hi-IN"/>
              <w14:ligatures w14:val="none"/>
            </w:rPr>
          </w:pPr>
          <w:hyperlink w:anchor="_Toc90127375" w:history="1">
            <w:r w:rsidRPr="00670585">
              <w:rPr>
                <w:rStyle w:val="Hyperlink"/>
              </w:rPr>
              <w:t>1.6</w:t>
            </w:r>
            <w:r>
              <w:rPr>
                <w:rFonts w:eastAsiaTheme="minorEastAsia" w:cstheme="minorBidi"/>
                <w:kern w:val="0"/>
                <w:sz w:val="22"/>
                <w:szCs w:val="20"/>
                <w:lang w:bidi="hi-IN"/>
                <w14:ligatures w14:val="none"/>
              </w:rPr>
              <w:tab/>
            </w:r>
            <w:r w:rsidRPr="00670585">
              <w:rPr>
                <w:rStyle w:val="Hyperlink"/>
              </w:rPr>
              <w:t>Chatbot Capabilities to Consider</w:t>
            </w:r>
            <w:r>
              <w:rPr>
                <w:webHidden/>
              </w:rPr>
              <w:tab/>
            </w:r>
            <w:r>
              <w:rPr>
                <w:webHidden/>
              </w:rPr>
              <w:fldChar w:fldCharType="begin"/>
            </w:r>
            <w:r>
              <w:rPr>
                <w:webHidden/>
              </w:rPr>
              <w:instrText xml:space="preserve"> PAGEREF _Toc90127375 \h </w:instrText>
            </w:r>
            <w:r>
              <w:rPr>
                <w:webHidden/>
              </w:rPr>
            </w:r>
            <w:r>
              <w:rPr>
                <w:webHidden/>
              </w:rPr>
              <w:fldChar w:fldCharType="separate"/>
            </w:r>
            <w:r>
              <w:rPr>
                <w:webHidden/>
              </w:rPr>
              <w:t>7</w:t>
            </w:r>
            <w:r>
              <w:rPr>
                <w:webHidden/>
              </w:rPr>
              <w:fldChar w:fldCharType="end"/>
            </w:r>
          </w:hyperlink>
        </w:p>
        <w:p w14:paraId="70E6C681" w14:textId="0515AD5C" w:rsidR="00CA510F" w:rsidRDefault="00CA510F">
          <w:pPr>
            <w:pStyle w:val="TOC3"/>
            <w:tabs>
              <w:tab w:val="left" w:pos="1008"/>
            </w:tabs>
            <w:rPr>
              <w:rFonts w:eastAsiaTheme="minorEastAsia" w:cstheme="minorBidi"/>
              <w:kern w:val="0"/>
              <w:sz w:val="22"/>
              <w:szCs w:val="20"/>
              <w:lang w:bidi="hi-IN"/>
              <w14:ligatures w14:val="none"/>
            </w:rPr>
          </w:pPr>
          <w:hyperlink w:anchor="_Toc90127376" w:history="1">
            <w:r w:rsidRPr="00670585">
              <w:rPr>
                <w:rStyle w:val="Hyperlink"/>
              </w:rPr>
              <w:t>1.6.1</w:t>
            </w:r>
            <w:r>
              <w:rPr>
                <w:rFonts w:eastAsiaTheme="minorEastAsia" w:cstheme="minorBidi"/>
                <w:kern w:val="0"/>
                <w:sz w:val="22"/>
                <w:szCs w:val="20"/>
                <w:lang w:bidi="hi-IN"/>
                <w14:ligatures w14:val="none"/>
              </w:rPr>
              <w:tab/>
            </w:r>
            <w:r w:rsidRPr="00670585">
              <w:rPr>
                <w:rStyle w:val="Hyperlink"/>
              </w:rPr>
              <w:t>Interactions</w:t>
            </w:r>
            <w:r>
              <w:rPr>
                <w:webHidden/>
              </w:rPr>
              <w:tab/>
            </w:r>
            <w:r>
              <w:rPr>
                <w:webHidden/>
              </w:rPr>
              <w:fldChar w:fldCharType="begin"/>
            </w:r>
            <w:r>
              <w:rPr>
                <w:webHidden/>
              </w:rPr>
              <w:instrText xml:space="preserve"> PAGEREF _Toc90127376 \h </w:instrText>
            </w:r>
            <w:r>
              <w:rPr>
                <w:webHidden/>
              </w:rPr>
            </w:r>
            <w:r>
              <w:rPr>
                <w:webHidden/>
              </w:rPr>
              <w:fldChar w:fldCharType="separate"/>
            </w:r>
            <w:r>
              <w:rPr>
                <w:webHidden/>
              </w:rPr>
              <w:t>7</w:t>
            </w:r>
            <w:r>
              <w:rPr>
                <w:webHidden/>
              </w:rPr>
              <w:fldChar w:fldCharType="end"/>
            </w:r>
          </w:hyperlink>
        </w:p>
        <w:p w14:paraId="605A4144" w14:textId="7DF7FCF7" w:rsidR="00CA510F" w:rsidRDefault="00CA510F">
          <w:pPr>
            <w:pStyle w:val="TOC3"/>
            <w:tabs>
              <w:tab w:val="left" w:pos="1008"/>
            </w:tabs>
            <w:rPr>
              <w:rFonts w:eastAsiaTheme="minorEastAsia" w:cstheme="minorBidi"/>
              <w:kern w:val="0"/>
              <w:sz w:val="22"/>
              <w:szCs w:val="20"/>
              <w:lang w:bidi="hi-IN"/>
              <w14:ligatures w14:val="none"/>
            </w:rPr>
          </w:pPr>
          <w:hyperlink w:anchor="_Toc90127377" w:history="1">
            <w:r w:rsidRPr="00670585">
              <w:rPr>
                <w:rStyle w:val="Hyperlink"/>
              </w:rPr>
              <w:t>1.6.2</w:t>
            </w:r>
            <w:r>
              <w:rPr>
                <w:rFonts w:eastAsiaTheme="minorEastAsia" w:cstheme="minorBidi"/>
                <w:kern w:val="0"/>
                <w:sz w:val="22"/>
                <w:szCs w:val="20"/>
                <w:lang w:bidi="hi-IN"/>
                <w14:ligatures w14:val="none"/>
              </w:rPr>
              <w:tab/>
            </w:r>
            <w:r w:rsidRPr="00670585">
              <w:rPr>
                <w:rStyle w:val="Hyperlink"/>
              </w:rPr>
              <w:t>Conversational Maturity</w:t>
            </w:r>
            <w:r>
              <w:rPr>
                <w:webHidden/>
              </w:rPr>
              <w:tab/>
            </w:r>
            <w:r>
              <w:rPr>
                <w:webHidden/>
              </w:rPr>
              <w:fldChar w:fldCharType="begin"/>
            </w:r>
            <w:r>
              <w:rPr>
                <w:webHidden/>
              </w:rPr>
              <w:instrText xml:space="preserve"> PAGEREF _Toc90127377 \h </w:instrText>
            </w:r>
            <w:r>
              <w:rPr>
                <w:webHidden/>
              </w:rPr>
            </w:r>
            <w:r>
              <w:rPr>
                <w:webHidden/>
              </w:rPr>
              <w:fldChar w:fldCharType="separate"/>
            </w:r>
            <w:r>
              <w:rPr>
                <w:webHidden/>
              </w:rPr>
              <w:t>7</w:t>
            </w:r>
            <w:r>
              <w:rPr>
                <w:webHidden/>
              </w:rPr>
              <w:fldChar w:fldCharType="end"/>
            </w:r>
          </w:hyperlink>
        </w:p>
        <w:p w14:paraId="0186B808" w14:textId="69164B53" w:rsidR="00CA510F" w:rsidRDefault="00CA510F">
          <w:pPr>
            <w:pStyle w:val="TOC3"/>
            <w:tabs>
              <w:tab w:val="left" w:pos="1008"/>
            </w:tabs>
            <w:rPr>
              <w:rFonts w:eastAsiaTheme="minorEastAsia" w:cstheme="minorBidi"/>
              <w:kern w:val="0"/>
              <w:sz w:val="22"/>
              <w:szCs w:val="20"/>
              <w:lang w:bidi="hi-IN"/>
              <w14:ligatures w14:val="none"/>
            </w:rPr>
          </w:pPr>
          <w:hyperlink w:anchor="_Toc90127378" w:history="1">
            <w:r w:rsidRPr="00670585">
              <w:rPr>
                <w:rStyle w:val="Hyperlink"/>
              </w:rPr>
              <w:t>1.6.3</w:t>
            </w:r>
            <w:r>
              <w:rPr>
                <w:rFonts w:eastAsiaTheme="minorEastAsia" w:cstheme="minorBidi"/>
                <w:kern w:val="0"/>
                <w:sz w:val="22"/>
                <w:szCs w:val="20"/>
                <w:lang w:bidi="hi-IN"/>
                <w14:ligatures w14:val="none"/>
              </w:rPr>
              <w:tab/>
            </w:r>
            <w:r w:rsidRPr="00670585">
              <w:rPr>
                <w:rStyle w:val="Hyperlink"/>
              </w:rPr>
              <w:t>Emotional Intelligence</w:t>
            </w:r>
            <w:r>
              <w:rPr>
                <w:webHidden/>
              </w:rPr>
              <w:tab/>
            </w:r>
            <w:r>
              <w:rPr>
                <w:webHidden/>
              </w:rPr>
              <w:fldChar w:fldCharType="begin"/>
            </w:r>
            <w:r>
              <w:rPr>
                <w:webHidden/>
              </w:rPr>
              <w:instrText xml:space="preserve"> PAGEREF _Toc90127378 \h </w:instrText>
            </w:r>
            <w:r>
              <w:rPr>
                <w:webHidden/>
              </w:rPr>
            </w:r>
            <w:r>
              <w:rPr>
                <w:webHidden/>
              </w:rPr>
              <w:fldChar w:fldCharType="separate"/>
            </w:r>
            <w:r>
              <w:rPr>
                <w:webHidden/>
              </w:rPr>
              <w:t>8</w:t>
            </w:r>
            <w:r>
              <w:rPr>
                <w:webHidden/>
              </w:rPr>
              <w:fldChar w:fldCharType="end"/>
            </w:r>
          </w:hyperlink>
        </w:p>
        <w:p w14:paraId="284EB4B8" w14:textId="37AF3D60" w:rsidR="00CA510F" w:rsidRDefault="00CA510F">
          <w:pPr>
            <w:pStyle w:val="TOC3"/>
            <w:tabs>
              <w:tab w:val="left" w:pos="1008"/>
            </w:tabs>
            <w:rPr>
              <w:rFonts w:eastAsiaTheme="minorEastAsia" w:cstheme="minorBidi"/>
              <w:kern w:val="0"/>
              <w:sz w:val="22"/>
              <w:szCs w:val="20"/>
              <w:lang w:bidi="hi-IN"/>
              <w14:ligatures w14:val="none"/>
            </w:rPr>
          </w:pPr>
          <w:hyperlink w:anchor="_Toc90127379" w:history="1">
            <w:r w:rsidRPr="00670585">
              <w:rPr>
                <w:rStyle w:val="Hyperlink"/>
              </w:rPr>
              <w:t>1.6.4</w:t>
            </w:r>
            <w:r>
              <w:rPr>
                <w:rFonts w:eastAsiaTheme="minorEastAsia" w:cstheme="minorBidi"/>
                <w:kern w:val="0"/>
                <w:sz w:val="22"/>
                <w:szCs w:val="20"/>
                <w:lang w:bidi="hi-IN"/>
                <w14:ligatures w14:val="none"/>
              </w:rPr>
              <w:tab/>
            </w:r>
            <w:r w:rsidRPr="00670585">
              <w:rPr>
                <w:rStyle w:val="Hyperlink"/>
              </w:rPr>
              <w:t>Trainable Intelligence</w:t>
            </w:r>
            <w:r>
              <w:rPr>
                <w:webHidden/>
              </w:rPr>
              <w:tab/>
            </w:r>
            <w:r>
              <w:rPr>
                <w:webHidden/>
              </w:rPr>
              <w:fldChar w:fldCharType="begin"/>
            </w:r>
            <w:r>
              <w:rPr>
                <w:webHidden/>
              </w:rPr>
              <w:instrText xml:space="preserve"> PAGEREF _Toc90127379 \h </w:instrText>
            </w:r>
            <w:r>
              <w:rPr>
                <w:webHidden/>
              </w:rPr>
            </w:r>
            <w:r>
              <w:rPr>
                <w:webHidden/>
              </w:rPr>
              <w:fldChar w:fldCharType="separate"/>
            </w:r>
            <w:r>
              <w:rPr>
                <w:webHidden/>
              </w:rPr>
              <w:t>8</w:t>
            </w:r>
            <w:r>
              <w:rPr>
                <w:webHidden/>
              </w:rPr>
              <w:fldChar w:fldCharType="end"/>
            </w:r>
          </w:hyperlink>
        </w:p>
        <w:p w14:paraId="6E77B7F5" w14:textId="3A6CB50E" w:rsidR="00CA510F" w:rsidRDefault="00CA510F">
          <w:pPr>
            <w:pStyle w:val="TOC3"/>
            <w:tabs>
              <w:tab w:val="left" w:pos="1008"/>
            </w:tabs>
            <w:rPr>
              <w:rFonts w:eastAsiaTheme="minorEastAsia" w:cstheme="minorBidi"/>
              <w:kern w:val="0"/>
              <w:sz w:val="22"/>
              <w:szCs w:val="20"/>
              <w:lang w:bidi="hi-IN"/>
              <w14:ligatures w14:val="none"/>
            </w:rPr>
          </w:pPr>
          <w:hyperlink w:anchor="_Toc90127380" w:history="1">
            <w:r w:rsidRPr="00670585">
              <w:rPr>
                <w:rStyle w:val="Hyperlink"/>
              </w:rPr>
              <w:t>1.6.5</w:t>
            </w:r>
            <w:r>
              <w:rPr>
                <w:rFonts w:eastAsiaTheme="minorEastAsia" w:cstheme="minorBidi"/>
                <w:kern w:val="0"/>
                <w:sz w:val="22"/>
                <w:szCs w:val="20"/>
                <w:lang w:bidi="hi-IN"/>
                <w14:ligatures w14:val="none"/>
              </w:rPr>
              <w:tab/>
            </w:r>
            <w:r w:rsidRPr="00670585">
              <w:rPr>
                <w:rStyle w:val="Hyperlink"/>
              </w:rPr>
              <w:t>Easy Omnichannel Deployment</w:t>
            </w:r>
            <w:r>
              <w:rPr>
                <w:webHidden/>
              </w:rPr>
              <w:tab/>
            </w:r>
            <w:r>
              <w:rPr>
                <w:webHidden/>
              </w:rPr>
              <w:fldChar w:fldCharType="begin"/>
            </w:r>
            <w:r>
              <w:rPr>
                <w:webHidden/>
              </w:rPr>
              <w:instrText xml:space="preserve"> PAGEREF _Toc90127380 \h </w:instrText>
            </w:r>
            <w:r>
              <w:rPr>
                <w:webHidden/>
              </w:rPr>
            </w:r>
            <w:r>
              <w:rPr>
                <w:webHidden/>
              </w:rPr>
              <w:fldChar w:fldCharType="separate"/>
            </w:r>
            <w:r>
              <w:rPr>
                <w:webHidden/>
              </w:rPr>
              <w:t>8</w:t>
            </w:r>
            <w:r>
              <w:rPr>
                <w:webHidden/>
              </w:rPr>
              <w:fldChar w:fldCharType="end"/>
            </w:r>
          </w:hyperlink>
        </w:p>
        <w:p w14:paraId="01D9116E" w14:textId="6267B5FC" w:rsidR="00CA510F" w:rsidRDefault="00CA510F">
          <w:pPr>
            <w:pStyle w:val="TOC3"/>
            <w:tabs>
              <w:tab w:val="left" w:pos="1008"/>
            </w:tabs>
            <w:rPr>
              <w:rFonts w:eastAsiaTheme="minorEastAsia" w:cstheme="minorBidi"/>
              <w:kern w:val="0"/>
              <w:sz w:val="22"/>
              <w:szCs w:val="20"/>
              <w:lang w:bidi="hi-IN"/>
              <w14:ligatures w14:val="none"/>
            </w:rPr>
          </w:pPr>
          <w:hyperlink w:anchor="_Toc90127381" w:history="1">
            <w:r w:rsidRPr="00670585">
              <w:rPr>
                <w:rStyle w:val="Hyperlink"/>
              </w:rPr>
              <w:t>1.6.6</w:t>
            </w:r>
            <w:r>
              <w:rPr>
                <w:rFonts w:eastAsiaTheme="minorEastAsia" w:cstheme="minorBidi"/>
                <w:kern w:val="0"/>
                <w:sz w:val="22"/>
                <w:szCs w:val="20"/>
                <w:lang w:bidi="hi-IN"/>
                <w14:ligatures w14:val="none"/>
              </w:rPr>
              <w:tab/>
            </w:r>
            <w:r w:rsidRPr="00670585">
              <w:rPr>
                <w:rStyle w:val="Hyperlink"/>
              </w:rPr>
              <w:t>Extensible Integrations</w:t>
            </w:r>
            <w:r>
              <w:rPr>
                <w:webHidden/>
              </w:rPr>
              <w:tab/>
            </w:r>
            <w:r>
              <w:rPr>
                <w:webHidden/>
              </w:rPr>
              <w:fldChar w:fldCharType="begin"/>
            </w:r>
            <w:r>
              <w:rPr>
                <w:webHidden/>
              </w:rPr>
              <w:instrText xml:space="preserve"> PAGEREF _Toc90127381 \h </w:instrText>
            </w:r>
            <w:r>
              <w:rPr>
                <w:webHidden/>
              </w:rPr>
            </w:r>
            <w:r>
              <w:rPr>
                <w:webHidden/>
              </w:rPr>
              <w:fldChar w:fldCharType="separate"/>
            </w:r>
            <w:r>
              <w:rPr>
                <w:webHidden/>
              </w:rPr>
              <w:t>8</w:t>
            </w:r>
            <w:r>
              <w:rPr>
                <w:webHidden/>
              </w:rPr>
              <w:fldChar w:fldCharType="end"/>
            </w:r>
          </w:hyperlink>
        </w:p>
        <w:p w14:paraId="7F7E558A" w14:textId="428127CA" w:rsidR="00CA510F" w:rsidRDefault="00CA510F">
          <w:pPr>
            <w:pStyle w:val="TOC3"/>
            <w:tabs>
              <w:tab w:val="left" w:pos="1008"/>
            </w:tabs>
            <w:rPr>
              <w:rFonts w:eastAsiaTheme="minorEastAsia" w:cstheme="minorBidi"/>
              <w:kern w:val="0"/>
              <w:sz w:val="22"/>
              <w:szCs w:val="20"/>
              <w:lang w:bidi="hi-IN"/>
              <w14:ligatures w14:val="none"/>
            </w:rPr>
          </w:pPr>
          <w:hyperlink w:anchor="_Toc90127382" w:history="1">
            <w:r w:rsidRPr="00670585">
              <w:rPr>
                <w:rStyle w:val="Hyperlink"/>
              </w:rPr>
              <w:t>1.6.7</w:t>
            </w:r>
            <w:r>
              <w:rPr>
                <w:rFonts w:eastAsiaTheme="minorEastAsia" w:cstheme="minorBidi"/>
                <w:kern w:val="0"/>
                <w:sz w:val="22"/>
                <w:szCs w:val="20"/>
                <w:lang w:bidi="hi-IN"/>
                <w14:ligatures w14:val="none"/>
              </w:rPr>
              <w:tab/>
            </w:r>
            <w:r w:rsidRPr="00670585">
              <w:rPr>
                <w:rStyle w:val="Hyperlink"/>
              </w:rPr>
              <w:t>Rich Contextual History</w:t>
            </w:r>
            <w:r>
              <w:rPr>
                <w:webHidden/>
              </w:rPr>
              <w:tab/>
            </w:r>
            <w:r>
              <w:rPr>
                <w:webHidden/>
              </w:rPr>
              <w:fldChar w:fldCharType="begin"/>
            </w:r>
            <w:r>
              <w:rPr>
                <w:webHidden/>
              </w:rPr>
              <w:instrText xml:space="preserve"> PAGEREF _Toc90127382 \h </w:instrText>
            </w:r>
            <w:r>
              <w:rPr>
                <w:webHidden/>
              </w:rPr>
            </w:r>
            <w:r>
              <w:rPr>
                <w:webHidden/>
              </w:rPr>
              <w:fldChar w:fldCharType="separate"/>
            </w:r>
            <w:r>
              <w:rPr>
                <w:webHidden/>
              </w:rPr>
              <w:t>8</w:t>
            </w:r>
            <w:r>
              <w:rPr>
                <w:webHidden/>
              </w:rPr>
              <w:fldChar w:fldCharType="end"/>
            </w:r>
          </w:hyperlink>
        </w:p>
        <w:p w14:paraId="2CA49243" w14:textId="2ACCBDC3" w:rsidR="00CA510F" w:rsidRDefault="00CA510F">
          <w:pPr>
            <w:pStyle w:val="TOC3"/>
            <w:tabs>
              <w:tab w:val="left" w:pos="1008"/>
            </w:tabs>
            <w:rPr>
              <w:rFonts w:eastAsiaTheme="minorEastAsia" w:cstheme="minorBidi"/>
              <w:kern w:val="0"/>
              <w:sz w:val="22"/>
              <w:szCs w:val="20"/>
              <w:lang w:bidi="hi-IN"/>
              <w14:ligatures w14:val="none"/>
            </w:rPr>
          </w:pPr>
          <w:hyperlink w:anchor="_Toc90127383" w:history="1">
            <w:r w:rsidRPr="00670585">
              <w:rPr>
                <w:rStyle w:val="Hyperlink"/>
              </w:rPr>
              <w:t>1.6.8</w:t>
            </w:r>
            <w:r>
              <w:rPr>
                <w:rFonts w:eastAsiaTheme="minorEastAsia" w:cstheme="minorBidi"/>
                <w:kern w:val="0"/>
                <w:sz w:val="22"/>
                <w:szCs w:val="20"/>
                <w:lang w:bidi="hi-IN"/>
                <w14:ligatures w14:val="none"/>
              </w:rPr>
              <w:tab/>
            </w:r>
            <w:r w:rsidRPr="00670585">
              <w:rPr>
                <w:rStyle w:val="Hyperlink"/>
              </w:rPr>
              <w:t>Training Made Easy</w:t>
            </w:r>
            <w:r>
              <w:rPr>
                <w:webHidden/>
              </w:rPr>
              <w:tab/>
            </w:r>
            <w:r>
              <w:rPr>
                <w:webHidden/>
              </w:rPr>
              <w:fldChar w:fldCharType="begin"/>
            </w:r>
            <w:r>
              <w:rPr>
                <w:webHidden/>
              </w:rPr>
              <w:instrText xml:space="preserve"> PAGEREF _Toc90127383 \h </w:instrText>
            </w:r>
            <w:r>
              <w:rPr>
                <w:webHidden/>
              </w:rPr>
            </w:r>
            <w:r>
              <w:rPr>
                <w:webHidden/>
              </w:rPr>
              <w:fldChar w:fldCharType="separate"/>
            </w:r>
            <w:r>
              <w:rPr>
                <w:webHidden/>
              </w:rPr>
              <w:t>8</w:t>
            </w:r>
            <w:r>
              <w:rPr>
                <w:webHidden/>
              </w:rPr>
              <w:fldChar w:fldCharType="end"/>
            </w:r>
          </w:hyperlink>
        </w:p>
        <w:p w14:paraId="408BD9F3" w14:textId="633859F3" w:rsidR="00CA510F" w:rsidRDefault="00CA510F">
          <w:pPr>
            <w:pStyle w:val="TOC3"/>
            <w:tabs>
              <w:tab w:val="left" w:pos="1008"/>
            </w:tabs>
            <w:rPr>
              <w:rFonts w:eastAsiaTheme="minorEastAsia" w:cstheme="minorBidi"/>
              <w:kern w:val="0"/>
              <w:sz w:val="22"/>
              <w:szCs w:val="20"/>
              <w:lang w:bidi="hi-IN"/>
              <w14:ligatures w14:val="none"/>
            </w:rPr>
          </w:pPr>
          <w:hyperlink w:anchor="_Toc90127384" w:history="1">
            <w:r w:rsidRPr="00670585">
              <w:rPr>
                <w:rStyle w:val="Hyperlink"/>
              </w:rPr>
              <w:t>1.6.9</w:t>
            </w:r>
            <w:r>
              <w:rPr>
                <w:rFonts w:eastAsiaTheme="minorEastAsia" w:cstheme="minorBidi"/>
                <w:kern w:val="0"/>
                <w:sz w:val="22"/>
                <w:szCs w:val="20"/>
                <w:lang w:bidi="hi-IN"/>
                <w14:ligatures w14:val="none"/>
              </w:rPr>
              <w:tab/>
            </w:r>
            <w:r w:rsidRPr="00670585">
              <w:rPr>
                <w:rStyle w:val="Hyperlink"/>
              </w:rPr>
              <w:t>Easy Human-takeover</w:t>
            </w:r>
            <w:r>
              <w:rPr>
                <w:webHidden/>
              </w:rPr>
              <w:tab/>
            </w:r>
            <w:r>
              <w:rPr>
                <w:webHidden/>
              </w:rPr>
              <w:fldChar w:fldCharType="begin"/>
            </w:r>
            <w:r>
              <w:rPr>
                <w:webHidden/>
              </w:rPr>
              <w:instrText xml:space="preserve"> PAGEREF _Toc90127384 \h </w:instrText>
            </w:r>
            <w:r>
              <w:rPr>
                <w:webHidden/>
              </w:rPr>
            </w:r>
            <w:r>
              <w:rPr>
                <w:webHidden/>
              </w:rPr>
              <w:fldChar w:fldCharType="separate"/>
            </w:r>
            <w:r>
              <w:rPr>
                <w:webHidden/>
              </w:rPr>
              <w:t>8</w:t>
            </w:r>
            <w:r>
              <w:rPr>
                <w:webHidden/>
              </w:rPr>
              <w:fldChar w:fldCharType="end"/>
            </w:r>
          </w:hyperlink>
        </w:p>
        <w:p w14:paraId="50350F4D" w14:textId="5C437C19" w:rsidR="00CA510F" w:rsidRDefault="00CA510F">
          <w:pPr>
            <w:pStyle w:val="TOC3"/>
            <w:tabs>
              <w:tab w:val="left" w:pos="1152"/>
            </w:tabs>
            <w:rPr>
              <w:rFonts w:eastAsiaTheme="minorEastAsia" w:cstheme="minorBidi"/>
              <w:kern w:val="0"/>
              <w:sz w:val="22"/>
              <w:szCs w:val="20"/>
              <w:lang w:bidi="hi-IN"/>
              <w14:ligatures w14:val="none"/>
            </w:rPr>
          </w:pPr>
          <w:hyperlink w:anchor="_Toc90127385" w:history="1">
            <w:r w:rsidRPr="00670585">
              <w:rPr>
                <w:rStyle w:val="Hyperlink"/>
              </w:rPr>
              <w:t>1.6.10</w:t>
            </w:r>
            <w:r>
              <w:rPr>
                <w:rFonts w:eastAsiaTheme="minorEastAsia" w:cstheme="minorBidi"/>
                <w:kern w:val="0"/>
                <w:sz w:val="22"/>
                <w:szCs w:val="20"/>
                <w:lang w:bidi="hi-IN"/>
                <w14:ligatures w14:val="none"/>
              </w:rPr>
              <w:tab/>
            </w:r>
            <w:r w:rsidRPr="00670585">
              <w:rPr>
                <w:rStyle w:val="Hyperlink"/>
              </w:rPr>
              <w:t>Robust API</w:t>
            </w:r>
            <w:r>
              <w:rPr>
                <w:webHidden/>
              </w:rPr>
              <w:tab/>
            </w:r>
            <w:r>
              <w:rPr>
                <w:webHidden/>
              </w:rPr>
              <w:fldChar w:fldCharType="begin"/>
            </w:r>
            <w:r>
              <w:rPr>
                <w:webHidden/>
              </w:rPr>
              <w:instrText xml:space="preserve"> PAGEREF _Toc90127385 \h </w:instrText>
            </w:r>
            <w:r>
              <w:rPr>
                <w:webHidden/>
              </w:rPr>
            </w:r>
            <w:r>
              <w:rPr>
                <w:webHidden/>
              </w:rPr>
              <w:fldChar w:fldCharType="separate"/>
            </w:r>
            <w:r>
              <w:rPr>
                <w:webHidden/>
              </w:rPr>
              <w:t>8</w:t>
            </w:r>
            <w:r>
              <w:rPr>
                <w:webHidden/>
              </w:rPr>
              <w:fldChar w:fldCharType="end"/>
            </w:r>
          </w:hyperlink>
        </w:p>
        <w:p w14:paraId="1E98D684" w14:textId="0ED969BD" w:rsidR="00CA510F" w:rsidRDefault="00CA510F">
          <w:pPr>
            <w:pStyle w:val="TOC1"/>
            <w:rPr>
              <w:rFonts w:eastAsiaTheme="minorEastAsia" w:cstheme="minorBidi"/>
              <w:b w:val="0"/>
              <w:caps w:val="0"/>
              <w:color w:val="auto"/>
              <w:kern w:val="0"/>
              <w:sz w:val="22"/>
              <w:szCs w:val="20"/>
              <w:lang w:bidi="hi-IN"/>
              <w14:ligatures w14:val="none"/>
            </w:rPr>
          </w:pPr>
          <w:hyperlink w:anchor="_Toc90127386" w:history="1">
            <w:r w:rsidRPr="00670585">
              <w:rPr>
                <w:rStyle w:val="Hyperlink"/>
              </w:rPr>
              <w:t>2</w:t>
            </w:r>
            <w:r>
              <w:rPr>
                <w:rFonts w:eastAsiaTheme="minorEastAsia" w:cstheme="minorBidi"/>
                <w:b w:val="0"/>
                <w:caps w:val="0"/>
                <w:color w:val="auto"/>
                <w:kern w:val="0"/>
                <w:sz w:val="22"/>
                <w:szCs w:val="20"/>
                <w:lang w:bidi="hi-IN"/>
                <w14:ligatures w14:val="none"/>
              </w:rPr>
              <w:tab/>
            </w:r>
            <w:r w:rsidRPr="00670585">
              <w:rPr>
                <w:rStyle w:val="Hyperlink"/>
              </w:rPr>
              <w:t>CAPSTONE PROJECT</w:t>
            </w:r>
            <w:r>
              <w:rPr>
                <w:webHidden/>
              </w:rPr>
              <w:tab/>
            </w:r>
            <w:r>
              <w:rPr>
                <w:webHidden/>
              </w:rPr>
              <w:fldChar w:fldCharType="begin"/>
            </w:r>
            <w:r>
              <w:rPr>
                <w:webHidden/>
              </w:rPr>
              <w:instrText xml:space="preserve"> PAGEREF _Toc90127386 \h </w:instrText>
            </w:r>
            <w:r>
              <w:rPr>
                <w:webHidden/>
              </w:rPr>
            </w:r>
            <w:r>
              <w:rPr>
                <w:webHidden/>
              </w:rPr>
              <w:fldChar w:fldCharType="separate"/>
            </w:r>
            <w:r>
              <w:rPr>
                <w:webHidden/>
              </w:rPr>
              <w:t>9</w:t>
            </w:r>
            <w:r>
              <w:rPr>
                <w:webHidden/>
              </w:rPr>
              <w:fldChar w:fldCharType="end"/>
            </w:r>
          </w:hyperlink>
        </w:p>
        <w:p w14:paraId="686A3BC0" w14:textId="720A0EA4" w:rsidR="00CA510F" w:rsidRDefault="00CA510F">
          <w:pPr>
            <w:pStyle w:val="TOC2"/>
            <w:tabs>
              <w:tab w:val="left" w:pos="720"/>
            </w:tabs>
            <w:rPr>
              <w:rFonts w:eastAsiaTheme="minorEastAsia" w:cstheme="minorBidi"/>
              <w:kern w:val="0"/>
              <w:sz w:val="22"/>
              <w:szCs w:val="20"/>
              <w:lang w:bidi="hi-IN"/>
              <w14:ligatures w14:val="none"/>
            </w:rPr>
          </w:pPr>
          <w:hyperlink w:anchor="_Toc90127387" w:history="1">
            <w:r w:rsidRPr="00670585">
              <w:rPr>
                <w:rStyle w:val="Hyperlink"/>
              </w:rPr>
              <w:t>2.1</w:t>
            </w:r>
            <w:r>
              <w:rPr>
                <w:rFonts w:eastAsiaTheme="minorEastAsia" w:cstheme="minorBidi"/>
                <w:kern w:val="0"/>
                <w:sz w:val="22"/>
                <w:szCs w:val="20"/>
                <w:lang w:bidi="hi-IN"/>
                <w14:ligatures w14:val="none"/>
              </w:rPr>
              <w:tab/>
            </w:r>
            <w:r w:rsidRPr="00670585">
              <w:rPr>
                <w:rStyle w:val="Hyperlink"/>
              </w:rPr>
              <w:t>Project Overview</w:t>
            </w:r>
            <w:r>
              <w:rPr>
                <w:webHidden/>
              </w:rPr>
              <w:tab/>
            </w:r>
            <w:r>
              <w:rPr>
                <w:webHidden/>
              </w:rPr>
              <w:fldChar w:fldCharType="begin"/>
            </w:r>
            <w:r>
              <w:rPr>
                <w:webHidden/>
              </w:rPr>
              <w:instrText xml:space="preserve"> PAGEREF _Toc90127387 \h </w:instrText>
            </w:r>
            <w:r>
              <w:rPr>
                <w:webHidden/>
              </w:rPr>
            </w:r>
            <w:r>
              <w:rPr>
                <w:webHidden/>
              </w:rPr>
              <w:fldChar w:fldCharType="separate"/>
            </w:r>
            <w:r>
              <w:rPr>
                <w:webHidden/>
              </w:rPr>
              <w:t>9</w:t>
            </w:r>
            <w:r>
              <w:rPr>
                <w:webHidden/>
              </w:rPr>
              <w:fldChar w:fldCharType="end"/>
            </w:r>
          </w:hyperlink>
        </w:p>
        <w:p w14:paraId="4E831EA0" w14:textId="2E45871E" w:rsidR="00CA510F" w:rsidRDefault="00CA510F">
          <w:pPr>
            <w:pStyle w:val="TOC3"/>
            <w:tabs>
              <w:tab w:val="left" w:pos="1008"/>
            </w:tabs>
            <w:rPr>
              <w:rFonts w:eastAsiaTheme="minorEastAsia" w:cstheme="minorBidi"/>
              <w:kern w:val="0"/>
              <w:sz w:val="22"/>
              <w:szCs w:val="20"/>
              <w:lang w:bidi="hi-IN"/>
              <w14:ligatures w14:val="none"/>
            </w:rPr>
          </w:pPr>
          <w:hyperlink w:anchor="_Toc90127388" w:history="1">
            <w:r w:rsidRPr="00670585">
              <w:rPr>
                <w:rStyle w:val="Hyperlink"/>
              </w:rPr>
              <w:t>2.1.1</w:t>
            </w:r>
            <w:r>
              <w:rPr>
                <w:rFonts w:eastAsiaTheme="minorEastAsia" w:cstheme="minorBidi"/>
                <w:kern w:val="0"/>
                <w:sz w:val="22"/>
                <w:szCs w:val="20"/>
                <w:lang w:bidi="hi-IN"/>
                <w14:ligatures w14:val="none"/>
              </w:rPr>
              <w:tab/>
            </w:r>
            <w:r w:rsidRPr="00670585">
              <w:rPr>
                <w:rStyle w:val="Hyperlink"/>
              </w:rPr>
              <w:t>Opportunity</w:t>
            </w:r>
            <w:r>
              <w:rPr>
                <w:webHidden/>
              </w:rPr>
              <w:tab/>
            </w:r>
            <w:r>
              <w:rPr>
                <w:webHidden/>
              </w:rPr>
              <w:fldChar w:fldCharType="begin"/>
            </w:r>
            <w:r>
              <w:rPr>
                <w:webHidden/>
              </w:rPr>
              <w:instrText xml:space="preserve"> PAGEREF _Toc90127388 \h </w:instrText>
            </w:r>
            <w:r>
              <w:rPr>
                <w:webHidden/>
              </w:rPr>
            </w:r>
            <w:r>
              <w:rPr>
                <w:webHidden/>
              </w:rPr>
              <w:fldChar w:fldCharType="separate"/>
            </w:r>
            <w:r>
              <w:rPr>
                <w:webHidden/>
              </w:rPr>
              <w:t>9</w:t>
            </w:r>
            <w:r>
              <w:rPr>
                <w:webHidden/>
              </w:rPr>
              <w:fldChar w:fldCharType="end"/>
            </w:r>
          </w:hyperlink>
        </w:p>
        <w:p w14:paraId="173AACDB" w14:textId="2B44D23A" w:rsidR="00CA510F" w:rsidRDefault="00CA510F">
          <w:pPr>
            <w:pStyle w:val="TOC3"/>
            <w:tabs>
              <w:tab w:val="left" w:pos="1008"/>
            </w:tabs>
            <w:rPr>
              <w:rFonts w:eastAsiaTheme="minorEastAsia" w:cstheme="minorBidi"/>
              <w:kern w:val="0"/>
              <w:sz w:val="22"/>
              <w:szCs w:val="20"/>
              <w:lang w:bidi="hi-IN"/>
              <w14:ligatures w14:val="none"/>
            </w:rPr>
          </w:pPr>
          <w:hyperlink w:anchor="_Toc90127389" w:history="1">
            <w:r w:rsidRPr="00670585">
              <w:rPr>
                <w:rStyle w:val="Hyperlink"/>
              </w:rPr>
              <w:t>2.1.2</w:t>
            </w:r>
            <w:r>
              <w:rPr>
                <w:rFonts w:eastAsiaTheme="minorEastAsia" w:cstheme="minorBidi"/>
                <w:kern w:val="0"/>
                <w:sz w:val="22"/>
                <w:szCs w:val="20"/>
                <w:lang w:bidi="hi-IN"/>
                <w14:ligatures w14:val="none"/>
              </w:rPr>
              <w:tab/>
            </w:r>
            <w:r w:rsidRPr="00670585">
              <w:rPr>
                <w:rStyle w:val="Hyperlink"/>
              </w:rPr>
              <w:t>Objective</w:t>
            </w:r>
            <w:r>
              <w:rPr>
                <w:webHidden/>
              </w:rPr>
              <w:tab/>
            </w:r>
            <w:r>
              <w:rPr>
                <w:webHidden/>
              </w:rPr>
              <w:fldChar w:fldCharType="begin"/>
            </w:r>
            <w:r>
              <w:rPr>
                <w:webHidden/>
              </w:rPr>
              <w:instrText xml:space="preserve"> PAGEREF _Toc90127389 \h </w:instrText>
            </w:r>
            <w:r>
              <w:rPr>
                <w:webHidden/>
              </w:rPr>
            </w:r>
            <w:r>
              <w:rPr>
                <w:webHidden/>
              </w:rPr>
              <w:fldChar w:fldCharType="separate"/>
            </w:r>
            <w:r>
              <w:rPr>
                <w:webHidden/>
              </w:rPr>
              <w:t>9</w:t>
            </w:r>
            <w:r>
              <w:rPr>
                <w:webHidden/>
              </w:rPr>
              <w:fldChar w:fldCharType="end"/>
            </w:r>
          </w:hyperlink>
        </w:p>
        <w:p w14:paraId="41060109" w14:textId="5198C302" w:rsidR="00CA510F" w:rsidRDefault="00CA510F">
          <w:pPr>
            <w:pStyle w:val="TOC3"/>
            <w:tabs>
              <w:tab w:val="left" w:pos="1008"/>
            </w:tabs>
            <w:rPr>
              <w:rFonts w:eastAsiaTheme="minorEastAsia" w:cstheme="minorBidi"/>
              <w:kern w:val="0"/>
              <w:sz w:val="22"/>
              <w:szCs w:val="20"/>
              <w:lang w:bidi="hi-IN"/>
              <w14:ligatures w14:val="none"/>
            </w:rPr>
          </w:pPr>
          <w:hyperlink w:anchor="_Toc90127390" w:history="1">
            <w:r w:rsidRPr="00670585">
              <w:rPr>
                <w:rStyle w:val="Hyperlink"/>
              </w:rPr>
              <w:t>2.1.3</w:t>
            </w:r>
            <w:r>
              <w:rPr>
                <w:rFonts w:eastAsiaTheme="minorEastAsia" w:cstheme="minorBidi"/>
                <w:kern w:val="0"/>
                <w:sz w:val="22"/>
                <w:szCs w:val="20"/>
                <w:lang w:bidi="hi-IN"/>
                <w14:ligatures w14:val="none"/>
              </w:rPr>
              <w:tab/>
            </w:r>
            <w:r w:rsidRPr="00670585">
              <w:rPr>
                <w:rStyle w:val="Hyperlink"/>
              </w:rPr>
              <w:t>Overview of Project Milestones</w:t>
            </w:r>
            <w:r>
              <w:rPr>
                <w:webHidden/>
              </w:rPr>
              <w:tab/>
            </w:r>
            <w:r>
              <w:rPr>
                <w:webHidden/>
              </w:rPr>
              <w:fldChar w:fldCharType="begin"/>
            </w:r>
            <w:r>
              <w:rPr>
                <w:webHidden/>
              </w:rPr>
              <w:instrText xml:space="preserve"> PAGEREF _Toc90127390 \h </w:instrText>
            </w:r>
            <w:r>
              <w:rPr>
                <w:webHidden/>
              </w:rPr>
            </w:r>
            <w:r>
              <w:rPr>
                <w:webHidden/>
              </w:rPr>
              <w:fldChar w:fldCharType="separate"/>
            </w:r>
            <w:r>
              <w:rPr>
                <w:webHidden/>
              </w:rPr>
              <w:t>9</w:t>
            </w:r>
            <w:r>
              <w:rPr>
                <w:webHidden/>
              </w:rPr>
              <w:fldChar w:fldCharType="end"/>
            </w:r>
          </w:hyperlink>
        </w:p>
        <w:p w14:paraId="1E6287F2" w14:textId="2DD169A7" w:rsidR="00CA510F" w:rsidRDefault="00CA510F">
          <w:pPr>
            <w:pStyle w:val="TOC3"/>
            <w:tabs>
              <w:tab w:val="left" w:pos="1008"/>
            </w:tabs>
            <w:rPr>
              <w:rFonts w:eastAsiaTheme="minorEastAsia" w:cstheme="minorBidi"/>
              <w:kern w:val="0"/>
              <w:sz w:val="22"/>
              <w:szCs w:val="20"/>
              <w:lang w:bidi="hi-IN"/>
              <w14:ligatures w14:val="none"/>
            </w:rPr>
          </w:pPr>
          <w:hyperlink w:anchor="_Toc90127391" w:history="1">
            <w:r w:rsidRPr="00670585">
              <w:rPr>
                <w:rStyle w:val="Hyperlink"/>
              </w:rPr>
              <w:t>2.1.4</w:t>
            </w:r>
            <w:r>
              <w:rPr>
                <w:rFonts w:eastAsiaTheme="minorEastAsia" w:cstheme="minorBidi"/>
                <w:kern w:val="0"/>
                <w:sz w:val="22"/>
                <w:szCs w:val="20"/>
                <w:lang w:bidi="hi-IN"/>
                <w14:ligatures w14:val="none"/>
              </w:rPr>
              <w:tab/>
            </w:r>
            <w:r w:rsidRPr="00670585">
              <w:rPr>
                <w:rStyle w:val="Hyperlink"/>
              </w:rPr>
              <w:t>Acknowledgments</w:t>
            </w:r>
            <w:r>
              <w:rPr>
                <w:webHidden/>
              </w:rPr>
              <w:tab/>
            </w:r>
            <w:r>
              <w:rPr>
                <w:webHidden/>
              </w:rPr>
              <w:fldChar w:fldCharType="begin"/>
            </w:r>
            <w:r>
              <w:rPr>
                <w:webHidden/>
              </w:rPr>
              <w:instrText xml:space="preserve"> PAGEREF _Toc90127391 \h </w:instrText>
            </w:r>
            <w:r>
              <w:rPr>
                <w:webHidden/>
              </w:rPr>
            </w:r>
            <w:r>
              <w:rPr>
                <w:webHidden/>
              </w:rPr>
              <w:fldChar w:fldCharType="separate"/>
            </w:r>
            <w:r>
              <w:rPr>
                <w:webHidden/>
              </w:rPr>
              <w:t>9</w:t>
            </w:r>
            <w:r>
              <w:rPr>
                <w:webHidden/>
              </w:rPr>
              <w:fldChar w:fldCharType="end"/>
            </w:r>
          </w:hyperlink>
        </w:p>
        <w:p w14:paraId="450601F1" w14:textId="2F228458" w:rsidR="00CA510F" w:rsidRDefault="00CA510F">
          <w:pPr>
            <w:pStyle w:val="TOC2"/>
            <w:tabs>
              <w:tab w:val="left" w:pos="720"/>
            </w:tabs>
            <w:rPr>
              <w:rFonts w:eastAsiaTheme="minorEastAsia" w:cstheme="minorBidi"/>
              <w:kern w:val="0"/>
              <w:sz w:val="22"/>
              <w:szCs w:val="20"/>
              <w:lang w:bidi="hi-IN"/>
              <w14:ligatures w14:val="none"/>
            </w:rPr>
          </w:pPr>
          <w:hyperlink w:anchor="_Toc90127392" w:history="1">
            <w:r w:rsidRPr="00670585">
              <w:rPr>
                <w:rStyle w:val="Hyperlink"/>
              </w:rPr>
              <w:t>2.2</w:t>
            </w:r>
            <w:r>
              <w:rPr>
                <w:rFonts w:eastAsiaTheme="minorEastAsia" w:cstheme="minorBidi"/>
                <w:kern w:val="0"/>
                <w:sz w:val="22"/>
                <w:szCs w:val="20"/>
                <w:lang w:bidi="hi-IN"/>
                <w14:ligatures w14:val="none"/>
              </w:rPr>
              <w:tab/>
            </w:r>
            <w:r w:rsidRPr="00670585">
              <w:rPr>
                <w:rStyle w:val="Hyperlink"/>
              </w:rPr>
              <w:t>Project Team</w:t>
            </w:r>
            <w:r>
              <w:rPr>
                <w:webHidden/>
              </w:rPr>
              <w:tab/>
            </w:r>
            <w:r>
              <w:rPr>
                <w:webHidden/>
              </w:rPr>
              <w:fldChar w:fldCharType="begin"/>
            </w:r>
            <w:r>
              <w:rPr>
                <w:webHidden/>
              </w:rPr>
              <w:instrText xml:space="preserve"> PAGEREF _Toc90127392 \h </w:instrText>
            </w:r>
            <w:r>
              <w:rPr>
                <w:webHidden/>
              </w:rPr>
            </w:r>
            <w:r>
              <w:rPr>
                <w:webHidden/>
              </w:rPr>
              <w:fldChar w:fldCharType="separate"/>
            </w:r>
            <w:r>
              <w:rPr>
                <w:webHidden/>
              </w:rPr>
              <w:t>9</w:t>
            </w:r>
            <w:r>
              <w:rPr>
                <w:webHidden/>
              </w:rPr>
              <w:fldChar w:fldCharType="end"/>
            </w:r>
          </w:hyperlink>
        </w:p>
        <w:p w14:paraId="128548C7" w14:textId="2D912A6E" w:rsidR="00CA510F" w:rsidRDefault="00CA510F">
          <w:pPr>
            <w:pStyle w:val="TOC3"/>
            <w:tabs>
              <w:tab w:val="left" w:pos="1008"/>
            </w:tabs>
            <w:rPr>
              <w:rFonts w:eastAsiaTheme="minorEastAsia" w:cstheme="minorBidi"/>
              <w:kern w:val="0"/>
              <w:sz w:val="22"/>
              <w:szCs w:val="20"/>
              <w:lang w:bidi="hi-IN"/>
              <w14:ligatures w14:val="none"/>
            </w:rPr>
          </w:pPr>
          <w:hyperlink w:anchor="_Toc90127393" w:history="1">
            <w:r w:rsidRPr="00670585">
              <w:rPr>
                <w:rStyle w:val="Hyperlink"/>
              </w:rPr>
              <w:t>2.2.1</w:t>
            </w:r>
            <w:r>
              <w:rPr>
                <w:rFonts w:eastAsiaTheme="minorEastAsia" w:cstheme="minorBidi"/>
                <w:kern w:val="0"/>
                <w:sz w:val="22"/>
                <w:szCs w:val="20"/>
                <w:lang w:bidi="hi-IN"/>
                <w14:ligatures w14:val="none"/>
              </w:rPr>
              <w:tab/>
            </w:r>
            <w:r w:rsidRPr="00670585">
              <w:rPr>
                <w:rStyle w:val="Hyperlink"/>
              </w:rPr>
              <w:t>Mohana Krishna Suryadevara</w:t>
            </w:r>
            <w:r>
              <w:rPr>
                <w:webHidden/>
              </w:rPr>
              <w:tab/>
            </w:r>
            <w:r>
              <w:rPr>
                <w:webHidden/>
              </w:rPr>
              <w:fldChar w:fldCharType="begin"/>
            </w:r>
            <w:r>
              <w:rPr>
                <w:webHidden/>
              </w:rPr>
              <w:instrText xml:space="preserve"> PAGEREF _Toc90127393 \h </w:instrText>
            </w:r>
            <w:r>
              <w:rPr>
                <w:webHidden/>
              </w:rPr>
            </w:r>
            <w:r>
              <w:rPr>
                <w:webHidden/>
              </w:rPr>
              <w:fldChar w:fldCharType="separate"/>
            </w:r>
            <w:r>
              <w:rPr>
                <w:webHidden/>
              </w:rPr>
              <w:t>9</w:t>
            </w:r>
            <w:r>
              <w:rPr>
                <w:webHidden/>
              </w:rPr>
              <w:fldChar w:fldCharType="end"/>
            </w:r>
          </w:hyperlink>
        </w:p>
        <w:p w14:paraId="1E45C60C" w14:textId="59AC1589" w:rsidR="00CA510F" w:rsidRDefault="00CA510F">
          <w:pPr>
            <w:pStyle w:val="TOC3"/>
            <w:tabs>
              <w:tab w:val="left" w:pos="1008"/>
            </w:tabs>
            <w:rPr>
              <w:rFonts w:eastAsiaTheme="minorEastAsia" w:cstheme="minorBidi"/>
              <w:kern w:val="0"/>
              <w:sz w:val="22"/>
              <w:szCs w:val="20"/>
              <w:lang w:bidi="hi-IN"/>
              <w14:ligatures w14:val="none"/>
            </w:rPr>
          </w:pPr>
          <w:hyperlink w:anchor="_Toc90127394" w:history="1">
            <w:r w:rsidRPr="00670585">
              <w:rPr>
                <w:rStyle w:val="Hyperlink"/>
              </w:rPr>
              <w:t>2.2.2</w:t>
            </w:r>
            <w:r>
              <w:rPr>
                <w:rFonts w:eastAsiaTheme="minorEastAsia" w:cstheme="minorBidi"/>
                <w:kern w:val="0"/>
                <w:sz w:val="22"/>
                <w:szCs w:val="20"/>
                <w:lang w:bidi="hi-IN"/>
                <w14:ligatures w14:val="none"/>
              </w:rPr>
              <w:tab/>
            </w:r>
            <w:r w:rsidRPr="00670585">
              <w:rPr>
                <w:rStyle w:val="Hyperlink"/>
              </w:rPr>
              <w:t>Neethu Jacob</w:t>
            </w:r>
            <w:r>
              <w:rPr>
                <w:webHidden/>
              </w:rPr>
              <w:tab/>
            </w:r>
            <w:r>
              <w:rPr>
                <w:webHidden/>
              </w:rPr>
              <w:fldChar w:fldCharType="begin"/>
            </w:r>
            <w:r>
              <w:rPr>
                <w:webHidden/>
              </w:rPr>
              <w:instrText xml:space="preserve"> PAGEREF _Toc90127394 \h </w:instrText>
            </w:r>
            <w:r>
              <w:rPr>
                <w:webHidden/>
              </w:rPr>
            </w:r>
            <w:r>
              <w:rPr>
                <w:webHidden/>
              </w:rPr>
              <w:fldChar w:fldCharType="separate"/>
            </w:r>
            <w:r>
              <w:rPr>
                <w:webHidden/>
              </w:rPr>
              <w:t>9</w:t>
            </w:r>
            <w:r>
              <w:rPr>
                <w:webHidden/>
              </w:rPr>
              <w:fldChar w:fldCharType="end"/>
            </w:r>
          </w:hyperlink>
        </w:p>
        <w:p w14:paraId="75CB8655" w14:textId="7FC95DAC" w:rsidR="00CA510F" w:rsidRDefault="00CA510F">
          <w:pPr>
            <w:pStyle w:val="TOC3"/>
            <w:tabs>
              <w:tab w:val="left" w:pos="1008"/>
            </w:tabs>
            <w:rPr>
              <w:rFonts w:eastAsiaTheme="minorEastAsia" w:cstheme="minorBidi"/>
              <w:kern w:val="0"/>
              <w:sz w:val="22"/>
              <w:szCs w:val="20"/>
              <w:lang w:bidi="hi-IN"/>
              <w14:ligatures w14:val="none"/>
            </w:rPr>
          </w:pPr>
          <w:hyperlink w:anchor="_Toc90127395" w:history="1">
            <w:r w:rsidRPr="00670585">
              <w:rPr>
                <w:rStyle w:val="Hyperlink"/>
              </w:rPr>
              <w:t>2.2.3</w:t>
            </w:r>
            <w:r>
              <w:rPr>
                <w:rFonts w:eastAsiaTheme="minorEastAsia" w:cstheme="minorBidi"/>
                <w:kern w:val="0"/>
                <w:sz w:val="22"/>
                <w:szCs w:val="20"/>
                <w:lang w:bidi="hi-IN"/>
                <w14:ligatures w14:val="none"/>
              </w:rPr>
              <w:tab/>
            </w:r>
            <w:r w:rsidRPr="00670585">
              <w:rPr>
                <w:rStyle w:val="Hyperlink"/>
              </w:rPr>
              <w:t>PremKumar Coimbatore Govindan</w:t>
            </w:r>
            <w:r>
              <w:rPr>
                <w:webHidden/>
              </w:rPr>
              <w:tab/>
            </w:r>
            <w:r>
              <w:rPr>
                <w:webHidden/>
              </w:rPr>
              <w:fldChar w:fldCharType="begin"/>
            </w:r>
            <w:r>
              <w:rPr>
                <w:webHidden/>
              </w:rPr>
              <w:instrText xml:space="preserve"> PAGEREF _Toc90127395 \h </w:instrText>
            </w:r>
            <w:r>
              <w:rPr>
                <w:webHidden/>
              </w:rPr>
            </w:r>
            <w:r>
              <w:rPr>
                <w:webHidden/>
              </w:rPr>
              <w:fldChar w:fldCharType="separate"/>
            </w:r>
            <w:r>
              <w:rPr>
                <w:webHidden/>
              </w:rPr>
              <w:t>9</w:t>
            </w:r>
            <w:r>
              <w:rPr>
                <w:webHidden/>
              </w:rPr>
              <w:fldChar w:fldCharType="end"/>
            </w:r>
          </w:hyperlink>
        </w:p>
        <w:p w14:paraId="1BED7221" w14:textId="13AB7046" w:rsidR="00CA510F" w:rsidRDefault="00CA510F">
          <w:pPr>
            <w:pStyle w:val="TOC3"/>
            <w:tabs>
              <w:tab w:val="left" w:pos="1008"/>
            </w:tabs>
            <w:rPr>
              <w:rFonts w:eastAsiaTheme="minorEastAsia" w:cstheme="minorBidi"/>
              <w:kern w:val="0"/>
              <w:sz w:val="22"/>
              <w:szCs w:val="20"/>
              <w:lang w:bidi="hi-IN"/>
              <w14:ligatures w14:val="none"/>
            </w:rPr>
          </w:pPr>
          <w:hyperlink w:anchor="_Toc90127396" w:history="1">
            <w:r w:rsidRPr="00670585">
              <w:rPr>
                <w:rStyle w:val="Hyperlink"/>
              </w:rPr>
              <w:t>2.2.4</w:t>
            </w:r>
            <w:r>
              <w:rPr>
                <w:rFonts w:eastAsiaTheme="minorEastAsia" w:cstheme="minorBidi"/>
                <w:kern w:val="0"/>
                <w:sz w:val="22"/>
                <w:szCs w:val="20"/>
                <w:lang w:bidi="hi-IN"/>
                <w14:ligatures w14:val="none"/>
              </w:rPr>
              <w:tab/>
            </w:r>
            <w:r w:rsidRPr="00670585">
              <w:rPr>
                <w:rStyle w:val="Hyperlink"/>
              </w:rPr>
              <w:t>Rakesh Kumar Attre</w:t>
            </w:r>
            <w:r>
              <w:rPr>
                <w:webHidden/>
              </w:rPr>
              <w:tab/>
            </w:r>
            <w:r>
              <w:rPr>
                <w:webHidden/>
              </w:rPr>
              <w:fldChar w:fldCharType="begin"/>
            </w:r>
            <w:r>
              <w:rPr>
                <w:webHidden/>
              </w:rPr>
              <w:instrText xml:space="preserve"> PAGEREF _Toc90127396 \h </w:instrText>
            </w:r>
            <w:r>
              <w:rPr>
                <w:webHidden/>
              </w:rPr>
            </w:r>
            <w:r>
              <w:rPr>
                <w:webHidden/>
              </w:rPr>
              <w:fldChar w:fldCharType="separate"/>
            </w:r>
            <w:r>
              <w:rPr>
                <w:webHidden/>
              </w:rPr>
              <w:t>10</w:t>
            </w:r>
            <w:r>
              <w:rPr>
                <w:webHidden/>
              </w:rPr>
              <w:fldChar w:fldCharType="end"/>
            </w:r>
          </w:hyperlink>
        </w:p>
        <w:p w14:paraId="7F400A37" w14:textId="409AAD8C" w:rsidR="00CA510F" w:rsidRDefault="00CA510F">
          <w:pPr>
            <w:pStyle w:val="TOC3"/>
            <w:tabs>
              <w:tab w:val="left" w:pos="1008"/>
            </w:tabs>
            <w:rPr>
              <w:rFonts w:eastAsiaTheme="minorEastAsia" w:cstheme="minorBidi"/>
              <w:kern w:val="0"/>
              <w:sz w:val="22"/>
              <w:szCs w:val="20"/>
              <w:lang w:bidi="hi-IN"/>
              <w14:ligatures w14:val="none"/>
            </w:rPr>
          </w:pPr>
          <w:hyperlink w:anchor="_Toc90127397" w:history="1">
            <w:r w:rsidRPr="00670585">
              <w:rPr>
                <w:rStyle w:val="Hyperlink"/>
              </w:rPr>
              <w:t>2.2.5</w:t>
            </w:r>
            <w:r>
              <w:rPr>
                <w:rFonts w:eastAsiaTheme="minorEastAsia" w:cstheme="minorBidi"/>
                <w:kern w:val="0"/>
                <w:sz w:val="22"/>
                <w:szCs w:val="20"/>
                <w:lang w:bidi="hi-IN"/>
                <w14:ligatures w14:val="none"/>
              </w:rPr>
              <w:tab/>
            </w:r>
            <w:r w:rsidRPr="00670585">
              <w:rPr>
                <w:rStyle w:val="Hyperlink"/>
              </w:rPr>
              <w:t>Varun Prakash</w:t>
            </w:r>
            <w:r>
              <w:rPr>
                <w:webHidden/>
              </w:rPr>
              <w:tab/>
            </w:r>
            <w:r>
              <w:rPr>
                <w:webHidden/>
              </w:rPr>
              <w:fldChar w:fldCharType="begin"/>
            </w:r>
            <w:r>
              <w:rPr>
                <w:webHidden/>
              </w:rPr>
              <w:instrText xml:space="preserve"> PAGEREF _Toc90127397 \h </w:instrText>
            </w:r>
            <w:r>
              <w:rPr>
                <w:webHidden/>
              </w:rPr>
            </w:r>
            <w:r>
              <w:rPr>
                <w:webHidden/>
              </w:rPr>
              <w:fldChar w:fldCharType="separate"/>
            </w:r>
            <w:r>
              <w:rPr>
                <w:webHidden/>
              </w:rPr>
              <w:t>10</w:t>
            </w:r>
            <w:r>
              <w:rPr>
                <w:webHidden/>
              </w:rPr>
              <w:fldChar w:fldCharType="end"/>
            </w:r>
          </w:hyperlink>
        </w:p>
        <w:p w14:paraId="56D4E2F4" w14:textId="7D9570A1" w:rsidR="00CA510F" w:rsidRDefault="00CA510F">
          <w:pPr>
            <w:pStyle w:val="TOC1"/>
            <w:rPr>
              <w:rFonts w:eastAsiaTheme="minorEastAsia" w:cstheme="minorBidi"/>
              <w:b w:val="0"/>
              <w:caps w:val="0"/>
              <w:color w:val="auto"/>
              <w:kern w:val="0"/>
              <w:sz w:val="22"/>
              <w:szCs w:val="20"/>
              <w:lang w:bidi="hi-IN"/>
              <w14:ligatures w14:val="none"/>
            </w:rPr>
          </w:pPr>
          <w:hyperlink w:anchor="_Toc90127398" w:history="1">
            <w:r w:rsidRPr="00670585">
              <w:rPr>
                <w:rStyle w:val="Hyperlink"/>
              </w:rPr>
              <w:t>3</w:t>
            </w:r>
            <w:r>
              <w:rPr>
                <w:rFonts w:eastAsiaTheme="minorEastAsia" w:cstheme="minorBidi"/>
                <w:b w:val="0"/>
                <w:caps w:val="0"/>
                <w:color w:val="auto"/>
                <w:kern w:val="0"/>
                <w:sz w:val="22"/>
                <w:szCs w:val="20"/>
                <w:lang w:bidi="hi-IN"/>
                <w14:ligatures w14:val="none"/>
              </w:rPr>
              <w:tab/>
            </w:r>
            <w:r w:rsidRPr="00670585">
              <w:rPr>
                <w:rStyle w:val="Hyperlink"/>
              </w:rPr>
              <w:t>ANALYSIS</w:t>
            </w:r>
            <w:r>
              <w:rPr>
                <w:webHidden/>
              </w:rPr>
              <w:tab/>
            </w:r>
            <w:r>
              <w:rPr>
                <w:webHidden/>
              </w:rPr>
              <w:fldChar w:fldCharType="begin"/>
            </w:r>
            <w:r>
              <w:rPr>
                <w:webHidden/>
              </w:rPr>
              <w:instrText xml:space="preserve"> PAGEREF _Toc90127398 \h </w:instrText>
            </w:r>
            <w:r>
              <w:rPr>
                <w:webHidden/>
              </w:rPr>
            </w:r>
            <w:r>
              <w:rPr>
                <w:webHidden/>
              </w:rPr>
              <w:fldChar w:fldCharType="separate"/>
            </w:r>
            <w:r>
              <w:rPr>
                <w:webHidden/>
              </w:rPr>
              <w:t>10</w:t>
            </w:r>
            <w:r>
              <w:rPr>
                <w:webHidden/>
              </w:rPr>
              <w:fldChar w:fldCharType="end"/>
            </w:r>
          </w:hyperlink>
        </w:p>
        <w:p w14:paraId="401397F6" w14:textId="21449F1C" w:rsidR="00CA510F" w:rsidRDefault="00CA510F">
          <w:pPr>
            <w:pStyle w:val="TOC2"/>
            <w:tabs>
              <w:tab w:val="left" w:pos="720"/>
            </w:tabs>
            <w:rPr>
              <w:rFonts w:eastAsiaTheme="minorEastAsia" w:cstheme="minorBidi"/>
              <w:kern w:val="0"/>
              <w:sz w:val="22"/>
              <w:szCs w:val="20"/>
              <w:lang w:bidi="hi-IN"/>
              <w14:ligatures w14:val="none"/>
            </w:rPr>
          </w:pPr>
          <w:hyperlink w:anchor="_Toc90127399" w:history="1">
            <w:r w:rsidRPr="00670585">
              <w:rPr>
                <w:rStyle w:val="Hyperlink"/>
              </w:rPr>
              <w:t>3.1</w:t>
            </w:r>
            <w:r>
              <w:rPr>
                <w:rFonts w:eastAsiaTheme="minorEastAsia" w:cstheme="minorBidi"/>
                <w:kern w:val="0"/>
                <w:sz w:val="22"/>
                <w:szCs w:val="20"/>
                <w:lang w:bidi="hi-IN"/>
                <w14:ligatures w14:val="none"/>
              </w:rPr>
              <w:tab/>
            </w:r>
            <w:r w:rsidRPr="00670585">
              <w:rPr>
                <w:rStyle w:val="Hyperlink"/>
              </w:rPr>
              <w:t>Exploratory Data Analysis (EDA) &amp; Visualization</w:t>
            </w:r>
            <w:r>
              <w:rPr>
                <w:webHidden/>
              </w:rPr>
              <w:tab/>
            </w:r>
            <w:r>
              <w:rPr>
                <w:webHidden/>
              </w:rPr>
              <w:fldChar w:fldCharType="begin"/>
            </w:r>
            <w:r>
              <w:rPr>
                <w:webHidden/>
              </w:rPr>
              <w:instrText xml:space="preserve"> PAGEREF _Toc90127399 \h </w:instrText>
            </w:r>
            <w:r>
              <w:rPr>
                <w:webHidden/>
              </w:rPr>
            </w:r>
            <w:r>
              <w:rPr>
                <w:webHidden/>
              </w:rPr>
              <w:fldChar w:fldCharType="separate"/>
            </w:r>
            <w:r>
              <w:rPr>
                <w:webHidden/>
              </w:rPr>
              <w:t>10</w:t>
            </w:r>
            <w:r>
              <w:rPr>
                <w:webHidden/>
              </w:rPr>
              <w:fldChar w:fldCharType="end"/>
            </w:r>
          </w:hyperlink>
        </w:p>
        <w:p w14:paraId="4AB992BB" w14:textId="5E33EDD9" w:rsidR="00CA510F" w:rsidRDefault="00CA510F">
          <w:pPr>
            <w:pStyle w:val="TOC3"/>
            <w:tabs>
              <w:tab w:val="left" w:pos="1008"/>
            </w:tabs>
            <w:rPr>
              <w:rFonts w:eastAsiaTheme="minorEastAsia" w:cstheme="minorBidi"/>
              <w:kern w:val="0"/>
              <w:sz w:val="22"/>
              <w:szCs w:val="20"/>
              <w:lang w:bidi="hi-IN"/>
              <w14:ligatures w14:val="none"/>
            </w:rPr>
          </w:pPr>
          <w:hyperlink w:anchor="_Toc90127400" w:history="1">
            <w:r w:rsidRPr="00670585">
              <w:rPr>
                <w:rStyle w:val="Hyperlink"/>
              </w:rPr>
              <w:t>3.1.1</w:t>
            </w:r>
            <w:r>
              <w:rPr>
                <w:rFonts w:eastAsiaTheme="minorEastAsia" w:cstheme="minorBidi"/>
                <w:kern w:val="0"/>
                <w:sz w:val="22"/>
                <w:szCs w:val="20"/>
                <w:lang w:bidi="hi-IN"/>
                <w14:ligatures w14:val="none"/>
              </w:rPr>
              <w:tab/>
            </w:r>
            <w:r w:rsidRPr="00670585">
              <w:rPr>
                <w:rStyle w:val="Hyperlink"/>
              </w:rPr>
              <w:t>Data Collection</w:t>
            </w:r>
            <w:r>
              <w:rPr>
                <w:webHidden/>
              </w:rPr>
              <w:tab/>
            </w:r>
            <w:r>
              <w:rPr>
                <w:webHidden/>
              </w:rPr>
              <w:fldChar w:fldCharType="begin"/>
            </w:r>
            <w:r>
              <w:rPr>
                <w:webHidden/>
              </w:rPr>
              <w:instrText xml:space="preserve"> PAGEREF _Toc90127400 \h </w:instrText>
            </w:r>
            <w:r>
              <w:rPr>
                <w:webHidden/>
              </w:rPr>
            </w:r>
            <w:r>
              <w:rPr>
                <w:webHidden/>
              </w:rPr>
              <w:fldChar w:fldCharType="separate"/>
            </w:r>
            <w:r>
              <w:rPr>
                <w:webHidden/>
              </w:rPr>
              <w:t>10</w:t>
            </w:r>
            <w:r>
              <w:rPr>
                <w:webHidden/>
              </w:rPr>
              <w:fldChar w:fldCharType="end"/>
            </w:r>
          </w:hyperlink>
        </w:p>
        <w:p w14:paraId="4C3EEC05" w14:textId="003EE62C" w:rsidR="00CA510F" w:rsidRDefault="00CA510F">
          <w:pPr>
            <w:pStyle w:val="TOC3"/>
            <w:tabs>
              <w:tab w:val="left" w:pos="1008"/>
            </w:tabs>
            <w:rPr>
              <w:rFonts w:eastAsiaTheme="minorEastAsia" w:cstheme="minorBidi"/>
              <w:kern w:val="0"/>
              <w:sz w:val="22"/>
              <w:szCs w:val="20"/>
              <w:lang w:bidi="hi-IN"/>
              <w14:ligatures w14:val="none"/>
            </w:rPr>
          </w:pPr>
          <w:hyperlink w:anchor="_Toc90127401" w:history="1">
            <w:r w:rsidRPr="00670585">
              <w:rPr>
                <w:rStyle w:val="Hyperlink"/>
              </w:rPr>
              <w:t>3.1.2</w:t>
            </w:r>
            <w:r>
              <w:rPr>
                <w:rFonts w:eastAsiaTheme="minorEastAsia" w:cstheme="minorBidi"/>
                <w:kern w:val="0"/>
                <w:sz w:val="22"/>
                <w:szCs w:val="20"/>
                <w:lang w:bidi="hi-IN"/>
                <w14:ligatures w14:val="none"/>
              </w:rPr>
              <w:tab/>
            </w:r>
            <w:r w:rsidRPr="00670585">
              <w:rPr>
                <w:rStyle w:val="Hyperlink"/>
              </w:rPr>
              <w:t>Data Cleanup and Pre-Processing</w:t>
            </w:r>
            <w:r>
              <w:rPr>
                <w:webHidden/>
              </w:rPr>
              <w:tab/>
            </w:r>
            <w:r>
              <w:rPr>
                <w:webHidden/>
              </w:rPr>
              <w:fldChar w:fldCharType="begin"/>
            </w:r>
            <w:r>
              <w:rPr>
                <w:webHidden/>
              </w:rPr>
              <w:instrText xml:space="preserve"> PAGEREF _Toc90127401 \h </w:instrText>
            </w:r>
            <w:r>
              <w:rPr>
                <w:webHidden/>
              </w:rPr>
            </w:r>
            <w:r>
              <w:rPr>
                <w:webHidden/>
              </w:rPr>
              <w:fldChar w:fldCharType="separate"/>
            </w:r>
            <w:r>
              <w:rPr>
                <w:webHidden/>
              </w:rPr>
              <w:t>11</w:t>
            </w:r>
            <w:r>
              <w:rPr>
                <w:webHidden/>
              </w:rPr>
              <w:fldChar w:fldCharType="end"/>
            </w:r>
          </w:hyperlink>
        </w:p>
        <w:p w14:paraId="24F15EB9" w14:textId="3DBBF70D" w:rsidR="00CA510F" w:rsidRDefault="00CA510F">
          <w:pPr>
            <w:pStyle w:val="TOC3"/>
            <w:tabs>
              <w:tab w:val="left" w:pos="1008"/>
            </w:tabs>
            <w:rPr>
              <w:rFonts w:eastAsiaTheme="minorEastAsia" w:cstheme="minorBidi"/>
              <w:kern w:val="0"/>
              <w:sz w:val="22"/>
              <w:szCs w:val="20"/>
              <w:lang w:bidi="hi-IN"/>
              <w14:ligatures w14:val="none"/>
            </w:rPr>
          </w:pPr>
          <w:hyperlink w:anchor="_Toc90127402" w:history="1">
            <w:r w:rsidRPr="00670585">
              <w:rPr>
                <w:rStyle w:val="Hyperlink"/>
              </w:rPr>
              <w:t>3.1.3</w:t>
            </w:r>
            <w:r>
              <w:rPr>
                <w:rFonts w:eastAsiaTheme="minorEastAsia" w:cstheme="minorBidi"/>
                <w:kern w:val="0"/>
                <w:sz w:val="22"/>
                <w:szCs w:val="20"/>
                <w:lang w:bidi="hi-IN"/>
                <w14:ligatures w14:val="none"/>
              </w:rPr>
              <w:tab/>
            </w:r>
            <w:r w:rsidRPr="00670585">
              <w:rPr>
                <w:rStyle w:val="Hyperlink"/>
              </w:rPr>
              <w:t>Variable Identification</w:t>
            </w:r>
            <w:r>
              <w:rPr>
                <w:webHidden/>
              </w:rPr>
              <w:tab/>
            </w:r>
            <w:r>
              <w:rPr>
                <w:webHidden/>
              </w:rPr>
              <w:fldChar w:fldCharType="begin"/>
            </w:r>
            <w:r>
              <w:rPr>
                <w:webHidden/>
              </w:rPr>
              <w:instrText xml:space="preserve"> PAGEREF _Toc90127402 \h </w:instrText>
            </w:r>
            <w:r>
              <w:rPr>
                <w:webHidden/>
              </w:rPr>
            </w:r>
            <w:r>
              <w:rPr>
                <w:webHidden/>
              </w:rPr>
              <w:fldChar w:fldCharType="separate"/>
            </w:r>
            <w:r>
              <w:rPr>
                <w:webHidden/>
              </w:rPr>
              <w:t>12</w:t>
            </w:r>
            <w:r>
              <w:rPr>
                <w:webHidden/>
              </w:rPr>
              <w:fldChar w:fldCharType="end"/>
            </w:r>
          </w:hyperlink>
        </w:p>
        <w:p w14:paraId="5ACBB00E" w14:textId="7A12F59B" w:rsidR="00CA510F" w:rsidRDefault="00CA510F">
          <w:pPr>
            <w:pStyle w:val="TOC3"/>
            <w:tabs>
              <w:tab w:val="left" w:pos="1008"/>
            </w:tabs>
            <w:rPr>
              <w:rFonts w:eastAsiaTheme="minorEastAsia" w:cstheme="minorBidi"/>
              <w:kern w:val="0"/>
              <w:sz w:val="22"/>
              <w:szCs w:val="20"/>
              <w:lang w:bidi="hi-IN"/>
              <w14:ligatures w14:val="none"/>
            </w:rPr>
          </w:pPr>
          <w:hyperlink w:anchor="_Toc90127403" w:history="1">
            <w:r w:rsidRPr="00670585">
              <w:rPr>
                <w:rStyle w:val="Hyperlink"/>
              </w:rPr>
              <w:t>3.1.4</w:t>
            </w:r>
            <w:r>
              <w:rPr>
                <w:rFonts w:eastAsiaTheme="minorEastAsia" w:cstheme="minorBidi"/>
                <w:kern w:val="0"/>
                <w:sz w:val="22"/>
                <w:szCs w:val="20"/>
                <w:lang w:bidi="hi-IN"/>
                <w14:ligatures w14:val="none"/>
              </w:rPr>
              <w:tab/>
            </w:r>
            <w:r w:rsidRPr="00670585">
              <w:rPr>
                <w:rStyle w:val="Hyperlink"/>
              </w:rPr>
              <w:t>Univariate Analysis</w:t>
            </w:r>
            <w:r>
              <w:rPr>
                <w:webHidden/>
              </w:rPr>
              <w:tab/>
            </w:r>
            <w:r>
              <w:rPr>
                <w:webHidden/>
              </w:rPr>
              <w:fldChar w:fldCharType="begin"/>
            </w:r>
            <w:r>
              <w:rPr>
                <w:webHidden/>
              </w:rPr>
              <w:instrText xml:space="preserve"> PAGEREF _Toc90127403 \h </w:instrText>
            </w:r>
            <w:r>
              <w:rPr>
                <w:webHidden/>
              </w:rPr>
            </w:r>
            <w:r>
              <w:rPr>
                <w:webHidden/>
              </w:rPr>
              <w:fldChar w:fldCharType="separate"/>
            </w:r>
            <w:r>
              <w:rPr>
                <w:webHidden/>
              </w:rPr>
              <w:t>13</w:t>
            </w:r>
            <w:r>
              <w:rPr>
                <w:webHidden/>
              </w:rPr>
              <w:fldChar w:fldCharType="end"/>
            </w:r>
          </w:hyperlink>
        </w:p>
        <w:p w14:paraId="532DE28D" w14:textId="04C9EEF7" w:rsidR="00CA510F" w:rsidRDefault="00CA510F">
          <w:pPr>
            <w:pStyle w:val="TOC3"/>
            <w:tabs>
              <w:tab w:val="left" w:pos="1008"/>
            </w:tabs>
            <w:rPr>
              <w:rFonts w:eastAsiaTheme="minorEastAsia" w:cstheme="minorBidi"/>
              <w:kern w:val="0"/>
              <w:sz w:val="22"/>
              <w:szCs w:val="20"/>
              <w:lang w:bidi="hi-IN"/>
              <w14:ligatures w14:val="none"/>
            </w:rPr>
          </w:pPr>
          <w:hyperlink w:anchor="_Toc90127404" w:history="1">
            <w:r w:rsidRPr="00670585">
              <w:rPr>
                <w:rStyle w:val="Hyperlink"/>
              </w:rPr>
              <w:t>3.1.5</w:t>
            </w:r>
            <w:r>
              <w:rPr>
                <w:rFonts w:eastAsiaTheme="minorEastAsia" w:cstheme="minorBidi"/>
                <w:kern w:val="0"/>
                <w:sz w:val="22"/>
                <w:szCs w:val="20"/>
                <w:lang w:bidi="hi-IN"/>
                <w14:ligatures w14:val="none"/>
              </w:rPr>
              <w:tab/>
            </w:r>
            <w:r w:rsidRPr="00670585">
              <w:rPr>
                <w:rStyle w:val="Hyperlink"/>
              </w:rPr>
              <w:t>Multivariate Analysis</w:t>
            </w:r>
            <w:r>
              <w:rPr>
                <w:webHidden/>
              </w:rPr>
              <w:tab/>
            </w:r>
            <w:r>
              <w:rPr>
                <w:webHidden/>
              </w:rPr>
              <w:fldChar w:fldCharType="begin"/>
            </w:r>
            <w:r>
              <w:rPr>
                <w:webHidden/>
              </w:rPr>
              <w:instrText xml:space="preserve"> PAGEREF _Toc90127404 \h </w:instrText>
            </w:r>
            <w:r>
              <w:rPr>
                <w:webHidden/>
              </w:rPr>
            </w:r>
            <w:r>
              <w:rPr>
                <w:webHidden/>
              </w:rPr>
              <w:fldChar w:fldCharType="separate"/>
            </w:r>
            <w:r>
              <w:rPr>
                <w:webHidden/>
              </w:rPr>
              <w:t>19</w:t>
            </w:r>
            <w:r>
              <w:rPr>
                <w:webHidden/>
              </w:rPr>
              <w:fldChar w:fldCharType="end"/>
            </w:r>
          </w:hyperlink>
        </w:p>
        <w:p w14:paraId="2259106B" w14:textId="13F2FFA1" w:rsidR="00CA510F" w:rsidRDefault="00CA510F">
          <w:pPr>
            <w:pStyle w:val="TOC3"/>
            <w:tabs>
              <w:tab w:val="left" w:pos="1008"/>
            </w:tabs>
            <w:rPr>
              <w:rFonts w:eastAsiaTheme="minorEastAsia" w:cstheme="minorBidi"/>
              <w:kern w:val="0"/>
              <w:sz w:val="22"/>
              <w:szCs w:val="20"/>
              <w:lang w:bidi="hi-IN"/>
              <w14:ligatures w14:val="none"/>
            </w:rPr>
          </w:pPr>
          <w:hyperlink w:anchor="_Toc90127405" w:history="1">
            <w:r w:rsidRPr="00670585">
              <w:rPr>
                <w:rStyle w:val="Hyperlink"/>
              </w:rPr>
              <w:t>3.1.6</w:t>
            </w:r>
            <w:r>
              <w:rPr>
                <w:rFonts w:eastAsiaTheme="minorEastAsia" w:cstheme="minorBidi"/>
                <w:kern w:val="0"/>
                <w:sz w:val="22"/>
                <w:szCs w:val="20"/>
                <w:lang w:bidi="hi-IN"/>
                <w14:ligatures w14:val="none"/>
              </w:rPr>
              <w:tab/>
            </w:r>
            <w:r w:rsidRPr="00670585">
              <w:rPr>
                <w:rStyle w:val="Hyperlink"/>
              </w:rPr>
              <w:t>Hypothesis Testing</w:t>
            </w:r>
            <w:r>
              <w:rPr>
                <w:webHidden/>
              </w:rPr>
              <w:tab/>
            </w:r>
            <w:r>
              <w:rPr>
                <w:webHidden/>
              </w:rPr>
              <w:fldChar w:fldCharType="begin"/>
            </w:r>
            <w:r>
              <w:rPr>
                <w:webHidden/>
              </w:rPr>
              <w:instrText xml:space="preserve"> PAGEREF _Toc90127405 \h </w:instrText>
            </w:r>
            <w:r>
              <w:rPr>
                <w:webHidden/>
              </w:rPr>
            </w:r>
            <w:r>
              <w:rPr>
                <w:webHidden/>
              </w:rPr>
              <w:fldChar w:fldCharType="separate"/>
            </w:r>
            <w:r>
              <w:rPr>
                <w:webHidden/>
              </w:rPr>
              <w:t>19</w:t>
            </w:r>
            <w:r>
              <w:rPr>
                <w:webHidden/>
              </w:rPr>
              <w:fldChar w:fldCharType="end"/>
            </w:r>
          </w:hyperlink>
        </w:p>
        <w:p w14:paraId="4DD7A081" w14:textId="492228FE" w:rsidR="00CA510F" w:rsidRDefault="00CA510F">
          <w:pPr>
            <w:pStyle w:val="TOC3"/>
            <w:tabs>
              <w:tab w:val="left" w:pos="1008"/>
            </w:tabs>
            <w:rPr>
              <w:rFonts w:eastAsiaTheme="minorEastAsia" w:cstheme="minorBidi"/>
              <w:kern w:val="0"/>
              <w:sz w:val="22"/>
              <w:szCs w:val="20"/>
              <w:lang w:bidi="hi-IN"/>
              <w14:ligatures w14:val="none"/>
            </w:rPr>
          </w:pPr>
          <w:hyperlink w:anchor="_Toc90127406" w:history="1">
            <w:r w:rsidRPr="00670585">
              <w:rPr>
                <w:rStyle w:val="Hyperlink"/>
              </w:rPr>
              <w:t>3.1.7</w:t>
            </w:r>
            <w:r>
              <w:rPr>
                <w:rFonts w:eastAsiaTheme="minorEastAsia" w:cstheme="minorBidi"/>
                <w:kern w:val="0"/>
                <w:sz w:val="22"/>
                <w:szCs w:val="20"/>
                <w:lang w:bidi="hi-IN"/>
                <w14:ligatures w14:val="none"/>
              </w:rPr>
              <w:tab/>
            </w:r>
            <w:r w:rsidRPr="00670585">
              <w:rPr>
                <w:rStyle w:val="Hyperlink"/>
              </w:rPr>
              <w:t>Data Analysis Summary</w:t>
            </w:r>
            <w:r>
              <w:rPr>
                <w:webHidden/>
              </w:rPr>
              <w:tab/>
            </w:r>
            <w:r>
              <w:rPr>
                <w:webHidden/>
              </w:rPr>
              <w:fldChar w:fldCharType="begin"/>
            </w:r>
            <w:r>
              <w:rPr>
                <w:webHidden/>
              </w:rPr>
              <w:instrText xml:space="preserve"> PAGEREF _Toc90127406 \h </w:instrText>
            </w:r>
            <w:r>
              <w:rPr>
                <w:webHidden/>
              </w:rPr>
            </w:r>
            <w:r>
              <w:rPr>
                <w:webHidden/>
              </w:rPr>
              <w:fldChar w:fldCharType="separate"/>
            </w:r>
            <w:r>
              <w:rPr>
                <w:webHidden/>
              </w:rPr>
              <w:t>19</w:t>
            </w:r>
            <w:r>
              <w:rPr>
                <w:webHidden/>
              </w:rPr>
              <w:fldChar w:fldCharType="end"/>
            </w:r>
          </w:hyperlink>
        </w:p>
        <w:p w14:paraId="64354137" w14:textId="4E24809A" w:rsidR="00CA510F" w:rsidRDefault="00CA510F">
          <w:pPr>
            <w:pStyle w:val="TOC2"/>
            <w:tabs>
              <w:tab w:val="left" w:pos="720"/>
            </w:tabs>
            <w:rPr>
              <w:rFonts w:eastAsiaTheme="minorEastAsia" w:cstheme="minorBidi"/>
              <w:kern w:val="0"/>
              <w:sz w:val="22"/>
              <w:szCs w:val="20"/>
              <w:lang w:bidi="hi-IN"/>
              <w14:ligatures w14:val="none"/>
            </w:rPr>
          </w:pPr>
          <w:hyperlink w:anchor="_Toc90127407" w:history="1">
            <w:r w:rsidRPr="00670585">
              <w:rPr>
                <w:rStyle w:val="Hyperlink"/>
              </w:rPr>
              <w:t>3.2</w:t>
            </w:r>
            <w:r>
              <w:rPr>
                <w:rFonts w:eastAsiaTheme="minorEastAsia" w:cstheme="minorBidi"/>
                <w:kern w:val="0"/>
                <w:sz w:val="22"/>
                <w:szCs w:val="20"/>
                <w:lang w:bidi="hi-IN"/>
                <w14:ligatures w14:val="none"/>
              </w:rPr>
              <w:tab/>
            </w:r>
            <w:r w:rsidRPr="00670585">
              <w:rPr>
                <w:rStyle w:val="Hyperlink"/>
              </w:rPr>
              <w:t>Solution Architecture Evaluation</w:t>
            </w:r>
            <w:r>
              <w:rPr>
                <w:webHidden/>
              </w:rPr>
              <w:tab/>
            </w:r>
            <w:r>
              <w:rPr>
                <w:webHidden/>
              </w:rPr>
              <w:fldChar w:fldCharType="begin"/>
            </w:r>
            <w:r>
              <w:rPr>
                <w:webHidden/>
              </w:rPr>
              <w:instrText xml:space="preserve"> PAGEREF _Toc90127407 \h </w:instrText>
            </w:r>
            <w:r>
              <w:rPr>
                <w:webHidden/>
              </w:rPr>
            </w:r>
            <w:r>
              <w:rPr>
                <w:webHidden/>
              </w:rPr>
              <w:fldChar w:fldCharType="separate"/>
            </w:r>
            <w:r>
              <w:rPr>
                <w:webHidden/>
              </w:rPr>
              <w:t>19</w:t>
            </w:r>
            <w:r>
              <w:rPr>
                <w:webHidden/>
              </w:rPr>
              <w:fldChar w:fldCharType="end"/>
            </w:r>
          </w:hyperlink>
        </w:p>
        <w:p w14:paraId="6A13B857" w14:textId="324D24CA" w:rsidR="00CA510F" w:rsidRDefault="00CA510F">
          <w:pPr>
            <w:pStyle w:val="TOC3"/>
            <w:tabs>
              <w:tab w:val="left" w:pos="1008"/>
            </w:tabs>
            <w:rPr>
              <w:rFonts w:eastAsiaTheme="minorEastAsia" w:cstheme="minorBidi"/>
              <w:kern w:val="0"/>
              <w:sz w:val="22"/>
              <w:szCs w:val="20"/>
              <w:lang w:bidi="hi-IN"/>
              <w14:ligatures w14:val="none"/>
            </w:rPr>
          </w:pPr>
          <w:hyperlink w:anchor="_Toc90127408" w:history="1">
            <w:r w:rsidRPr="00670585">
              <w:rPr>
                <w:rStyle w:val="Hyperlink"/>
              </w:rPr>
              <w:t>3.2.1</w:t>
            </w:r>
            <w:r>
              <w:rPr>
                <w:rFonts w:eastAsiaTheme="minorEastAsia" w:cstheme="minorBidi"/>
                <w:kern w:val="0"/>
                <w:sz w:val="22"/>
                <w:szCs w:val="20"/>
                <w:lang w:bidi="hi-IN"/>
                <w14:ligatures w14:val="none"/>
              </w:rPr>
              <w:tab/>
            </w:r>
            <w:r w:rsidRPr="00670585">
              <w:rPr>
                <w:rStyle w:val="Hyperlink"/>
              </w:rPr>
              <w:t>NLP Pre-Processing of Data</w:t>
            </w:r>
            <w:r>
              <w:rPr>
                <w:webHidden/>
              </w:rPr>
              <w:tab/>
            </w:r>
            <w:r>
              <w:rPr>
                <w:webHidden/>
              </w:rPr>
              <w:fldChar w:fldCharType="begin"/>
            </w:r>
            <w:r>
              <w:rPr>
                <w:webHidden/>
              </w:rPr>
              <w:instrText xml:space="preserve"> PAGEREF _Toc90127408 \h </w:instrText>
            </w:r>
            <w:r>
              <w:rPr>
                <w:webHidden/>
              </w:rPr>
            </w:r>
            <w:r>
              <w:rPr>
                <w:webHidden/>
              </w:rPr>
              <w:fldChar w:fldCharType="separate"/>
            </w:r>
            <w:r>
              <w:rPr>
                <w:webHidden/>
              </w:rPr>
              <w:t>19</w:t>
            </w:r>
            <w:r>
              <w:rPr>
                <w:webHidden/>
              </w:rPr>
              <w:fldChar w:fldCharType="end"/>
            </w:r>
          </w:hyperlink>
        </w:p>
        <w:p w14:paraId="1193C7E3" w14:textId="54934F0F" w:rsidR="00CA510F" w:rsidRDefault="00CA510F">
          <w:pPr>
            <w:pStyle w:val="TOC3"/>
            <w:tabs>
              <w:tab w:val="left" w:pos="1008"/>
            </w:tabs>
            <w:rPr>
              <w:rFonts w:eastAsiaTheme="minorEastAsia" w:cstheme="minorBidi"/>
              <w:kern w:val="0"/>
              <w:sz w:val="22"/>
              <w:szCs w:val="20"/>
              <w:lang w:bidi="hi-IN"/>
              <w14:ligatures w14:val="none"/>
            </w:rPr>
          </w:pPr>
          <w:hyperlink w:anchor="_Toc90127409" w:history="1">
            <w:r w:rsidRPr="00670585">
              <w:rPr>
                <w:rStyle w:val="Hyperlink"/>
              </w:rPr>
              <w:t>3.2.2</w:t>
            </w:r>
            <w:r>
              <w:rPr>
                <w:rFonts w:eastAsiaTheme="minorEastAsia" w:cstheme="minorBidi"/>
                <w:kern w:val="0"/>
                <w:sz w:val="22"/>
                <w:szCs w:val="20"/>
                <w:lang w:bidi="hi-IN"/>
                <w14:ligatures w14:val="none"/>
              </w:rPr>
              <w:tab/>
            </w:r>
            <w:r w:rsidRPr="00670585">
              <w:rPr>
                <w:rStyle w:val="Hyperlink"/>
              </w:rPr>
              <w:t>Featurization, Model Selection &amp; Tuning Strategy</w:t>
            </w:r>
            <w:r>
              <w:rPr>
                <w:webHidden/>
              </w:rPr>
              <w:tab/>
            </w:r>
            <w:r>
              <w:rPr>
                <w:webHidden/>
              </w:rPr>
              <w:fldChar w:fldCharType="begin"/>
            </w:r>
            <w:r>
              <w:rPr>
                <w:webHidden/>
              </w:rPr>
              <w:instrText xml:space="preserve"> PAGEREF _Toc90127409 \h </w:instrText>
            </w:r>
            <w:r>
              <w:rPr>
                <w:webHidden/>
              </w:rPr>
            </w:r>
            <w:r>
              <w:rPr>
                <w:webHidden/>
              </w:rPr>
              <w:fldChar w:fldCharType="separate"/>
            </w:r>
            <w:r>
              <w:rPr>
                <w:webHidden/>
              </w:rPr>
              <w:t>23</w:t>
            </w:r>
            <w:r>
              <w:rPr>
                <w:webHidden/>
              </w:rPr>
              <w:fldChar w:fldCharType="end"/>
            </w:r>
          </w:hyperlink>
        </w:p>
        <w:p w14:paraId="6D68009E" w14:textId="25B65EFC" w:rsidR="00CA510F" w:rsidRDefault="00CA510F">
          <w:pPr>
            <w:pStyle w:val="TOC3"/>
            <w:tabs>
              <w:tab w:val="left" w:pos="1008"/>
            </w:tabs>
            <w:rPr>
              <w:rFonts w:eastAsiaTheme="minorEastAsia" w:cstheme="minorBidi"/>
              <w:kern w:val="0"/>
              <w:sz w:val="22"/>
              <w:szCs w:val="20"/>
              <w:lang w:bidi="hi-IN"/>
              <w14:ligatures w14:val="none"/>
            </w:rPr>
          </w:pPr>
          <w:hyperlink w:anchor="_Toc90127410" w:history="1">
            <w:r w:rsidRPr="00670585">
              <w:rPr>
                <w:rStyle w:val="Hyperlink"/>
              </w:rPr>
              <w:t>3.2.3</w:t>
            </w:r>
            <w:r>
              <w:rPr>
                <w:rFonts w:eastAsiaTheme="minorEastAsia" w:cstheme="minorBidi"/>
                <w:kern w:val="0"/>
                <w:sz w:val="22"/>
                <w:szCs w:val="20"/>
                <w:lang w:bidi="hi-IN"/>
                <w14:ligatures w14:val="none"/>
              </w:rPr>
              <w:tab/>
            </w:r>
            <w:r w:rsidRPr="00670585">
              <w:rPr>
                <w:rStyle w:val="Hyperlink"/>
              </w:rPr>
              <w:t>Chatbot Architecture Evaluation</w:t>
            </w:r>
            <w:r>
              <w:rPr>
                <w:webHidden/>
              </w:rPr>
              <w:tab/>
            </w:r>
            <w:r>
              <w:rPr>
                <w:webHidden/>
              </w:rPr>
              <w:fldChar w:fldCharType="begin"/>
            </w:r>
            <w:r>
              <w:rPr>
                <w:webHidden/>
              </w:rPr>
              <w:instrText xml:space="preserve"> PAGEREF _Toc90127410 \h </w:instrText>
            </w:r>
            <w:r>
              <w:rPr>
                <w:webHidden/>
              </w:rPr>
            </w:r>
            <w:r>
              <w:rPr>
                <w:webHidden/>
              </w:rPr>
              <w:fldChar w:fldCharType="separate"/>
            </w:r>
            <w:r>
              <w:rPr>
                <w:webHidden/>
              </w:rPr>
              <w:t>23</w:t>
            </w:r>
            <w:r>
              <w:rPr>
                <w:webHidden/>
              </w:rPr>
              <w:fldChar w:fldCharType="end"/>
            </w:r>
          </w:hyperlink>
        </w:p>
        <w:p w14:paraId="49EC8D3B" w14:textId="11644552" w:rsidR="00CA510F" w:rsidRDefault="00CA510F">
          <w:pPr>
            <w:pStyle w:val="TOC3"/>
            <w:tabs>
              <w:tab w:val="left" w:pos="1008"/>
            </w:tabs>
            <w:rPr>
              <w:rFonts w:eastAsiaTheme="minorEastAsia" w:cstheme="minorBidi"/>
              <w:kern w:val="0"/>
              <w:sz w:val="22"/>
              <w:szCs w:val="20"/>
              <w:lang w:bidi="hi-IN"/>
              <w14:ligatures w14:val="none"/>
            </w:rPr>
          </w:pPr>
          <w:hyperlink w:anchor="_Toc90127411" w:history="1">
            <w:r w:rsidRPr="00670585">
              <w:rPr>
                <w:rStyle w:val="Hyperlink"/>
              </w:rPr>
              <w:t>3.2.4</w:t>
            </w:r>
            <w:r>
              <w:rPr>
                <w:rFonts w:eastAsiaTheme="minorEastAsia" w:cstheme="minorBidi"/>
                <w:kern w:val="0"/>
                <w:sz w:val="22"/>
                <w:szCs w:val="20"/>
                <w:lang w:bidi="hi-IN"/>
                <w14:ligatures w14:val="none"/>
              </w:rPr>
              <w:tab/>
            </w:r>
            <w:r w:rsidRPr="00670585">
              <w:rPr>
                <w:rStyle w:val="Hyperlink"/>
              </w:rPr>
              <w:t>User Interface and Interaction Evaluation</w:t>
            </w:r>
            <w:r>
              <w:rPr>
                <w:webHidden/>
              </w:rPr>
              <w:tab/>
            </w:r>
            <w:r>
              <w:rPr>
                <w:webHidden/>
              </w:rPr>
              <w:fldChar w:fldCharType="begin"/>
            </w:r>
            <w:r>
              <w:rPr>
                <w:webHidden/>
              </w:rPr>
              <w:instrText xml:space="preserve"> PAGEREF _Toc90127411 \h </w:instrText>
            </w:r>
            <w:r>
              <w:rPr>
                <w:webHidden/>
              </w:rPr>
            </w:r>
            <w:r>
              <w:rPr>
                <w:webHidden/>
              </w:rPr>
              <w:fldChar w:fldCharType="separate"/>
            </w:r>
            <w:r>
              <w:rPr>
                <w:webHidden/>
              </w:rPr>
              <w:t>24</w:t>
            </w:r>
            <w:r>
              <w:rPr>
                <w:webHidden/>
              </w:rPr>
              <w:fldChar w:fldCharType="end"/>
            </w:r>
          </w:hyperlink>
        </w:p>
        <w:p w14:paraId="12F2F690" w14:textId="660B60D0" w:rsidR="00CA510F" w:rsidRDefault="00CA510F">
          <w:pPr>
            <w:pStyle w:val="TOC3"/>
            <w:tabs>
              <w:tab w:val="left" w:pos="1008"/>
            </w:tabs>
            <w:rPr>
              <w:rFonts w:eastAsiaTheme="minorEastAsia" w:cstheme="minorBidi"/>
              <w:kern w:val="0"/>
              <w:sz w:val="22"/>
              <w:szCs w:val="20"/>
              <w:lang w:bidi="hi-IN"/>
              <w14:ligatures w14:val="none"/>
            </w:rPr>
          </w:pPr>
          <w:hyperlink w:anchor="_Toc90127412" w:history="1">
            <w:r w:rsidRPr="00670585">
              <w:rPr>
                <w:rStyle w:val="Hyperlink"/>
              </w:rPr>
              <w:t>3.2.5</w:t>
            </w:r>
            <w:r>
              <w:rPr>
                <w:rFonts w:eastAsiaTheme="minorEastAsia" w:cstheme="minorBidi"/>
                <w:kern w:val="0"/>
                <w:sz w:val="22"/>
                <w:szCs w:val="20"/>
                <w:lang w:bidi="hi-IN"/>
                <w14:ligatures w14:val="none"/>
              </w:rPr>
              <w:tab/>
            </w:r>
            <w:r w:rsidRPr="00670585">
              <w:rPr>
                <w:rStyle w:val="Hyperlink"/>
              </w:rPr>
              <w:t>Deployment Architecture Evaluation</w:t>
            </w:r>
            <w:r>
              <w:rPr>
                <w:webHidden/>
              </w:rPr>
              <w:tab/>
            </w:r>
            <w:r>
              <w:rPr>
                <w:webHidden/>
              </w:rPr>
              <w:fldChar w:fldCharType="begin"/>
            </w:r>
            <w:r>
              <w:rPr>
                <w:webHidden/>
              </w:rPr>
              <w:instrText xml:space="preserve"> PAGEREF _Toc90127412 \h </w:instrText>
            </w:r>
            <w:r>
              <w:rPr>
                <w:webHidden/>
              </w:rPr>
            </w:r>
            <w:r>
              <w:rPr>
                <w:webHidden/>
              </w:rPr>
              <w:fldChar w:fldCharType="separate"/>
            </w:r>
            <w:r>
              <w:rPr>
                <w:webHidden/>
              </w:rPr>
              <w:t>24</w:t>
            </w:r>
            <w:r>
              <w:rPr>
                <w:webHidden/>
              </w:rPr>
              <w:fldChar w:fldCharType="end"/>
            </w:r>
          </w:hyperlink>
        </w:p>
        <w:p w14:paraId="0DE9BBE5" w14:textId="11F82177" w:rsidR="00CA510F" w:rsidRDefault="00CA510F">
          <w:pPr>
            <w:pStyle w:val="TOC1"/>
            <w:rPr>
              <w:rFonts w:eastAsiaTheme="minorEastAsia" w:cstheme="minorBidi"/>
              <w:b w:val="0"/>
              <w:caps w:val="0"/>
              <w:color w:val="auto"/>
              <w:kern w:val="0"/>
              <w:sz w:val="22"/>
              <w:szCs w:val="20"/>
              <w:lang w:bidi="hi-IN"/>
              <w14:ligatures w14:val="none"/>
            </w:rPr>
          </w:pPr>
          <w:hyperlink w:anchor="_Toc90127413" w:history="1">
            <w:r w:rsidRPr="00670585">
              <w:rPr>
                <w:rStyle w:val="Hyperlink"/>
              </w:rPr>
              <w:t>4</w:t>
            </w:r>
            <w:r>
              <w:rPr>
                <w:rFonts w:eastAsiaTheme="minorEastAsia" w:cstheme="minorBidi"/>
                <w:b w:val="0"/>
                <w:caps w:val="0"/>
                <w:color w:val="auto"/>
                <w:kern w:val="0"/>
                <w:sz w:val="22"/>
                <w:szCs w:val="20"/>
                <w:lang w:bidi="hi-IN"/>
                <w14:ligatures w14:val="none"/>
              </w:rPr>
              <w:tab/>
            </w:r>
            <w:r w:rsidRPr="00670585">
              <w:rPr>
                <w:rStyle w:val="Hyperlink"/>
              </w:rPr>
              <w:t>MODEL TRAINING AND TESTING</w:t>
            </w:r>
            <w:r>
              <w:rPr>
                <w:webHidden/>
              </w:rPr>
              <w:tab/>
            </w:r>
            <w:r>
              <w:rPr>
                <w:webHidden/>
              </w:rPr>
              <w:fldChar w:fldCharType="begin"/>
            </w:r>
            <w:r>
              <w:rPr>
                <w:webHidden/>
              </w:rPr>
              <w:instrText xml:space="preserve"> PAGEREF _Toc90127413 \h </w:instrText>
            </w:r>
            <w:r>
              <w:rPr>
                <w:webHidden/>
              </w:rPr>
            </w:r>
            <w:r>
              <w:rPr>
                <w:webHidden/>
              </w:rPr>
              <w:fldChar w:fldCharType="separate"/>
            </w:r>
            <w:r>
              <w:rPr>
                <w:webHidden/>
              </w:rPr>
              <w:t>24</w:t>
            </w:r>
            <w:r>
              <w:rPr>
                <w:webHidden/>
              </w:rPr>
              <w:fldChar w:fldCharType="end"/>
            </w:r>
          </w:hyperlink>
        </w:p>
        <w:p w14:paraId="5ADA01E7" w14:textId="75AE679F" w:rsidR="00CA510F" w:rsidRDefault="00CA510F">
          <w:pPr>
            <w:pStyle w:val="TOC1"/>
            <w:rPr>
              <w:rFonts w:eastAsiaTheme="minorEastAsia" w:cstheme="minorBidi"/>
              <w:b w:val="0"/>
              <w:caps w:val="0"/>
              <w:color w:val="auto"/>
              <w:kern w:val="0"/>
              <w:sz w:val="22"/>
              <w:szCs w:val="20"/>
              <w:lang w:bidi="hi-IN"/>
              <w14:ligatures w14:val="none"/>
            </w:rPr>
          </w:pPr>
          <w:hyperlink w:anchor="_Toc90127414" w:history="1">
            <w:r w:rsidRPr="00670585">
              <w:rPr>
                <w:rStyle w:val="Hyperlink"/>
              </w:rPr>
              <w:t>5</w:t>
            </w:r>
            <w:r>
              <w:rPr>
                <w:rFonts w:eastAsiaTheme="minorEastAsia" w:cstheme="minorBidi"/>
                <w:b w:val="0"/>
                <w:caps w:val="0"/>
                <w:color w:val="auto"/>
                <w:kern w:val="0"/>
                <w:sz w:val="22"/>
                <w:szCs w:val="20"/>
                <w:lang w:bidi="hi-IN"/>
                <w14:ligatures w14:val="none"/>
              </w:rPr>
              <w:tab/>
            </w:r>
            <w:r w:rsidRPr="00670585">
              <w:rPr>
                <w:rStyle w:val="Hyperlink"/>
              </w:rPr>
              <w:t>CHATBOT TRAINING AND TESTING</w:t>
            </w:r>
            <w:r>
              <w:rPr>
                <w:webHidden/>
              </w:rPr>
              <w:tab/>
            </w:r>
            <w:r>
              <w:rPr>
                <w:webHidden/>
              </w:rPr>
              <w:fldChar w:fldCharType="begin"/>
            </w:r>
            <w:r>
              <w:rPr>
                <w:webHidden/>
              </w:rPr>
              <w:instrText xml:space="preserve"> PAGEREF _Toc90127414 \h </w:instrText>
            </w:r>
            <w:r>
              <w:rPr>
                <w:webHidden/>
              </w:rPr>
            </w:r>
            <w:r>
              <w:rPr>
                <w:webHidden/>
              </w:rPr>
              <w:fldChar w:fldCharType="separate"/>
            </w:r>
            <w:r>
              <w:rPr>
                <w:webHidden/>
              </w:rPr>
              <w:t>24</w:t>
            </w:r>
            <w:r>
              <w:rPr>
                <w:webHidden/>
              </w:rPr>
              <w:fldChar w:fldCharType="end"/>
            </w:r>
          </w:hyperlink>
        </w:p>
        <w:p w14:paraId="7887E038" w14:textId="37827C3D" w:rsidR="00CA510F" w:rsidRDefault="00CA510F">
          <w:pPr>
            <w:pStyle w:val="TOC1"/>
            <w:rPr>
              <w:rFonts w:eastAsiaTheme="minorEastAsia" w:cstheme="minorBidi"/>
              <w:b w:val="0"/>
              <w:caps w:val="0"/>
              <w:color w:val="auto"/>
              <w:kern w:val="0"/>
              <w:sz w:val="22"/>
              <w:szCs w:val="20"/>
              <w:lang w:bidi="hi-IN"/>
              <w14:ligatures w14:val="none"/>
            </w:rPr>
          </w:pPr>
          <w:hyperlink w:anchor="_Toc90127415" w:history="1">
            <w:r w:rsidRPr="00670585">
              <w:rPr>
                <w:rStyle w:val="Hyperlink"/>
              </w:rPr>
              <w:t>6</w:t>
            </w:r>
            <w:r>
              <w:rPr>
                <w:rFonts w:eastAsiaTheme="minorEastAsia" w:cstheme="minorBidi"/>
                <w:b w:val="0"/>
                <w:caps w:val="0"/>
                <w:color w:val="auto"/>
                <w:kern w:val="0"/>
                <w:sz w:val="22"/>
                <w:szCs w:val="20"/>
                <w:lang w:bidi="hi-IN"/>
                <w14:ligatures w14:val="none"/>
              </w:rPr>
              <w:tab/>
            </w:r>
            <w:r w:rsidRPr="00670585">
              <w:rPr>
                <w:rStyle w:val="Hyperlink"/>
              </w:rPr>
              <w:t>PROJECT REPORT</w:t>
            </w:r>
            <w:r>
              <w:rPr>
                <w:webHidden/>
              </w:rPr>
              <w:tab/>
            </w:r>
            <w:r>
              <w:rPr>
                <w:webHidden/>
              </w:rPr>
              <w:fldChar w:fldCharType="begin"/>
            </w:r>
            <w:r>
              <w:rPr>
                <w:webHidden/>
              </w:rPr>
              <w:instrText xml:space="preserve"> PAGEREF _Toc90127415 \h </w:instrText>
            </w:r>
            <w:r>
              <w:rPr>
                <w:webHidden/>
              </w:rPr>
            </w:r>
            <w:r>
              <w:rPr>
                <w:webHidden/>
              </w:rPr>
              <w:fldChar w:fldCharType="separate"/>
            </w:r>
            <w:r>
              <w:rPr>
                <w:webHidden/>
              </w:rPr>
              <w:t>25</w:t>
            </w:r>
            <w:r>
              <w:rPr>
                <w:webHidden/>
              </w:rPr>
              <w:fldChar w:fldCharType="end"/>
            </w:r>
          </w:hyperlink>
        </w:p>
        <w:p w14:paraId="0FB1B45D" w14:textId="1C30B5EC" w:rsidR="00CA510F" w:rsidRDefault="00CA510F">
          <w:pPr>
            <w:pStyle w:val="TOC1"/>
            <w:rPr>
              <w:rFonts w:eastAsiaTheme="minorEastAsia" w:cstheme="minorBidi"/>
              <w:b w:val="0"/>
              <w:caps w:val="0"/>
              <w:color w:val="auto"/>
              <w:kern w:val="0"/>
              <w:sz w:val="22"/>
              <w:szCs w:val="20"/>
              <w:lang w:bidi="hi-IN"/>
              <w14:ligatures w14:val="none"/>
            </w:rPr>
          </w:pPr>
          <w:hyperlink w:anchor="_Toc90127416" w:history="1">
            <w:r w:rsidRPr="00670585">
              <w:rPr>
                <w:rStyle w:val="Hyperlink"/>
              </w:rPr>
              <w:t>7</w:t>
            </w:r>
            <w:r>
              <w:rPr>
                <w:rFonts w:eastAsiaTheme="minorEastAsia" w:cstheme="minorBidi"/>
                <w:b w:val="0"/>
                <w:caps w:val="0"/>
                <w:color w:val="auto"/>
                <w:kern w:val="0"/>
                <w:sz w:val="22"/>
                <w:szCs w:val="20"/>
                <w:lang w:bidi="hi-IN"/>
                <w14:ligatures w14:val="none"/>
              </w:rPr>
              <w:tab/>
            </w:r>
            <w:r w:rsidRPr="00670585">
              <w:rPr>
                <w:rStyle w:val="Hyperlink"/>
              </w:rPr>
              <w:t>PROJECT RETROSPECT</w:t>
            </w:r>
            <w:r>
              <w:rPr>
                <w:webHidden/>
              </w:rPr>
              <w:tab/>
            </w:r>
            <w:r>
              <w:rPr>
                <w:webHidden/>
              </w:rPr>
              <w:fldChar w:fldCharType="begin"/>
            </w:r>
            <w:r>
              <w:rPr>
                <w:webHidden/>
              </w:rPr>
              <w:instrText xml:space="preserve"> PAGEREF _Toc90127416 \h </w:instrText>
            </w:r>
            <w:r>
              <w:rPr>
                <w:webHidden/>
              </w:rPr>
            </w:r>
            <w:r>
              <w:rPr>
                <w:webHidden/>
              </w:rPr>
              <w:fldChar w:fldCharType="separate"/>
            </w:r>
            <w:r>
              <w:rPr>
                <w:webHidden/>
              </w:rPr>
              <w:t>25</w:t>
            </w:r>
            <w:r>
              <w:rPr>
                <w:webHidden/>
              </w:rPr>
              <w:fldChar w:fldCharType="end"/>
            </w:r>
          </w:hyperlink>
        </w:p>
        <w:p w14:paraId="2F611C8B" w14:textId="6572B2C0" w:rsidR="00CA510F" w:rsidRDefault="00CA510F">
          <w:pPr>
            <w:pStyle w:val="TOC1"/>
            <w:rPr>
              <w:rFonts w:eastAsiaTheme="minorEastAsia" w:cstheme="minorBidi"/>
              <w:b w:val="0"/>
              <w:caps w:val="0"/>
              <w:color w:val="auto"/>
              <w:kern w:val="0"/>
              <w:sz w:val="22"/>
              <w:szCs w:val="20"/>
              <w:lang w:bidi="hi-IN"/>
              <w14:ligatures w14:val="none"/>
            </w:rPr>
          </w:pPr>
          <w:hyperlink w:anchor="_Toc90127417" w:history="1">
            <w:r w:rsidRPr="00670585">
              <w:rPr>
                <w:rStyle w:val="Hyperlink"/>
              </w:rPr>
              <w:t>8</w:t>
            </w:r>
            <w:r>
              <w:rPr>
                <w:rFonts w:eastAsiaTheme="minorEastAsia" w:cstheme="minorBidi"/>
                <w:b w:val="0"/>
                <w:caps w:val="0"/>
                <w:color w:val="auto"/>
                <w:kern w:val="0"/>
                <w:sz w:val="22"/>
                <w:szCs w:val="20"/>
                <w:lang w:bidi="hi-IN"/>
                <w14:ligatures w14:val="none"/>
              </w:rPr>
              <w:tab/>
            </w:r>
            <w:r w:rsidRPr="00670585">
              <w:rPr>
                <w:rStyle w:val="Hyperlink"/>
              </w:rPr>
              <w:t>REFERENCES</w:t>
            </w:r>
            <w:r>
              <w:rPr>
                <w:webHidden/>
              </w:rPr>
              <w:tab/>
            </w:r>
            <w:r>
              <w:rPr>
                <w:webHidden/>
              </w:rPr>
              <w:fldChar w:fldCharType="begin"/>
            </w:r>
            <w:r>
              <w:rPr>
                <w:webHidden/>
              </w:rPr>
              <w:instrText xml:space="preserve"> PAGEREF _Toc90127417 \h </w:instrText>
            </w:r>
            <w:r>
              <w:rPr>
                <w:webHidden/>
              </w:rPr>
            </w:r>
            <w:r>
              <w:rPr>
                <w:webHidden/>
              </w:rPr>
              <w:fldChar w:fldCharType="separate"/>
            </w:r>
            <w:r>
              <w:rPr>
                <w:webHidden/>
              </w:rPr>
              <w:t>25</w:t>
            </w:r>
            <w:r>
              <w:rPr>
                <w:webHidden/>
              </w:rPr>
              <w:fldChar w:fldCharType="end"/>
            </w:r>
          </w:hyperlink>
        </w:p>
        <w:p w14:paraId="29895DD4" w14:textId="3B90C249" w:rsidR="00240E28" w:rsidRDefault="00240E28">
          <w:r>
            <w:rPr>
              <w:b/>
              <w:bCs/>
              <w:noProof/>
            </w:rPr>
            <w:fldChar w:fldCharType="end"/>
          </w:r>
        </w:p>
      </w:sdtContent>
    </w:sdt>
    <w:p w14:paraId="05103B31" w14:textId="05F597B1" w:rsidR="00A33CD1" w:rsidRDefault="00A33CD1" w:rsidP="00A33CD1">
      <w:pPr>
        <w:pStyle w:val="TableofFigures"/>
        <w:rPr>
          <w:rFonts w:eastAsia="Times New Roman"/>
        </w:rPr>
      </w:pPr>
    </w:p>
    <w:p w14:paraId="7BE722C8" w14:textId="77777777" w:rsidR="00A33CD1" w:rsidRDefault="00A33CD1">
      <w:pPr>
        <w:rPr>
          <w:rFonts w:asciiTheme="majorHAnsi" w:eastAsiaTheme="majorEastAsia" w:hAnsiTheme="majorHAnsi" w:cstheme="majorBidi"/>
          <w:caps/>
          <w:color w:val="775F55" w:themeColor="text2"/>
          <w:sz w:val="32"/>
          <w:szCs w:val="32"/>
        </w:rPr>
      </w:pPr>
      <w:r>
        <w:br w:type="page"/>
      </w:r>
    </w:p>
    <w:p w14:paraId="39C92111" w14:textId="56846BD6" w:rsidR="00A33CD1" w:rsidRPr="00A33CD1" w:rsidRDefault="00361CE5" w:rsidP="00A33CD1">
      <w:pPr>
        <w:pStyle w:val="TOCHeading"/>
        <w:numPr>
          <w:ilvl w:val="0"/>
          <w:numId w:val="0"/>
        </w:numPr>
        <w:ind w:left="432"/>
      </w:pPr>
      <w:r>
        <w:lastRenderedPageBreak/>
        <w:t xml:space="preserve">list </w:t>
      </w:r>
      <w:r w:rsidR="00A33CD1">
        <w:t>of figures</w:t>
      </w:r>
    </w:p>
    <w:p w14:paraId="5A9C0207" w14:textId="3E9BF67B" w:rsidR="00CA510F" w:rsidRDefault="00A33CD1">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90127418" w:history="1">
        <w:r w:rsidR="00CA510F" w:rsidRPr="005E0FC8">
          <w:rPr>
            <w:rStyle w:val="Hyperlink"/>
            <w:noProof/>
          </w:rPr>
          <w:t>Figure 1: How a Rule-Based Chatbot Works</w:t>
        </w:r>
        <w:r w:rsidR="00CA510F">
          <w:rPr>
            <w:noProof/>
            <w:webHidden/>
          </w:rPr>
          <w:tab/>
        </w:r>
        <w:r w:rsidR="00CA510F">
          <w:rPr>
            <w:noProof/>
            <w:webHidden/>
          </w:rPr>
          <w:fldChar w:fldCharType="begin"/>
        </w:r>
        <w:r w:rsidR="00CA510F">
          <w:rPr>
            <w:noProof/>
            <w:webHidden/>
          </w:rPr>
          <w:instrText xml:space="preserve"> PAGEREF _Toc90127418 \h </w:instrText>
        </w:r>
        <w:r w:rsidR="00CA510F">
          <w:rPr>
            <w:noProof/>
            <w:webHidden/>
          </w:rPr>
        </w:r>
        <w:r w:rsidR="00CA510F">
          <w:rPr>
            <w:noProof/>
            <w:webHidden/>
          </w:rPr>
          <w:fldChar w:fldCharType="separate"/>
        </w:r>
        <w:r w:rsidR="00CA510F">
          <w:rPr>
            <w:noProof/>
            <w:webHidden/>
          </w:rPr>
          <w:t>5</w:t>
        </w:r>
        <w:r w:rsidR="00CA510F">
          <w:rPr>
            <w:noProof/>
            <w:webHidden/>
          </w:rPr>
          <w:fldChar w:fldCharType="end"/>
        </w:r>
      </w:hyperlink>
    </w:p>
    <w:p w14:paraId="2E06B25E" w14:textId="4609FB16"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19" w:history="1">
        <w:r w:rsidRPr="005E0FC8">
          <w:rPr>
            <w:rStyle w:val="Hyperlink"/>
            <w:noProof/>
          </w:rPr>
          <w:t>Figure 2: How an AI Chatbot Works</w:t>
        </w:r>
        <w:r>
          <w:rPr>
            <w:noProof/>
            <w:webHidden/>
          </w:rPr>
          <w:tab/>
        </w:r>
        <w:r>
          <w:rPr>
            <w:noProof/>
            <w:webHidden/>
          </w:rPr>
          <w:fldChar w:fldCharType="begin"/>
        </w:r>
        <w:r>
          <w:rPr>
            <w:noProof/>
            <w:webHidden/>
          </w:rPr>
          <w:instrText xml:space="preserve"> PAGEREF _Toc90127419 \h </w:instrText>
        </w:r>
        <w:r>
          <w:rPr>
            <w:noProof/>
            <w:webHidden/>
          </w:rPr>
        </w:r>
        <w:r>
          <w:rPr>
            <w:noProof/>
            <w:webHidden/>
          </w:rPr>
          <w:fldChar w:fldCharType="separate"/>
        </w:r>
        <w:r>
          <w:rPr>
            <w:noProof/>
            <w:webHidden/>
          </w:rPr>
          <w:t>5</w:t>
        </w:r>
        <w:r>
          <w:rPr>
            <w:noProof/>
            <w:webHidden/>
          </w:rPr>
          <w:fldChar w:fldCharType="end"/>
        </w:r>
      </w:hyperlink>
    </w:p>
    <w:p w14:paraId="51F5823C" w14:textId="148CEDE1"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0" w:history="1">
        <w:r w:rsidRPr="005E0FC8">
          <w:rPr>
            <w:rStyle w:val="Hyperlink"/>
            <w:noProof/>
          </w:rPr>
          <w:t>Figure 3: Gartner - Sophistication Continuum of Chatbot and Virtual Assistant</w:t>
        </w:r>
        <w:r>
          <w:rPr>
            <w:noProof/>
            <w:webHidden/>
          </w:rPr>
          <w:tab/>
        </w:r>
        <w:r>
          <w:rPr>
            <w:noProof/>
            <w:webHidden/>
          </w:rPr>
          <w:fldChar w:fldCharType="begin"/>
        </w:r>
        <w:r>
          <w:rPr>
            <w:noProof/>
            <w:webHidden/>
          </w:rPr>
          <w:instrText xml:space="preserve"> PAGEREF _Toc90127420 \h </w:instrText>
        </w:r>
        <w:r>
          <w:rPr>
            <w:noProof/>
            <w:webHidden/>
          </w:rPr>
        </w:r>
        <w:r>
          <w:rPr>
            <w:noProof/>
            <w:webHidden/>
          </w:rPr>
          <w:fldChar w:fldCharType="separate"/>
        </w:r>
        <w:r>
          <w:rPr>
            <w:noProof/>
            <w:webHidden/>
          </w:rPr>
          <w:t>6</w:t>
        </w:r>
        <w:r>
          <w:rPr>
            <w:noProof/>
            <w:webHidden/>
          </w:rPr>
          <w:fldChar w:fldCharType="end"/>
        </w:r>
      </w:hyperlink>
    </w:p>
    <w:p w14:paraId="52921994" w14:textId="723B04C0"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1" w:history="1">
        <w:r w:rsidRPr="005E0FC8">
          <w:rPr>
            <w:rStyle w:val="Hyperlink"/>
            <w:noProof/>
          </w:rPr>
          <w:t>Figure 4: Gartner - NLP Pipeline</w:t>
        </w:r>
        <w:r>
          <w:rPr>
            <w:noProof/>
            <w:webHidden/>
          </w:rPr>
          <w:tab/>
        </w:r>
        <w:r>
          <w:rPr>
            <w:noProof/>
            <w:webHidden/>
          </w:rPr>
          <w:fldChar w:fldCharType="begin"/>
        </w:r>
        <w:r>
          <w:rPr>
            <w:noProof/>
            <w:webHidden/>
          </w:rPr>
          <w:instrText xml:space="preserve"> PAGEREF _Toc90127421 \h </w:instrText>
        </w:r>
        <w:r>
          <w:rPr>
            <w:noProof/>
            <w:webHidden/>
          </w:rPr>
        </w:r>
        <w:r>
          <w:rPr>
            <w:noProof/>
            <w:webHidden/>
          </w:rPr>
          <w:fldChar w:fldCharType="separate"/>
        </w:r>
        <w:r>
          <w:rPr>
            <w:noProof/>
            <w:webHidden/>
          </w:rPr>
          <w:t>7</w:t>
        </w:r>
        <w:r>
          <w:rPr>
            <w:noProof/>
            <w:webHidden/>
          </w:rPr>
          <w:fldChar w:fldCharType="end"/>
        </w:r>
      </w:hyperlink>
    </w:p>
    <w:p w14:paraId="49EC1E2E" w14:textId="04957076"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2" w:history="1">
        <w:r w:rsidRPr="005E0FC8">
          <w:rPr>
            <w:rStyle w:val="Hyperlink"/>
            <w:noProof/>
          </w:rPr>
          <w:t>Figure 5: Accidents reported by Country</w:t>
        </w:r>
        <w:r>
          <w:rPr>
            <w:noProof/>
            <w:webHidden/>
          </w:rPr>
          <w:tab/>
        </w:r>
        <w:r>
          <w:rPr>
            <w:noProof/>
            <w:webHidden/>
          </w:rPr>
          <w:fldChar w:fldCharType="begin"/>
        </w:r>
        <w:r>
          <w:rPr>
            <w:noProof/>
            <w:webHidden/>
          </w:rPr>
          <w:instrText xml:space="preserve"> PAGEREF _Toc90127422 \h </w:instrText>
        </w:r>
        <w:r>
          <w:rPr>
            <w:noProof/>
            <w:webHidden/>
          </w:rPr>
        </w:r>
        <w:r>
          <w:rPr>
            <w:noProof/>
            <w:webHidden/>
          </w:rPr>
          <w:fldChar w:fldCharType="separate"/>
        </w:r>
        <w:r>
          <w:rPr>
            <w:noProof/>
            <w:webHidden/>
          </w:rPr>
          <w:t>13</w:t>
        </w:r>
        <w:r>
          <w:rPr>
            <w:noProof/>
            <w:webHidden/>
          </w:rPr>
          <w:fldChar w:fldCharType="end"/>
        </w:r>
      </w:hyperlink>
    </w:p>
    <w:p w14:paraId="024E9545" w14:textId="2068DD84"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3" w:history="1">
        <w:r w:rsidRPr="005E0FC8">
          <w:rPr>
            <w:rStyle w:val="Hyperlink"/>
            <w:noProof/>
          </w:rPr>
          <w:t>Figure 6: Accidents reported by Local – Counts</w:t>
        </w:r>
        <w:r>
          <w:rPr>
            <w:noProof/>
            <w:webHidden/>
          </w:rPr>
          <w:tab/>
        </w:r>
        <w:r>
          <w:rPr>
            <w:noProof/>
            <w:webHidden/>
          </w:rPr>
          <w:fldChar w:fldCharType="begin"/>
        </w:r>
        <w:r>
          <w:rPr>
            <w:noProof/>
            <w:webHidden/>
          </w:rPr>
          <w:instrText xml:space="preserve"> PAGEREF _Toc90127423 \h </w:instrText>
        </w:r>
        <w:r>
          <w:rPr>
            <w:noProof/>
            <w:webHidden/>
          </w:rPr>
        </w:r>
        <w:r>
          <w:rPr>
            <w:noProof/>
            <w:webHidden/>
          </w:rPr>
          <w:fldChar w:fldCharType="separate"/>
        </w:r>
        <w:r>
          <w:rPr>
            <w:noProof/>
            <w:webHidden/>
          </w:rPr>
          <w:t>14</w:t>
        </w:r>
        <w:r>
          <w:rPr>
            <w:noProof/>
            <w:webHidden/>
          </w:rPr>
          <w:fldChar w:fldCharType="end"/>
        </w:r>
      </w:hyperlink>
    </w:p>
    <w:p w14:paraId="1BC12148" w14:textId="04FE38BB"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4" w:history="1">
        <w:r w:rsidRPr="005E0FC8">
          <w:rPr>
            <w:rStyle w:val="Hyperlink"/>
            <w:noProof/>
          </w:rPr>
          <w:t>Figure 7: Accidents reported by Local – Percentages</w:t>
        </w:r>
        <w:r>
          <w:rPr>
            <w:noProof/>
            <w:webHidden/>
          </w:rPr>
          <w:tab/>
        </w:r>
        <w:r>
          <w:rPr>
            <w:noProof/>
            <w:webHidden/>
          </w:rPr>
          <w:fldChar w:fldCharType="begin"/>
        </w:r>
        <w:r>
          <w:rPr>
            <w:noProof/>
            <w:webHidden/>
          </w:rPr>
          <w:instrText xml:space="preserve"> PAGEREF _Toc90127424 \h </w:instrText>
        </w:r>
        <w:r>
          <w:rPr>
            <w:noProof/>
            <w:webHidden/>
          </w:rPr>
        </w:r>
        <w:r>
          <w:rPr>
            <w:noProof/>
            <w:webHidden/>
          </w:rPr>
          <w:fldChar w:fldCharType="separate"/>
        </w:r>
        <w:r>
          <w:rPr>
            <w:noProof/>
            <w:webHidden/>
          </w:rPr>
          <w:t>14</w:t>
        </w:r>
        <w:r>
          <w:rPr>
            <w:noProof/>
            <w:webHidden/>
          </w:rPr>
          <w:fldChar w:fldCharType="end"/>
        </w:r>
      </w:hyperlink>
    </w:p>
    <w:p w14:paraId="5B2676E3" w14:textId="09EFF59A"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5" w:history="1">
        <w:r w:rsidRPr="005E0FC8">
          <w:rPr>
            <w:rStyle w:val="Hyperlink"/>
            <w:noProof/>
          </w:rPr>
          <w:t>Figure 8: Accidents reported based on Gender of Person injured – Counts</w:t>
        </w:r>
        <w:r>
          <w:rPr>
            <w:noProof/>
            <w:webHidden/>
          </w:rPr>
          <w:tab/>
        </w:r>
        <w:r>
          <w:rPr>
            <w:noProof/>
            <w:webHidden/>
          </w:rPr>
          <w:fldChar w:fldCharType="begin"/>
        </w:r>
        <w:r>
          <w:rPr>
            <w:noProof/>
            <w:webHidden/>
          </w:rPr>
          <w:instrText xml:space="preserve"> PAGEREF _Toc90127425 \h </w:instrText>
        </w:r>
        <w:r>
          <w:rPr>
            <w:noProof/>
            <w:webHidden/>
          </w:rPr>
        </w:r>
        <w:r>
          <w:rPr>
            <w:noProof/>
            <w:webHidden/>
          </w:rPr>
          <w:fldChar w:fldCharType="separate"/>
        </w:r>
        <w:r>
          <w:rPr>
            <w:noProof/>
            <w:webHidden/>
          </w:rPr>
          <w:t>15</w:t>
        </w:r>
        <w:r>
          <w:rPr>
            <w:noProof/>
            <w:webHidden/>
          </w:rPr>
          <w:fldChar w:fldCharType="end"/>
        </w:r>
      </w:hyperlink>
    </w:p>
    <w:p w14:paraId="6DABC7FD" w14:textId="19DFED37"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6" w:history="1">
        <w:r w:rsidRPr="005E0FC8">
          <w:rPr>
            <w:rStyle w:val="Hyperlink"/>
            <w:noProof/>
          </w:rPr>
          <w:t>Figure 9: Accidents reported by Industry Sector - Percentages of Counts</w:t>
        </w:r>
        <w:r>
          <w:rPr>
            <w:noProof/>
            <w:webHidden/>
          </w:rPr>
          <w:tab/>
        </w:r>
        <w:r>
          <w:rPr>
            <w:noProof/>
            <w:webHidden/>
          </w:rPr>
          <w:fldChar w:fldCharType="begin"/>
        </w:r>
        <w:r>
          <w:rPr>
            <w:noProof/>
            <w:webHidden/>
          </w:rPr>
          <w:instrText xml:space="preserve"> PAGEREF _Toc90127426 \h </w:instrText>
        </w:r>
        <w:r>
          <w:rPr>
            <w:noProof/>
            <w:webHidden/>
          </w:rPr>
        </w:r>
        <w:r>
          <w:rPr>
            <w:noProof/>
            <w:webHidden/>
          </w:rPr>
          <w:fldChar w:fldCharType="separate"/>
        </w:r>
        <w:r>
          <w:rPr>
            <w:noProof/>
            <w:webHidden/>
          </w:rPr>
          <w:t>15</w:t>
        </w:r>
        <w:r>
          <w:rPr>
            <w:noProof/>
            <w:webHidden/>
          </w:rPr>
          <w:fldChar w:fldCharType="end"/>
        </w:r>
      </w:hyperlink>
    </w:p>
    <w:p w14:paraId="722439D5" w14:textId="41F7DBC1"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7" w:history="1">
        <w:r w:rsidRPr="005E0FC8">
          <w:rPr>
            <w:rStyle w:val="Hyperlink"/>
            <w:noProof/>
          </w:rPr>
          <w:t>Figure 10: Accidents reported by Accident Level and Potential Accident Level – Percentages</w:t>
        </w:r>
        <w:r>
          <w:rPr>
            <w:noProof/>
            <w:webHidden/>
          </w:rPr>
          <w:tab/>
        </w:r>
        <w:r>
          <w:rPr>
            <w:noProof/>
            <w:webHidden/>
          </w:rPr>
          <w:fldChar w:fldCharType="begin"/>
        </w:r>
        <w:r>
          <w:rPr>
            <w:noProof/>
            <w:webHidden/>
          </w:rPr>
          <w:instrText xml:space="preserve"> PAGEREF _Toc90127427 \h </w:instrText>
        </w:r>
        <w:r>
          <w:rPr>
            <w:noProof/>
            <w:webHidden/>
          </w:rPr>
        </w:r>
        <w:r>
          <w:rPr>
            <w:noProof/>
            <w:webHidden/>
          </w:rPr>
          <w:fldChar w:fldCharType="separate"/>
        </w:r>
        <w:r>
          <w:rPr>
            <w:noProof/>
            <w:webHidden/>
          </w:rPr>
          <w:t>16</w:t>
        </w:r>
        <w:r>
          <w:rPr>
            <w:noProof/>
            <w:webHidden/>
          </w:rPr>
          <w:fldChar w:fldCharType="end"/>
        </w:r>
      </w:hyperlink>
    </w:p>
    <w:p w14:paraId="72CB8335" w14:textId="09BB3FD7"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8" w:history="1">
        <w:r w:rsidRPr="005E0FC8">
          <w:rPr>
            <w:rStyle w:val="Hyperlink"/>
            <w:noProof/>
          </w:rPr>
          <w:t>Figure 11: Accidents reported based on Employe Type of Person injured – Percentages</w:t>
        </w:r>
        <w:r>
          <w:rPr>
            <w:noProof/>
            <w:webHidden/>
          </w:rPr>
          <w:tab/>
        </w:r>
        <w:r>
          <w:rPr>
            <w:noProof/>
            <w:webHidden/>
          </w:rPr>
          <w:fldChar w:fldCharType="begin"/>
        </w:r>
        <w:r>
          <w:rPr>
            <w:noProof/>
            <w:webHidden/>
          </w:rPr>
          <w:instrText xml:space="preserve"> PAGEREF _Toc90127428 \h </w:instrText>
        </w:r>
        <w:r>
          <w:rPr>
            <w:noProof/>
            <w:webHidden/>
          </w:rPr>
        </w:r>
        <w:r>
          <w:rPr>
            <w:noProof/>
            <w:webHidden/>
          </w:rPr>
          <w:fldChar w:fldCharType="separate"/>
        </w:r>
        <w:r>
          <w:rPr>
            <w:noProof/>
            <w:webHidden/>
          </w:rPr>
          <w:t>17</w:t>
        </w:r>
        <w:r>
          <w:rPr>
            <w:noProof/>
            <w:webHidden/>
          </w:rPr>
          <w:fldChar w:fldCharType="end"/>
        </w:r>
      </w:hyperlink>
    </w:p>
    <w:p w14:paraId="04757893" w14:textId="7D4CD24D"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29" w:history="1">
        <w:r w:rsidRPr="005E0FC8">
          <w:rPr>
            <w:rStyle w:val="Hyperlink"/>
            <w:noProof/>
          </w:rPr>
          <w:t>Figure 12: Accidents reported by Critical Risk – Percentages</w:t>
        </w:r>
        <w:r>
          <w:rPr>
            <w:noProof/>
            <w:webHidden/>
          </w:rPr>
          <w:tab/>
        </w:r>
        <w:r>
          <w:rPr>
            <w:noProof/>
            <w:webHidden/>
          </w:rPr>
          <w:fldChar w:fldCharType="begin"/>
        </w:r>
        <w:r>
          <w:rPr>
            <w:noProof/>
            <w:webHidden/>
          </w:rPr>
          <w:instrText xml:space="preserve"> PAGEREF _Toc90127429 \h </w:instrText>
        </w:r>
        <w:r>
          <w:rPr>
            <w:noProof/>
            <w:webHidden/>
          </w:rPr>
        </w:r>
        <w:r>
          <w:rPr>
            <w:noProof/>
            <w:webHidden/>
          </w:rPr>
          <w:fldChar w:fldCharType="separate"/>
        </w:r>
        <w:r>
          <w:rPr>
            <w:noProof/>
            <w:webHidden/>
          </w:rPr>
          <w:t>18</w:t>
        </w:r>
        <w:r>
          <w:rPr>
            <w:noProof/>
            <w:webHidden/>
          </w:rPr>
          <w:fldChar w:fldCharType="end"/>
        </w:r>
      </w:hyperlink>
    </w:p>
    <w:p w14:paraId="299F5DAB" w14:textId="24B1BDDE"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0" w:history="1">
        <w:r w:rsidRPr="005E0FC8">
          <w:rPr>
            <w:rStyle w:val="Hyperlink"/>
            <w:noProof/>
          </w:rPr>
          <w:t>Figure 13: Histogram of Length of Description before NLP Pre-Processing</w:t>
        </w:r>
        <w:r>
          <w:rPr>
            <w:noProof/>
            <w:webHidden/>
          </w:rPr>
          <w:tab/>
        </w:r>
        <w:r>
          <w:rPr>
            <w:noProof/>
            <w:webHidden/>
          </w:rPr>
          <w:fldChar w:fldCharType="begin"/>
        </w:r>
        <w:r>
          <w:rPr>
            <w:noProof/>
            <w:webHidden/>
          </w:rPr>
          <w:instrText xml:space="preserve"> PAGEREF _Toc90127430 \h </w:instrText>
        </w:r>
        <w:r>
          <w:rPr>
            <w:noProof/>
            <w:webHidden/>
          </w:rPr>
        </w:r>
        <w:r>
          <w:rPr>
            <w:noProof/>
            <w:webHidden/>
          </w:rPr>
          <w:fldChar w:fldCharType="separate"/>
        </w:r>
        <w:r>
          <w:rPr>
            <w:noProof/>
            <w:webHidden/>
          </w:rPr>
          <w:t>20</w:t>
        </w:r>
        <w:r>
          <w:rPr>
            <w:noProof/>
            <w:webHidden/>
          </w:rPr>
          <w:fldChar w:fldCharType="end"/>
        </w:r>
      </w:hyperlink>
    </w:p>
    <w:p w14:paraId="61D940C9" w14:textId="4A4BC784"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1" w:history="1">
        <w:r w:rsidRPr="005E0FC8">
          <w:rPr>
            <w:rStyle w:val="Hyperlink"/>
            <w:noProof/>
          </w:rPr>
          <w:t>Figure 14: Histogram of Length of Description after NLP Pre-Processing</w:t>
        </w:r>
        <w:r>
          <w:rPr>
            <w:noProof/>
            <w:webHidden/>
          </w:rPr>
          <w:tab/>
        </w:r>
        <w:r>
          <w:rPr>
            <w:noProof/>
            <w:webHidden/>
          </w:rPr>
          <w:fldChar w:fldCharType="begin"/>
        </w:r>
        <w:r>
          <w:rPr>
            <w:noProof/>
            <w:webHidden/>
          </w:rPr>
          <w:instrText xml:space="preserve"> PAGEREF _Toc90127431 \h </w:instrText>
        </w:r>
        <w:r>
          <w:rPr>
            <w:noProof/>
            <w:webHidden/>
          </w:rPr>
        </w:r>
        <w:r>
          <w:rPr>
            <w:noProof/>
            <w:webHidden/>
          </w:rPr>
          <w:fldChar w:fldCharType="separate"/>
        </w:r>
        <w:r>
          <w:rPr>
            <w:noProof/>
            <w:webHidden/>
          </w:rPr>
          <w:t>20</w:t>
        </w:r>
        <w:r>
          <w:rPr>
            <w:noProof/>
            <w:webHidden/>
          </w:rPr>
          <w:fldChar w:fldCharType="end"/>
        </w:r>
      </w:hyperlink>
    </w:p>
    <w:p w14:paraId="66974CCA" w14:textId="6543B7DB"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2" w:history="1">
        <w:r w:rsidRPr="005E0FC8">
          <w:rPr>
            <w:rStyle w:val="Hyperlink"/>
            <w:noProof/>
          </w:rPr>
          <w:t>Figure 15: Histogram of Number of Words in Description before NLP Pre-Processing</w:t>
        </w:r>
        <w:r>
          <w:rPr>
            <w:noProof/>
            <w:webHidden/>
          </w:rPr>
          <w:tab/>
        </w:r>
        <w:r>
          <w:rPr>
            <w:noProof/>
            <w:webHidden/>
          </w:rPr>
          <w:fldChar w:fldCharType="begin"/>
        </w:r>
        <w:r>
          <w:rPr>
            <w:noProof/>
            <w:webHidden/>
          </w:rPr>
          <w:instrText xml:space="preserve"> PAGEREF _Toc90127432 \h </w:instrText>
        </w:r>
        <w:r>
          <w:rPr>
            <w:noProof/>
            <w:webHidden/>
          </w:rPr>
        </w:r>
        <w:r>
          <w:rPr>
            <w:noProof/>
            <w:webHidden/>
          </w:rPr>
          <w:fldChar w:fldCharType="separate"/>
        </w:r>
        <w:r>
          <w:rPr>
            <w:noProof/>
            <w:webHidden/>
          </w:rPr>
          <w:t>21</w:t>
        </w:r>
        <w:r>
          <w:rPr>
            <w:noProof/>
            <w:webHidden/>
          </w:rPr>
          <w:fldChar w:fldCharType="end"/>
        </w:r>
      </w:hyperlink>
    </w:p>
    <w:p w14:paraId="5569BF31" w14:textId="3AEC6E67"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3" w:history="1">
        <w:r w:rsidRPr="005E0FC8">
          <w:rPr>
            <w:rStyle w:val="Hyperlink"/>
            <w:noProof/>
          </w:rPr>
          <w:t>Figure 16: Histogram of Number of Words in Description after NLP Pre-Processing</w:t>
        </w:r>
        <w:r>
          <w:rPr>
            <w:noProof/>
            <w:webHidden/>
          </w:rPr>
          <w:tab/>
        </w:r>
        <w:r>
          <w:rPr>
            <w:noProof/>
            <w:webHidden/>
          </w:rPr>
          <w:fldChar w:fldCharType="begin"/>
        </w:r>
        <w:r>
          <w:rPr>
            <w:noProof/>
            <w:webHidden/>
          </w:rPr>
          <w:instrText xml:space="preserve"> PAGEREF _Toc90127433 \h </w:instrText>
        </w:r>
        <w:r>
          <w:rPr>
            <w:noProof/>
            <w:webHidden/>
          </w:rPr>
        </w:r>
        <w:r>
          <w:rPr>
            <w:noProof/>
            <w:webHidden/>
          </w:rPr>
          <w:fldChar w:fldCharType="separate"/>
        </w:r>
        <w:r>
          <w:rPr>
            <w:noProof/>
            <w:webHidden/>
          </w:rPr>
          <w:t>21</w:t>
        </w:r>
        <w:r>
          <w:rPr>
            <w:noProof/>
            <w:webHidden/>
          </w:rPr>
          <w:fldChar w:fldCharType="end"/>
        </w:r>
      </w:hyperlink>
    </w:p>
    <w:p w14:paraId="54D8A486" w14:textId="39F6F3FD"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4" w:history="1">
        <w:r w:rsidRPr="005E0FC8">
          <w:rPr>
            <w:rStyle w:val="Hyperlink"/>
            <w:noProof/>
          </w:rPr>
          <w:t>Figure 17: Average Word Length in Description before NLP Pre-Processing</w:t>
        </w:r>
        <w:r>
          <w:rPr>
            <w:noProof/>
            <w:webHidden/>
          </w:rPr>
          <w:tab/>
        </w:r>
        <w:r>
          <w:rPr>
            <w:noProof/>
            <w:webHidden/>
          </w:rPr>
          <w:fldChar w:fldCharType="begin"/>
        </w:r>
        <w:r>
          <w:rPr>
            <w:noProof/>
            <w:webHidden/>
          </w:rPr>
          <w:instrText xml:space="preserve"> PAGEREF _Toc90127434 \h </w:instrText>
        </w:r>
        <w:r>
          <w:rPr>
            <w:noProof/>
            <w:webHidden/>
          </w:rPr>
        </w:r>
        <w:r>
          <w:rPr>
            <w:noProof/>
            <w:webHidden/>
          </w:rPr>
          <w:fldChar w:fldCharType="separate"/>
        </w:r>
        <w:r>
          <w:rPr>
            <w:noProof/>
            <w:webHidden/>
          </w:rPr>
          <w:t>21</w:t>
        </w:r>
        <w:r>
          <w:rPr>
            <w:noProof/>
            <w:webHidden/>
          </w:rPr>
          <w:fldChar w:fldCharType="end"/>
        </w:r>
      </w:hyperlink>
    </w:p>
    <w:p w14:paraId="162C8DD6" w14:textId="74620071"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5" w:history="1">
        <w:r w:rsidRPr="005E0FC8">
          <w:rPr>
            <w:rStyle w:val="Hyperlink"/>
            <w:noProof/>
          </w:rPr>
          <w:t>Figure 18: Average Word Length in Description after NLP Pre-Processing</w:t>
        </w:r>
        <w:r>
          <w:rPr>
            <w:noProof/>
            <w:webHidden/>
          </w:rPr>
          <w:tab/>
        </w:r>
        <w:r>
          <w:rPr>
            <w:noProof/>
            <w:webHidden/>
          </w:rPr>
          <w:fldChar w:fldCharType="begin"/>
        </w:r>
        <w:r>
          <w:rPr>
            <w:noProof/>
            <w:webHidden/>
          </w:rPr>
          <w:instrText xml:space="preserve"> PAGEREF _Toc90127435 \h </w:instrText>
        </w:r>
        <w:r>
          <w:rPr>
            <w:noProof/>
            <w:webHidden/>
          </w:rPr>
        </w:r>
        <w:r>
          <w:rPr>
            <w:noProof/>
            <w:webHidden/>
          </w:rPr>
          <w:fldChar w:fldCharType="separate"/>
        </w:r>
        <w:r>
          <w:rPr>
            <w:noProof/>
            <w:webHidden/>
          </w:rPr>
          <w:t>21</w:t>
        </w:r>
        <w:r>
          <w:rPr>
            <w:noProof/>
            <w:webHidden/>
          </w:rPr>
          <w:fldChar w:fldCharType="end"/>
        </w:r>
      </w:hyperlink>
    </w:p>
    <w:p w14:paraId="464A0676" w14:textId="348A94B4"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6" w:history="1">
        <w:r w:rsidRPr="005E0FC8">
          <w:rPr>
            <w:rStyle w:val="Hyperlink"/>
            <w:noProof/>
          </w:rPr>
          <w:t>Figure 19: Frequency of Word Sequences N-Gram (N=1)</w:t>
        </w:r>
        <w:r>
          <w:rPr>
            <w:noProof/>
            <w:webHidden/>
          </w:rPr>
          <w:tab/>
        </w:r>
        <w:r>
          <w:rPr>
            <w:noProof/>
            <w:webHidden/>
          </w:rPr>
          <w:fldChar w:fldCharType="begin"/>
        </w:r>
        <w:r>
          <w:rPr>
            <w:noProof/>
            <w:webHidden/>
          </w:rPr>
          <w:instrText xml:space="preserve"> PAGEREF _Toc90127436 \h </w:instrText>
        </w:r>
        <w:r>
          <w:rPr>
            <w:noProof/>
            <w:webHidden/>
          </w:rPr>
        </w:r>
        <w:r>
          <w:rPr>
            <w:noProof/>
            <w:webHidden/>
          </w:rPr>
          <w:fldChar w:fldCharType="separate"/>
        </w:r>
        <w:r>
          <w:rPr>
            <w:noProof/>
            <w:webHidden/>
          </w:rPr>
          <w:t>22</w:t>
        </w:r>
        <w:r>
          <w:rPr>
            <w:noProof/>
            <w:webHidden/>
          </w:rPr>
          <w:fldChar w:fldCharType="end"/>
        </w:r>
      </w:hyperlink>
    </w:p>
    <w:p w14:paraId="20E6ADCB" w14:textId="75A20CF5"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7" w:history="1">
        <w:r w:rsidRPr="005E0FC8">
          <w:rPr>
            <w:rStyle w:val="Hyperlink"/>
            <w:noProof/>
          </w:rPr>
          <w:t>Figure 20: Frequency of Word Sequences N-Gram (N=2)</w:t>
        </w:r>
        <w:r>
          <w:rPr>
            <w:noProof/>
            <w:webHidden/>
          </w:rPr>
          <w:tab/>
        </w:r>
        <w:r>
          <w:rPr>
            <w:noProof/>
            <w:webHidden/>
          </w:rPr>
          <w:fldChar w:fldCharType="begin"/>
        </w:r>
        <w:r>
          <w:rPr>
            <w:noProof/>
            <w:webHidden/>
          </w:rPr>
          <w:instrText xml:space="preserve"> PAGEREF _Toc90127437 \h </w:instrText>
        </w:r>
        <w:r>
          <w:rPr>
            <w:noProof/>
            <w:webHidden/>
          </w:rPr>
        </w:r>
        <w:r>
          <w:rPr>
            <w:noProof/>
            <w:webHidden/>
          </w:rPr>
          <w:fldChar w:fldCharType="separate"/>
        </w:r>
        <w:r>
          <w:rPr>
            <w:noProof/>
            <w:webHidden/>
          </w:rPr>
          <w:t>22</w:t>
        </w:r>
        <w:r>
          <w:rPr>
            <w:noProof/>
            <w:webHidden/>
          </w:rPr>
          <w:fldChar w:fldCharType="end"/>
        </w:r>
      </w:hyperlink>
    </w:p>
    <w:p w14:paraId="4CA5FED1" w14:textId="78F30D48"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8" w:history="1">
        <w:r w:rsidRPr="005E0FC8">
          <w:rPr>
            <w:rStyle w:val="Hyperlink"/>
            <w:noProof/>
          </w:rPr>
          <w:t>Figure 21: Frequency of Word Sequences N-Gram (N=3)</w:t>
        </w:r>
        <w:r>
          <w:rPr>
            <w:noProof/>
            <w:webHidden/>
          </w:rPr>
          <w:tab/>
        </w:r>
        <w:r>
          <w:rPr>
            <w:noProof/>
            <w:webHidden/>
          </w:rPr>
          <w:fldChar w:fldCharType="begin"/>
        </w:r>
        <w:r>
          <w:rPr>
            <w:noProof/>
            <w:webHidden/>
          </w:rPr>
          <w:instrText xml:space="preserve"> PAGEREF _Toc90127438 \h </w:instrText>
        </w:r>
        <w:r>
          <w:rPr>
            <w:noProof/>
            <w:webHidden/>
          </w:rPr>
        </w:r>
        <w:r>
          <w:rPr>
            <w:noProof/>
            <w:webHidden/>
          </w:rPr>
          <w:fldChar w:fldCharType="separate"/>
        </w:r>
        <w:r>
          <w:rPr>
            <w:noProof/>
            <w:webHidden/>
          </w:rPr>
          <w:t>23</w:t>
        </w:r>
        <w:r>
          <w:rPr>
            <w:noProof/>
            <w:webHidden/>
          </w:rPr>
          <w:fldChar w:fldCharType="end"/>
        </w:r>
      </w:hyperlink>
    </w:p>
    <w:p w14:paraId="172D6900" w14:textId="1E4055EE"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39" w:history="1">
        <w:r w:rsidRPr="005E0FC8">
          <w:rPr>
            <w:rStyle w:val="Hyperlink"/>
            <w:noProof/>
          </w:rPr>
          <w:t>Figure 22: Frequency of Word Sequences N-Gram (N=4)</w:t>
        </w:r>
        <w:r>
          <w:rPr>
            <w:noProof/>
            <w:webHidden/>
          </w:rPr>
          <w:tab/>
        </w:r>
        <w:r>
          <w:rPr>
            <w:noProof/>
            <w:webHidden/>
          </w:rPr>
          <w:fldChar w:fldCharType="begin"/>
        </w:r>
        <w:r>
          <w:rPr>
            <w:noProof/>
            <w:webHidden/>
          </w:rPr>
          <w:instrText xml:space="preserve"> PAGEREF _Toc90127439 \h </w:instrText>
        </w:r>
        <w:r>
          <w:rPr>
            <w:noProof/>
            <w:webHidden/>
          </w:rPr>
        </w:r>
        <w:r>
          <w:rPr>
            <w:noProof/>
            <w:webHidden/>
          </w:rPr>
          <w:fldChar w:fldCharType="separate"/>
        </w:r>
        <w:r>
          <w:rPr>
            <w:noProof/>
            <w:webHidden/>
          </w:rPr>
          <w:t>23</w:t>
        </w:r>
        <w:r>
          <w:rPr>
            <w:noProof/>
            <w:webHidden/>
          </w:rPr>
          <w:fldChar w:fldCharType="end"/>
        </w:r>
      </w:hyperlink>
    </w:p>
    <w:p w14:paraId="4421ED02" w14:textId="0E9A7E34"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0" w:history="1">
        <w:r w:rsidRPr="005E0FC8">
          <w:rPr>
            <w:rStyle w:val="Hyperlink"/>
            <w:noProof/>
          </w:rPr>
          <w:t>Figure 23: Python-based Chatbot Architecture</w:t>
        </w:r>
        <w:r>
          <w:rPr>
            <w:noProof/>
            <w:webHidden/>
          </w:rPr>
          <w:tab/>
        </w:r>
        <w:r>
          <w:rPr>
            <w:noProof/>
            <w:webHidden/>
          </w:rPr>
          <w:fldChar w:fldCharType="begin"/>
        </w:r>
        <w:r>
          <w:rPr>
            <w:noProof/>
            <w:webHidden/>
          </w:rPr>
          <w:instrText xml:space="preserve"> PAGEREF _Toc90127440 \h </w:instrText>
        </w:r>
        <w:r>
          <w:rPr>
            <w:noProof/>
            <w:webHidden/>
          </w:rPr>
        </w:r>
        <w:r>
          <w:rPr>
            <w:noProof/>
            <w:webHidden/>
          </w:rPr>
          <w:fldChar w:fldCharType="separate"/>
        </w:r>
        <w:r>
          <w:rPr>
            <w:noProof/>
            <w:webHidden/>
          </w:rPr>
          <w:t>24</w:t>
        </w:r>
        <w:r>
          <w:rPr>
            <w:noProof/>
            <w:webHidden/>
          </w:rPr>
          <w:fldChar w:fldCharType="end"/>
        </w:r>
      </w:hyperlink>
    </w:p>
    <w:p w14:paraId="4274BF8B" w14:textId="648E2E8E" w:rsidR="00240E28" w:rsidRDefault="00A33CD1" w:rsidP="004F3FF4">
      <w:pPr>
        <w:rPr>
          <w:rFonts w:eastAsia="Times New Roman"/>
        </w:rPr>
      </w:pPr>
      <w:r>
        <w:rPr>
          <w:rFonts w:eastAsia="Times New Roman"/>
        </w:rPr>
        <w:fldChar w:fldCharType="end"/>
      </w:r>
    </w:p>
    <w:p w14:paraId="0CF3B30E" w14:textId="45173B3F" w:rsidR="00361CE5" w:rsidRPr="00A33CD1" w:rsidRDefault="00361CE5" w:rsidP="00361CE5">
      <w:pPr>
        <w:pStyle w:val="TOCHeading"/>
        <w:numPr>
          <w:ilvl w:val="0"/>
          <w:numId w:val="0"/>
        </w:numPr>
        <w:ind w:left="432"/>
      </w:pPr>
      <w:r>
        <w:t>list of TABLES</w:t>
      </w:r>
    </w:p>
    <w:p w14:paraId="643CF61F" w14:textId="1F3EE3A4" w:rsidR="00CA510F" w:rsidRDefault="00CD6BD3">
      <w:pPr>
        <w:pStyle w:val="TableofFigures"/>
        <w:tabs>
          <w:tab w:val="right" w:leader="dot" w:pos="10070"/>
        </w:tabs>
        <w:rPr>
          <w:rFonts w:eastAsiaTheme="minorEastAsia" w:cstheme="minorBidi"/>
          <w:noProof/>
          <w:kern w:val="0"/>
          <w:sz w:val="22"/>
          <w:szCs w:val="20"/>
          <w:lang w:bidi="hi-IN"/>
          <w14:ligatures w14:val="none"/>
        </w:rPr>
      </w:pPr>
      <w:r>
        <w:rPr>
          <w:rFonts w:eastAsia="Times New Roman"/>
        </w:rPr>
        <w:fldChar w:fldCharType="begin"/>
      </w:r>
      <w:r>
        <w:rPr>
          <w:rFonts w:eastAsia="Times New Roman"/>
        </w:rPr>
        <w:instrText xml:space="preserve"> TOC \f T \h \z \c "Table" </w:instrText>
      </w:r>
      <w:r>
        <w:rPr>
          <w:rFonts w:eastAsia="Times New Roman"/>
        </w:rPr>
        <w:fldChar w:fldCharType="separate"/>
      </w:r>
      <w:hyperlink w:anchor="_Toc90127441" w:history="1">
        <w:r w:rsidR="00CA510F" w:rsidRPr="00A84F8D">
          <w:rPr>
            <w:rStyle w:val="Hyperlink"/>
            <w:noProof/>
          </w:rPr>
          <w:t>Table 1: Brazil Industrial Safety Dataset with Accident Descriptions</w:t>
        </w:r>
        <w:r w:rsidR="00CA510F">
          <w:rPr>
            <w:noProof/>
            <w:webHidden/>
          </w:rPr>
          <w:tab/>
        </w:r>
        <w:r w:rsidR="00CA510F">
          <w:rPr>
            <w:noProof/>
            <w:webHidden/>
          </w:rPr>
          <w:fldChar w:fldCharType="begin"/>
        </w:r>
        <w:r w:rsidR="00CA510F">
          <w:rPr>
            <w:noProof/>
            <w:webHidden/>
          </w:rPr>
          <w:instrText xml:space="preserve"> PAGEREF _Toc90127441 \h </w:instrText>
        </w:r>
        <w:r w:rsidR="00CA510F">
          <w:rPr>
            <w:noProof/>
            <w:webHidden/>
          </w:rPr>
        </w:r>
        <w:r w:rsidR="00CA510F">
          <w:rPr>
            <w:noProof/>
            <w:webHidden/>
          </w:rPr>
          <w:fldChar w:fldCharType="separate"/>
        </w:r>
        <w:r w:rsidR="00CA510F">
          <w:rPr>
            <w:noProof/>
            <w:webHidden/>
          </w:rPr>
          <w:t>10</w:t>
        </w:r>
        <w:r w:rsidR="00CA510F">
          <w:rPr>
            <w:noProof/>
            <w:webHidden/>
          </w:rPr>
          <w:fldChar w:fldCharType="end"/>
        </w:r>
      </w:hyperlink>
    </w:p>
    <w:p w14:paraId="11BAE6D8" w14:textId="64C7A8F3"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2" w:history="1">
        <w:r w:rsidRPr="00A84F8D">
          <w:rPr>
            <w:rStyle w:val="Hyperlink"/>
            <w:noProof/>
          </w:rPr>
          <w:t>Table 2: Renaming Columns</w:t>
        </w:r>
        <w:r>
          <w:rPr>
            <w:noProof/>
            <w:webHidden/>
          </w:rPr>
          <w:tab/>
        </w:r>
        <w:r>
          <w:rPr>
            <w:noProof/>
            <w:webHidden/>
          </w:rPr>
          <w:fldChar w:fldCharType="begin"/>
        </w:r>
        <w:r>
          <w:rPr>
            <w:noProof/>
            <w:webHidden/>
          </w:rPr>
          <w:instrText xml:space="preserve"> PAGEREF _Toc90127442 \h </w:instrText>
        </w:r>
        <w:r>
          <w:rPr>
            <w:noProof/>
            <w:webHidden/>
          </w:rPr>
        </w:r>
        <w:r>
          <w:rPr>
            <w:noProof/>
            <w:webHidden/>
          </w:rPr>
          <w:fldChar w:fldCharType="separate"/>
        </w:r>
        <w:r>
          <w:rPr>
            <w:noProof/>
            <w:webHidden/>
          </w:rPr>
          <w:t>11</w:t>
        </w:r>
        <w:r>
          <w:rPr>
            <w:noProof/>
            <w:webHidden/>
          </w:rPr>
          <w:fldChar w:fldCharType="end"/>
        </w:r>
      </w:hyperlink>
    </w:p>
    <w:p w14:paraId="4A36AF4E" w14:textId="641972B9"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3" w:history="1">
        <w:r w:rsidRPr="00A84F8D">
          <w:rPr>
            <w:rStyle w:val="Hyperlink"/>
            <w:noProof/>
          </w:rPr>
          <w:t>Table 3: Accidents reported by Country</w:t>
        </w:r>
        <w:r>
          <w:rPr>
            <w:noProof/>
            <w:webHidden/>
          </w:rPr>
          <w:tab/>
        </w:r>
        <w:r>
          <w:rPr>
            <w:noProof/>
            <w:webHidden/>
          </w:rPr>
          <w:fldChar w:fldCharType="begin"/>
        </w:r>
        <w:r>
          <w:rPr>
            <w:noProof/>
            <w:webHidden/>
          </w:rPr>
          <w:instrText xml:space="preserve"> PAGEREF _Toc90127443 \h </w:instrText>
        </w:r>
        <w:r>
          <w:rPr>
            <w:noProof/>
            <w:webHidden/>
          </w:rPr>
        </w:r>
        <w:r>
          <w:rPr>
            <w:noProof/>
            <w:webHidden/>
          </w:rPr>
          <w:fldChar w:fldCharType="separate"/>
        </w:r>
        <w:r>
          <w:rPr>
            <w:noProof/>
            <w:webHidden/>
          </w:rPr>
          <w:t>13</w:t>
        </w:r>
        <w:r>
          <w:rPr>
            <w:noProof/>
            <w:webHidden/>
          </w:rPr>
          <w:fldChar w:fldCharType="end"/>
        </w:r>
      </w:hyperlink>
    </w:p>
    <w:p w14:paraId="2EF01E13" w14:textId="42E3FC10"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4" w:history="1">
        <w:r w:rsidRPr="00A84F8D">
          <w:rPr>
            <w:rStyle w:val="Hyperlink"/>
            <w:noProof/>
          </w:rPr>
          <w:t>Table 4: Accidents reported by Local</w:t>
        </w:r>
        <w:r>
          <w:rPr>
            <w:noProof/>
            <w:webHidden/>
          </w:rPr>
          <w:tab/>
        </w:r>
        <w:r>
          <w:rPr>
            <w:noProof/>
            <w:webHidden/>
          </w:rPr>
          <w:fldChar w:fldCharType="begin"/>
        </w:r>
        <w:r>
          <w:rPr>
            <w:noProof/>
            <w:webHidden/>
          </w:rPr>
          <w:instrText xml:space="preserve"> PAGEREF _Toc90127444 \h </w:instrText>
        </w:r>
        <w:r>
          <w:rPr>
            <w:noProof/>
            <w:webHidden/>
          </w:rPr>
        </w:r>
        <w:r>
          <w:rPr>
            <w:noProof/>
            <w:webHidden/>
          </w:rPr>
          <w:fldChar w:fldCharType="separate"/>
        </w:r>
        <w:r>
          <w:rPr>
            <w:noProof/>
            <w:webHidden/>
          </w:rPr>
          <w:t>13</w:t>
        </w:r>
        <w:r>
          <w:rPr>
            <w:noProof/>
            <w:webHidden/>
          </w:rPr>
          <w:fldChar w:fldCharType="end"/>
        </w:r>
      </w:hyperlink>
    </w:p>
    <w:p w14:paraId="4CBE9778" w14:textId="350F6250"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5" w:history="1">
        <w:r w:rsidRPr="00A84F8D">
          <w:rPr>
            <w:rStyle w:val="Hyperlink"/>
            <w:noProof/>
          </w:rPr>
          <w:t>Table 5: Accidents reported based on Gender of Person injured</w:t>
        </w:r>
        <w:r>
          <w:rPr>
            <w:noProof/>
            <w:webHidden/>
          </w:rPr>
          <w:tab/>
        </w:r>
        <w:r>
          <w:rPr>
            <w:noProof/>
            <w:webHidden/>
          </w:rPr>
          <w:fldChar w:fldCharType="begin"/>
        </w:r>
        <w:r>
          <w:rPr>
            <w:noProof/>
            <w:webHidden/>
          </w:rPr>
          <w:instrText xml:space="preserve"> PAGEREF _Toc90127445 \h </w:instrText>
        </w:r>
        <w:r>
          <w:rPr>
            <w:noProof/>
            <w:webHidden/>
          </w:rPr>
        </w:r>
        <w:r>
          <w:rPr>
            <w:noProof/>
            <w:webHidden/>
          </w:rPr>
          <w:fldChar w:fldCharType="separate"/>
        </w:r>
        <w:r>
          <w:rPr>
            <w:noProof/>
            <w:webHidden/>
          </w:rPr>
          <w:t>14</w:t>
        </w:r>
        <w:r>
          <w:rPr>
            <w:noProof/>
            <w:webHidden/>
          </w:rPr>
          <w:fldChar w:fldCharType="end"/>
        </w:r>
      </w:hyperlink>
    </w:p>
    <w:p w14:paraId="46C5A4E5" w14:textId="25A5DE34"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6" w:history="1">
        <w:r w:rsidRPr="00A84F8D">
          <w:rPr>
            <w:rStyle w:val="Hyperlink"/>
            <w:noProof/>
          </w:rPr>
          <w:t>Table 6: Accidents reported by Industry Sector</w:t>
        </w:r>
        <w:r>
          <w:rPr>
            <w:noProof/>
            <w:webHidden/>
          </w:rPr>
          <w:tab/>
        </w:r>
        <w:r>
          <w:rPr>
            <w:noProof/>
            <w:webHidden/>
          </w:rPr>
          <w:fldChar w:fldCharType="begin"/>
        </w:r>
        <w:r>
          <w:rPr>
            <w:noProof/>
            <w:webHidden/>
          </w:rPr>
          <w:instrText xml:space="preserve"> PAGEREF _Toc90127446 \h </w:instrText>
        </w:r>
        <w:r>
          <w:rPr>
            <w:noProof/>
            <w:webHidden/>
          </w:rPr>
        </w:r>
        <w:r>
          <w:rPr>
            <w:noProof/>
            <w:webHidden/>
          </w:rPr>
          <w:fldChar w:fldCharType="separate"/>
        </w:r>
        <w:r>
          <w:rPr>
            <w:noProof/>
            <w:webHidden/>
          </w:rPr>
          <w:t>15</w:t>
        </w:r>
        <w:r>
          <w:rPr>
            <w:noProof/>
            <w:webHidden/>
          </w:rPr>
          <w:fldChar w:fldCharType="end"/>
        </w:r>
      </w:hyperlink>
    </w:p>
    <w:p w14:paraId="2753B7EA" w14:textId="02A940DA"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7" w:history="1">
        <w:r w:rsidRPr="00A84F8D">
          <w:rPr>
            <w:rStyle w:val="Hyperlink"/>
            <w:noProof/>
          </w:rPr>
          <w:t>Table 7: Accidents reported by Accident Level (Lowest to Highest)</w:t>
        </w:r>
        <w:r>
          <w:rPr>
            <w:noProof/>
            <w:webHidden/>
          </w:rPr>
          <w:tab/>
        </w:r>
        <w:r>
          <w:rPr>
            <w:noProof/>
            <w:webHidden/>
          </w:rPr>
          <w:fldChar w:fldCharType="begin"/>
        </w:r>
        <w:r>
          <w:rPr>
            <w:noProof/>
            <w:webHidden/>
          </w:rPr>
          <w:instrText xml:space="preserve"> PAGEREF _Toc90127447 \h </w:instrText>
        </w:r>
        <w:r>
          <w:rPr>
            <w:noProof/>
            <w:webHidden/>
          </w:rPr>
        </w:r>
        <w:r>
          <w:rPr>
            <w:noProof/>
            <w:webHidden/>
          </w:rPr>
          <w:fldChar w:fldCharType="separate"/>
        </w:r>
        <w:r>
          <w:rPr>
            <w:noProof/>
            <w:webHidden/>
          </w:rPr>
          <w:t>16</w:t>
        </w:r>
        <w:r>
          <w:rPr>
            <w:noProof/>
            <w:webHidden/>
          </w:rPr>
          <w:fldChar w:fldCharType="end"/>
        </w:r>
      </w:hyperlink>
    </w:p>
    <w:p w14:paraId="51C353DD" w14:textId="28D0D042"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8" w:history="1">
        <w:r w:rsidRPr="00A84F8D">
          <w:rPr>
            <w:rStyle w:val="Hyperlink"/>
            <w:noProof/>
          </w:rPr>
          <w:t>Table 8: Accidents reported by Potential Accident Level (Lowest to Highest)</w:t>
        </w:r>
        <w:r>
          <w:rPr>
            <w:noProof/>
            <w:webHidden/>
          </w:rPr>
          <w:tab/>
        </w:r>
        <w:r>
          <w:rPr>
            <w:noProof/>
            <w:webHidden/>
          </w:rPr>
          <w:fldChar w:fldCharType="begin"/>
        </w:r>
        <w:r>
          <w:rPr>
            <w:noProof/>
            <w:webHidden/>
          </w:rPr>
          <w:instrText xml:space="preserve"> PAGEREF _Toc90127448 \h </w:instrText>
        </w:r>
        <w:r>
          <w:rPr>
            <w:noProof/>
            <w:webHidden/>
          </w:rPr>
        </w:r>
        <w:r>
          <w:rPr>
            <w:noProof/>
            <w:webHidden/>
          </w:rPr>
          <w:fldChar w:fldCharType="separate"/>
        </w:r>
        <w:r>
          <w:rPr>
            <w:noProof/>
            <w:webHidden/>
          </w:rPr>
          <w:t>16</w:t>
        </w:r>
        <w:r>
          <w:rPr>
            <w:noProof/>
            <w:webHidden/>
          </w:rPr>
          <w:fldChar w:fldCharType="end"/>
        </w:r>
      </w:hyperlink>
    </w:p>
    <w:p w14:paraId="4D75268B" w14:textId="585882A6"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49" w:history="1">
        <w:r w:rsidRPr="00A84F8D">
          <w:rPr>
            <w:rStyle w:val="Hyperlink"/>
            <w:noProof/>
          </w:rPr>
          <w:t>Table 9: Accidents reported based on Employee Type of Person injured</w:t>
        </w:r>
        <w:r>
          <w:rPr>
            <w:noProof/>
            <w:webHidden/>
          </w:rPr>
          <w:tab/>
        </w:r>
        <w:r>
          <w:rPr>
            <w:noProof/>
            <w:webHidden/>
          </w:rPr>
          <w:fldChar w:fldCharType="begin"/>
        </w:r>
        <w:r>
          <w:rPr>
            <w:noProof/>
            <w:webHidden/>
          </w:rPr>
          <w:instrText xml:space="preserve"> PAGEREF _Toc90127449 \h </w:instrText>
        </w:r>
        <w:r>
          <w:rPr>
            <w:noProof/>
            <w:webHidden/>
          </w:rPr>
        </w:r>
        <w:r>
          <w:rPr>
            <w:noProof/>
            <w:webHidden/>
          </w:rPr>
          <w:fldChar w:fldCharType="separate"/>
        </w:r>
        <w:r>
          <w:rPr>
            <w:noProof/>
            <w:webHidden/>
          </w:rPr>
          <w:t>17</w:t>
        </w:r>
        <w:r>
          <w:rPr>
            <w:noProof/>
            <w:webHidden/>
          </w:rPr>
          <w:fldChar w:fldCharType="end"/>
        </w:r>
      </w:hyperlink>
    </w:p>
    <w:p w14:paraId="2254737F" w14:textId="36CA272C"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50" w:history="1">
        <w:r w:rsidRPr="00A84F8D">
          <w:rPr>
            <w:rStyle w:val="Hyperlink"/>
            <w:noProof/>
          </w:rPr>
          <w:t>Table 10: Accidents reported classified by Critical Risk</w:t>
        </w:r>
        <w:r>
          <w:rPr>
            <w:noProof/>
            <w:webHidden/>
          </w:rPr>
          <w:tab/>
        </w:r>
        <w:r>
          <w:rPr>
            <w:noProof/>
            <w:webHidden/>
          </w:rPr>
          <w:fldChar w:fldCharType="begin"/>
        </w:r>
        <w:r>
          <w:rPr>
            <w:noProof/>
            <w:webHidden/>
          </w:rPr>
          <w:instrText xml:space="preserve"> PAGEREF _Toc90127450 \h </w:instrText>
        </w:r>
        <w:r>
          <w:rPr>
            <w:noProof/>
            <w:webHidden/>
          </w:rPr>
        </w:r>
        <w:r>
          <w:rPr>
            <w:noProof/>
            <w:webHidden/>
          </w:rPr>
          <w:fldChar w:fldCharType="separate"/>
        </w:r>
        <w:r>
          <w:rPr>
            <w:noProof/>
            <w:webHidden/>
          </w:rPr>
          <w:t>17</w:t>
        </w:r>
        <w:r>
          <w:rPr>
            <w:noProof/>
            <w:webHidden/>
          </w:rPr>
          <w:fldChar w:fldCharType="end"/>
        </w:r>
      </w:hyperlink>
    </w:p>
    <w:p w14:paraId="1CDF902D" w14:textId="07F146B2"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51" w:history="1">
        <w:r w:rsidRPr="00A84F8D">
          <w:rPr>
            <w:rStyle w:val="Hyperlink"/>
            <w:noProof/>
          </w:rPr>
          <w:t>Table 11: NLP Pre-Processing of Description Data</w:t>
        </w:r>
        <w:r>
          <w:rPr>
            <w:noProof/>
            <w:webHidden/>
          </w:rPr>
          <w:tab/>
        </w:r>
        <w:r>
          <w:rPr>
            <w:noProof/>
            <w:webHidden/>
          </w:rPr>
          <w:fldChar w:fldCharType="begin"/>
        </w:r>
        <w:r>
          <w:rPr>
            <w:noProof/>
            <w:webHidden/>
          </w:rPr>
          <w:instrText xml:space="preserve"> PAGEREF _Toc90127451 \h </w:instrText>
        </w:r>
        <w:r>
          <w:rPr>
            <w:noProof/>
            <w:webHidden/>
          </w:rPr>
        </w:r>
        <w:r>
          <w:rPr>
            <w:noProof/>
            <w:webHidden/>
          </w:rPr>
          <w:fldChar w:fldCharType="separate"/>
        </w:r>
        <w:r>
          <w:rPr>
            <w:noProof/>
            <w:webHidden/>
          </w:rPr>
          <w:t>19</w:t>
        </w:r>
        <w:r>
          <w:rPr>
            <w:noProof/>
            <w:webHidden/>
          </w:rPr>
          <w:fldChar w:fldCharType="end"/>
        </w:r>
      </w:hyperlink>
    </w:p>
    <w:p w14:paraId="47AADB4D" w14:textId="180D0EDA" w:rsidR="00CA510F" w:rsidRDefault="00CA510F">
      <w:pPr>
        <w:pStyle w:val="TableofFigures"/>
        <w:tabs>
          <w:tab w:val="right" w:leader="dot" w:pos="10070"/>
        </w:tabs>
        <w:rPr>
          <w:rFonts w:eastAsiaTheme="minorEastAsia" w:cstheme="minorBidi"/>
          <w:noProof/>
          <w:kern w:val="0"/>
          <w:sz w:val="22"/>
          <w:szCs w:val="20"/>
          <w:lang w:bidi="hi-IN"/>
          <w14:ligatures w14:val="none"/>
        </w:rPr>
      </w:pPr>
      <w:hyperlink w:anchor="_Toc90127452" w:history="1">
        <w:r w:rsidRPr="00A84F8D">
          <w:rPr>
            <w:rStyle w:val="Hyperlink"/>
            <w:noProof/>
          </w:rPr>
          <w:t>Table 12: Model Selection - Comparison of Metrics</w:t>
        </w:r>
        <w:r>
          <w:rPr>
            <w:noProof/>
            <w:webHidden/>
          </w:rPr>
          <w:tab/>
        </w:r>
        <w:r>
          <w:rPr>
            <w:noProof/>
            <w:webHidden/>
          </w:rPr>
          <w:fldChar w:fldCharType="begin"/>
        </w:r>
        <w:r>
          <w:rPr>
            <w:noProof/>
            <w:webHidden/>
          </w:rPr>
          <w:instrText xml:space="preserve"> PAGEREF _Toc90127452 \h </w:instrText>
        </w:r>
        <w:r>
          <w:rPr>
            <w:noProof/>
            <w:webHidden/>
          </w:rPr>
        </w:r>
        <w:r>
          <w:rPr>
            <w:noProof/>
            <w:webHidden/>
          </w:rPr>
          <w:fldChar w:fldCharType="separate"/>
        </w:r>
        <w:r>
          <w:rPr>
            <w:noProof/>
            <w:webHidden/>
          </w:rPr>
          <w:t>24</w:t>
        </w:r>
        <w:r>
          <w:rPr>
            <w:noProof/>
            <w:webHidden/>
          </w:rPr>
          <w:fldChar w:fldCharType="end"/>
        </w:r>
      </w:hyperlink>
    </w:p>
    <w:p w14:paraId="7E1C2994" w14:textId="00ABE15C" w:rsidR="00CD6BD3" w:rsidRDefault="00CD6BD3" w:rsidP="004F3FF4">
      <w:pPr>
        <w:rPr>
          <w:rFonts w:eastAsia="Times New Roman"/>
        </w:rPr>
      </w:pPr>
      <w:r>
        <w:rPr>
          <w:rFonts w:eastAsia="Times New Roman"/>
        </w:rPr>
        <w:fldChar w:fldCharType="end"/>
      </w:r>
    </w:p>
    <w:p w14:paraId="505C8F17" w14:textId="77777777" w:rsidR="00CD6BD3" w:rsidRDefault="00CD6BD3">
      <w:pPr>
        <w:rPr>
          <w:rFonts w:asciiTheme="majorHAnsi" w:hAnsiTheme="majorHAnsi"/>
          <w:caps/>
          <w:color w:val="775F55" w:themeColor="text2"/>
          <w:sz w:val="32"/>
          <w:szCs w:val="32"/>
        </w:rPr>
      </w:pPr>
      <w:r>
        <w:br w:type="page"/>
      </w:r>
    </w:p>
    <w:p w14:paraId="17013C51" w14:textId="2C1F85CB" w:rsidR="00BA24AB" w:rsidRDefault="00CF0DCD" w:rsidP="007C0D0E">
      <w:pPr>
        <w:pStyle w:val="Heading1"/>
      </w:pPr>
      <w:bookmarkStart w:id="0" w:name="_Toc90127366"/>
      <w:r>
        <w:lastRenderedPageBreak/>
        <w:t>INTRODUCTION</w:t>
      </w:r>
      <w:bookmarkEnd w:id="0"/>
    </w:p>
    <w:p w14:paraId="762B7CB3" w14:textId="2600339C" w:rsidR="00CE477C" w:rsidRDefault="00CE477C" w:rsidP="00CE477C">
      <w:pPr>
        <w:pStyle w:val="Heading2"/>
      </w:pPr>
      <w:bookmarkStart w:id="1" w:name="_Toc90127367"/>
      <w:r>
        <w:t>What is a Chatbot?</w:t>
      </w:r>
      <w:bookmarkEnd w:id="1"/>
    </w:p>
    <w:p w14:paraId="2D01F01A" w14:textId="2E15ADAC" w:rsidR="000A4950" w:rsidRDefault="0096104C" w:rsidP="00DF40DD">
      <w:r>
        <w:t xml:space="preserve">A </w:t>
      </w:r>
      <w:hyperlink r:id="rId12" w:history="1">
        <w:r w:rsidR="007221E5" w:rsidRPr="007221E5">
          <w:rPr>
            <w:rStyle w:val="Hyperlink"/>
          </w:rPr>
          <w:t>Chatbot</w:t>
        </w:r>
      </w:hyperlink>
      <w:r w:rsidR="007221E5">
        <w:t xml:space="preserve"> </w:t>
      </w:r>
      <w:r>
        <w:t xml:space="preserve">is an Artificial Intelligence (AI) </w:t>
      </w:r>
      <w:r w:rsidR="001B6772">
        <w:t>s</w:t>
      </w:r>
      <w:r>
        <w:t xml:space="preserve">oftware that can simulate a conversation (or a chat) with a User in </w:t>
      </w:r>
      <w:r w:rsidR="00CE477C">
        <w:t>n</w:t>
      </w:r>
      <w:r>
        <w:t xml:space="preserve">atural </w:t>
      </w:r>
      <w:r w:rsidR="00CE477C">
        <w:t>l</w:t>
      </w:r>
      <w:r>
        <w:t xml:space="preserve">anguage through messaging applications, websites, mobile apps, or through the telephone. </w:t>
      </w:r>
      <w:r w:rsidR="00DF40DD">
        <w:t>A Chatbot</w:t>
      </w:r>
      <w:r w:rsidR="009076A3">
        <w:t xml:space="preserve"> </w:t>
      </w:r>
      <w:r w:rsidR="00DF40DD">
        <w:t>is often described as one of the most advanced and promising expressions of interaction between humans and machines.</w:t>
      </w:r>
    </w:p>
    <w:p w14:paraId="41D863F5" w14:textId="49D2784A" w:rsidR="005B5C71" w:rsidRDefault="005B5C71" w:rsidP="00DF40DD">
      <w:r>
        <w:t xml:space="preserve">From a technological point of view, a Chatbot only represents the natural evolution of a </w:t>
      </w:r>
      <w:r w:rsidR="001B6772">
        <w:t>q</w:t>
      </w:r>
      <w:r>
        <w:t xml:space="preserve">uestion </w:t>
      </w:r>
      <w:r w:rsidR="00CE477C">
        <w:t xml:space="preserve">&amp; </w:t>
      </w:r>
      <w:r w:rsidR="001B6772">
        <w:t>a</w:t>
      </w:r>
      <w:r>
        <w:t>nswer system leveraging Natural Language Processing (NLP). Formulating responses to questions in natural language is one of the most typical use case</w:t>
      </w:r>
      <w:r w:rsidR="00CE477C">
        <w:t>s</w:t>
      </w:r>
      <w:r>
        <w:t xml:space="preserve"> of NLP applied in various </w:t>
      </w:r>
      <w:r w:rsidR="001B6772">
        <w:t>e</w:t>
      </w:r>
      <w:r>
        <w:t>nterprises’ end-user applications.</w:t>
      </w:r>
    </w:p>
    <w:p w14:paraId="5B0611B3" w14:textId="7970F707" w:rsidR="00CE477C" w:rsidRDefault="00CE477C" w:rsidP="00CE477C">
      <w:pPr>
        <w:pStyle w:val="Heading2"/>
      </w:pPr>
      <w:bookmarkStart w:id="2" w:name="_Toc90127368"/>
      <w:r>
        <w:t>How does a Chatbot work?</w:t>
      </w:r>
      <w:bookmarkEnd w:id="2"/>
    </w:p>
    <w:p w14:paraId="6622B13D" w14:textId="384D2BC8" w:rsidR="005B5C71" w:rsidRDefault="005B5C71" w:rsidP="00DF40DD">
      <w:r>
        <w:t>There are two different tasks at the core of a Chatbot:</w:t>
      </w:r>
    </w:p>
    <w:p w14:paraId="03956FDA" w14:textId="6B18D129" w:rsidR="005B5C71" w:rsidRDefault="005B5C71" w:rsidP="00CE477C">
      <w:pPr>
        <w:pStyle w:val="ListParagraph"/>
        <w:numPr>
          <w:ilvl w:val="0"/>
          <w:numId w:val="31"/>
        </w:numPr>
      </w:pPr>
      <w:r>
        <w:t>User Request Analysis – Chatbot analyses the User’s request to identify the user intent and to extract relevant entities</w:t>
      </w:r>
    </w:p>
    <w:p w14:paraId="6DE35B3D" w14:textId="0CE69EFA" w:rsidR="005B5C71" w:rsidRDefault="005B5C71" w:rsidP="00CE477C">
      <w:pPr>
        <w:pStyle w:val="ListParagraph"/>
        <w:numPr>
          <w:ilvl w:val="0"/>
          <w:numId w:val="31"/>
        </w:numPr>
      </w:pPr>
      <w:r>
        <w:t>Returning the Response</w:t>
      </w:r>
      <w:r w:rsidR="00613118">
        <w:t xml:space="preserve"> – Chatbot selects and provides the most appropriate response back to the </w:t>
      </w:r>
      <w:r w:rsidR="001B6772">
        <w:t>U</w:t>
      </w:r>
      <w:r w:rsidR="00613118">
        <w:t xml:space="preserve">ser – a generic pre-defined </w:t>
      </w:r>
      <w:r w:rsidR="000B5A66">
        <w:t>answer</w:t>
      </w:r>
      <w:r w:rsidR="00613118">
        <w:t xml:space="preserve">, a clarifying question to seek further information from the </w:t>
      </w:r>
      <w:r w:rsidR="001B6772">
        <w:t>U</w:t>
      </w:r>
      <w:r w:rsidR="00613118">
        <w:t>ser, or more advanced capabilities that involve understanding the context, leveraging the knowledge base</w:t>
      </w:r>
      <w:r w:rsidR="000B5A66">
        <w:t xml:space="preserve"> of responses</w:t>
      </w:r>
      <w:r w:rsidR="00613118">
        <w:t>, performing some action etc.</w:t>
      </w:r>
    </w:p>
    <w:p w14:paraId="2745A8CF" w14:textId="0F9114D0" w:rsidR="00B44360" w:rsidRDefault="00B44360" w:rsidP="00B44360">
      <w:r>
        <w:t xml:space="preserve">There are different approaches and tools to develop a Chatbot. Depending on the use case, </w:t>
      </w:r>
      <w:r w:rsidR="00331FC0">
        <w:t xml:space="preserve">some Chatbot technologies are more appropriate than others. To create an effective Chatbot, a combination of different AI techniques such as Natural Language Processing (NLP), Machine Learning (ML), and </w:t>
      </w:r>
      <w:r w:rsidR="001B6772">
        <w:t>S</w:t>
      </w:r>
      <w:r w:rsidR="00331FC0">
        <w:t xml:space="preserve">emantic </w:t>
      </w:r>
      <w:r w:rsidR="001B6772">
        <w:t>U</w:t>
      </w:r>
      <w:r w:rsidR="00331FC0">
        <w:t>nderstanding may be the viable option.</w:t>
      </w:r>
    </w:p>
    <w:p w14:paraId="1FC10080" w14:textId="56EEFB11" w:rsidR="0079096F" w:rsidRDefault="0079096F" w:rsidP="0079096F">
      <w:pPr>
        <w:pStyle w:val="Heading2"/>
      </w:pPr>
      <w:bookmarkStart w:id="3" w:name="_Toc90127369"/>
      <w:r>
        <w:t>Types of Chatbots</w:t>
      </w:r>
      <w:bookmarkEnd w:id="3"/>
    </w:p>
    <w:p w14:paraId="2922A6C6" w14:textId="19BBB1BE" w:rsidR="0079096F" w:rsidRDefault="0079096F" w:rsidP="0079096F">
      <w:r>
        <w:t>At the highest level, there are three types of Chatbots that Consumers</w:t>
      </w:r>
      <w:r w:rsidR="001B6772">
        <w:t>’</w:t>
      </w:r>
      <w:r>
        <w:t xml:space="preserve"> experience.</w:t>
      </w:r>
    </w:p>
    <w:p w14:paraId="5F26096C" w14:textId="5FADE0C5" w:rsidR="0079096F" w:rsidRDefault="0079096F" w:rsidP="0079096F">
      <w:pPr>
        <w:pStyle w:val="Heading3"/>
      </w:pPr>
      <w:bookmarkStart w:id="4" w:name="_Toc90127370"/>
      <w:r>
        <w:t>Rules-</w:t>
      </w:r>
      <w:r w:rsidR="005F2A42">
        <w:t>b</w:t>
      </w:r>
      <w:r>
        <w:t>ased Chatbots</w:t>
      </w:r>
      <w:bookmarkEnd w:id="4"/>
    </w:p>
    <w:p w14:paraId="1EF28DB3" w14:textId="3B651696" w:rsidR="00DB3B97" w:rsidRDefault="00DB3B97" w:rsidP="00DB3B97">
      <w:r w:rsidRPr="00DB3B97">
        <w:t xml:space="preserve">These </w:t>
      </w:r>
      <w:r w:rsidR="001B6772">
        <w:t>C</w:t>
      </w:r>
      <w:r w:rsidRPr="00DB3B97">
        <w:t xml:space="preserve">hatbots follow pre-designed rules, often built using a graphical user interface </w:t>
      </w:r>
      <w:r w:rsidR="007900E1">
        <w:t xml:space="preserve">(GUI) </w:t>
      </w:r>
      <w:r w:rsidRPr="00DB3B97">
        <w:t xml:space="preserve">where a </w:t>
      </w:r>
      <w:proofErr w:type="spellStart"/>
      <w:r w:rsidRPr="00DB3B97">
        <w:t>bot</w:t>
      </w:r>
      <w:proofErr w:type="spellEnd"/>
      <w:r w:rsidRPr="00DB3B97">
        <w:t xml:space="preserve"> builder design</w:t>
      </w:r>
      <w:r w:rsidR="00212302">
        <w:t>s</w:t>
      </w:r>
      <w:r w:rsidRPr="00DB3B97">
        <w:t xml:space="preserve"> paths using a decision tree.</w:t>
      </w:r>
    </w:p>
    <w:p w14:paraId="5FA1CF39" w14:textId="06B12F67" w:rsidR="00782D2B" w:rsidRDefault="00782D2B" w:rsidP="00782D2B">
      <w:pPr>
        <w:pStyle w:val="Heading3"/>
      </w:pPr>
      <w:bookmarkStart w:id="5" w:name="_Toc90127371"/>
      <w:r>
        <w:t>AI Chatbots</w:t>
      </w:r>
      <w:bookmarkEnd w:id="5"/>
    </w:p>
    <w:p w14:paraId="5674410F" w14:textId="2C355B79" w:rsidR="00782D2B" w:rsidRDefault="00782D2B" w:rsidP="00782D2B">
      <w:r w:rsidRPr="00782D2B">
        <w:t xml:space="preserve">AI </w:t>
      </w:r>
      <w:r>
        <w:t>C</w:t>
      </w:r>
      <w:r w:rsidRPr="00782D2B">
        <w:t xml:space="preserve">hatbots automatically </w:t>
      </w:r>
      <w:r w:rsidR="00EF22E3" w:rsidRPr="00782D2B">
        <w:t>learn</w:t>
      </w:r>
      <w:r w:rsidRPr="00782D2B">
        <w:t xml:space="preserve"> </w:t>
      </w:r>
      <w:r>
        <w:t xml:space="preserve">and adapt their responses </w:t>
      </w:r>
      <w:r w:rsidRPr="00782D2B">
        <w:t>after an initial training period by a bot developer.</w:t>
      </w:r>
    </w:p>
    <w:p w14:paraId="5D97B464" w14:textId="7B73E90F" w:rsidR="00782D2B" w:rsidRDefault="00782D2B" w:rsidP="00782D2B">
      <w:pPr>
        <w:pStyle w:val="Heading3"/>
      </w:pPr>
      <w:bookmarkStart w:id="6" w:name="_Toc90127372"/>
      <w:r>
        <w:t>Live Chat</w:t>
      </w:r>
      <w:bookmarkEnd w:id="6"/>
    </w:p>
    <w:p w14:paraId="28C0CBED" w14:textId="757B001B" w:rsidR="00782D2B" w:rsidRDefault="00782D2B" w:rsidP="00782D2B">
      <w:r>
        <w:t>Live Chat</w:t>
      </w:r>
      <w:r w:rsidRPr="00782D2B">
        <w:t xml:space="preserve">bots are primarily used by Sales &amp; Sales Development teams. They can also be used by Customer Support organizations, as </w:t>
      </w:r>
      <w:r w:rsidR="007900E1">
        <w:t>L</w:t>
      </w:r>
      <w:r w:rsidRPr="00782D2B">
        <w:t xml:space="preserve">ive </w:t>
      </w:r>
      <w:r w:rsidR="007900E1">
        <w:t>C</w:t>
      </w:r>
      <w:r w:rsidRPr="00782D2B">
        <w:t>hat is a more simplistic chat option to answer questions in real-time</w:t>
      </w:r>
      <w:r>
        <w:t xml:space="preserve"> by a human agent.</w:t>
      </w:r>
    </w:p>
    <w:p w14:paraId="25729E7C" w14:textId="77777777" w:rsidR="00782D2B" w:rsidRDefault="00782D2B" w:rsidP="00DB3B97"/>
    <w:p w14:paraId="3791B3F3" w14:textId="77777777" w:rsidR="00893013" w:rsidRDefault="00DB3B97" w:rsidP="00893013">
      <w:pPr>
        <w:keepNext/>
      </w:pPr>
      <w:r>
        <w:rPr>
          <w:noProof/>
        </w:rPr>
        <w:lastRenderedPageBreak/>
        <w:drawing>
          <wp:inline distT="0" distB="0" distL="0" distR="0" wp14:anchorId="71BD1E7E" wp14:editId="0C60A51C">
            <wp:extent cx="6400800" cy="40551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400800" cy="4055110"/>
                    </a:xfrm>
                    <a:prstGeom prst="rect">
                      <a:avLst/>
                    </a:prstGeom>
                  </pic:spPr>
                </pic:pic>
              </a:graphicData>
            </a:graphic>
          </wp:inline>
        </w:drawing>
      </w:r>
    </w:p>
    <w:p w14:paraId="11742D57" w14:textId="7FA30F71" w:rsidR="00DB3B97" w:rsidRDefault="00893013" w:rsidP="00893013">
      <w:pPr>
        <w:pStyle w:val="Caption"/>
      </w:pPr>
      <w:bookmarkStart w:id="7" w:name="_Toc89023024"/>
      <w:bookmarkStart w:id="8" w:name="_Toc89514545"/>
      <w:bookmarkStart w:id="9" w:name="_Toc90127418"/>
      <w:r>
        <w:t xml:space="preserve">Figure </w:t>
      </w:r>
      <w:fldSimple w:instr=" SEQ Figure \* ARABIC ">
        <w:r w:rsidR="00D713DF">
          <w:rPr>
            <w:noProof/>
          </w:rPr>
          <w:t>1</w:t>
        </w:r>
      </w:fldSimple>
      <w:r>
        <w:t xml:space="preserve">: </w:t>
      </w:r>
      <w:r w:rsidR="00CF0DCD">
        <w:t xml:space="preserve">How a </w:t>
      </w:r>
      <w:r>
        <w:t>Rule-Based Chatbot</w:t>
      </w:r>
      <w:bookmarkEnd w:id="7"/>
      <w:r w:rsidR="00CF0DCD">
        <w:t xml:space="preserve"> Works</w:t>
      </w:r>
      <w:bookmarkEnd w:id="8"/>
      <w:bookmarkEnd w:id="9"/>
    </w:p>
    <w:p w14:paraId="60C9A898" w14:textId="77777777" w:rsidR="00CF0DCD" w:rsidRPr="00CF0DCD" w:rsidRDefault="00CF0DCD" w:rsidP="00CF0DCD"/>
    <w:p w14:paraId="304E2C94" w14:textId="77777777" w:rsidR="00B35EF3" w:rsidRDefault="00B35EF3" w:rsidP="00B35EF3">
      <w:pPr>
        <w:keepNext/>
      </w:pPr>
      <w:r>
        <w:rPr>
          <w:noProof/>
        </w:rPr>
        <w:drawing>
          <wp:inline distT="0" distB="0" distL="0" distR="0" wp14:anchorId="2B59636C" wp14:editId="5FCA0FE5">
            <wp:extent cx="6400800" cy="2605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2605405"/>
                    </a:xfrm>
                    <a:prstGeom prst="rect">
                      <a:avLst/>
                    </a:prstGeom>
                  </pic:spPr>
                </pic:pic>
              </a:graphicData>
            </a:graphic>
          </wp:inline>
        </w:drawing>
      </w:r>
    </w:p>
    <w:p w14:paraId="1D10C5F7" w14:textId="29E09993" w:rsidR="00893013" w:rsidRDefault="00B35EF3" w:rsidP="00B35EF3">
      <w:pPr>
        <w:pStyle w:val="Caption"/>
      </w:pPr>
      <w:bookmarkStart w:id="10" w:name="_Toc89514546"/>
      <w:bookmarkStart w:id="11" w:name="_Toc90127419"/>
      <w:r>
        <w:t xml:space="preserve">Figure </w:t>
      </w:r>
      <w:fldSimple w:instr=" SEQ Figure \* ARABIC ">
        <w:r w:rsidR="00D713DF">
          <w:rPr>
            <w:noProof/>
          </w:rPr>
          <w:t>2</w:t>
        </w:r>
      </w:fldSimple>
      <w:r>
        <w:t xml:space="preserve">: </w:t>
      </w:r>
      <w:r w:rsidR="00CF0DCD">
        <w:t>How a</w:t>
      </w:r>
      <w:r w:rsidR="00772119">
        <w:t>n</w:t>
      </w:r>
      <w:r w:rsidR="00CF0DCD">
        <w:t xml:space="preserve"> </w:t>
      </w:r>
      <w:r>
        <w:t>AI Chatbot</w:t>
      </w:r>
      <w:r w:rsidR="00CF0DCD">
        <w:t xml:space="preserve"> Works</w:t>
      </w:r>
      <w:bookmarkEnd w:id="10"/>
      <w:bookmarkEnd w:id="11"/>
    </w:p>
    <w:p w14:paraId="78CD6FE9" w14:textId="77777777" w:rsidR="00CF0DCD" w:rsidRPr="00CF0DCD" w:rsidRDefault="00CF0DCD" w:rsidP="00CF0DCD"/>
    <w:p w14:paraId="29FEF6AC" w14:textId="280266B6" w:rsidR="00CE477C" w:rsidRDefault="007F0997" w:rsidP="00CE477C">
      <w:pPr>
        <w:pStyle w:val="Heading2"/>
      </w:pPr>
      <w:bookmarkStart w:id="12" w:name="_Toc90127373"/>
      <w:r>
        <w:lastRenderedPageBreak/>
        <w:t>Why is</w:t>
      </w:r>
      <w:r w:rsidR="00CE477C">
        <w:t xml:space="preserve"> a Chatbot</w:t>
      </w:r>
      <w:r>
        <w:t xml:space="preserve"> important</w:t>
      </w:r>
      <w:r w:rsidR="00CE477C">
        <w:t>?</w:t>
      </w:r>
      <w:bookmarkEnd w:id="12"/>
    </w:p>
    <w:p w14:paraId="793721DF" w14:textId="470B25E9" w:rsidR="00CE477C" w:rsidRDefault="000B5A66" w:rsidP="00CE477C">
      <w:r w:rsidRPr="000B5A66">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11BA42E6" w14:textId="0DDBE49F" w:rsidR="00AE630A" w:rsidRDefault="00AE630A" w:rsidP="00CE477C">
      <w:r w:rsidRPr="00AE630A">
        <w:t xml:space="preserve">To be successful, a </w:t>
      </w:r>
      <w:r>
        <w:t>C</w:t>
      </w:r>
      <w:r w:rsidRPr="00AE630A">
        <w:t>hatbot solution should be able to effectively perform both of these tasks. Human support plays a key role here</w:t>
      </w:r>
      <w:r w:rsidR="007221E5">
        <w:t xml:space="preserve">: </w:t>
      </w:r>
      <w:r w:rsidR="00EF22E3">
        <w:t>r</w:t>
      </w:r>
      <w:r w:rsidRPr="00AE630A">
        <w:t xml:space="preserve">egardless of the kind of approach and the platform, human intervention is crucial in configuring, training and optimizing the </w:t>
      </w:r>
      <w:r w:rsidR="007221E5">
        <w:t>C</w:t>
      </w:r>
      <w:r w:rsidRPr="00AE630A">
        <w:t>hatbot system.</w:t>
      </w:r>
    </w:p>
    <w:p w14:paraId="31DD57BC" w14:textId="0F94AEE7" w:rsidR="007F0997" w:rsidRDefault="007F0997" w:rsidP="00CE477C">
      <w:r>
        <w:t xml:space="preserve">Chatbots have become common and standard in several </w:t>
      </w:r>
      <w:r w:rsidR="00E678DE">
        <w:t>industry segments and sectors, with tremendous advancements in cloud computing infrastructure, higher speed and bandwidth in internet streaming, increased penetration of smartphones</w:t>
      </w:r>
      <w:r w:rsidR="00D210BF">
        <w:t xml:space="preserve"> and evolution of plethora of smart </w:t>
      </w:r>
      <w:r w:rsidR="003D2BFD">
        <w:t xml:space="preserve">web-based and mobile </w:t>
      </w:r>
      <w:r w:rsidR="00D210BF">
        <w:t>applications</w:t>
      </w:r>
      <w:r w:rsidR="003D2BFD">
        <w:t xml:space="preserve"> in a mobile-first world.</w:t>
      </w:r>
    </w:p>
    <w:p w14:paraId="64549329" w14:textId="3DAFA498" w:rsidR="00331FC0" w:rsidRDefault="00883A92" w:rsidP="00331FC0">
      <w:pPr>
        <w:pStyle w:val="Heading2"/>
      </w:pPr>
      <w:bookmarkStart w:id="13" w:name="_Toc90127374"/>
      <w:r>
        <w:t xml:space="preserve">Evolution of </w:t>
      </w:r>
      <w:r w:rsidR="00331FC0">
        <w:t>Chatbots</w:t>
      </w:r>
      <w:bookmarkEnd w:id="13"/>
    </w:p>
    <w:p w14:paraId="7277FA45" w14:textId="2933DE51" w:rsidR="00331FC0" w:rsidRDefault="006D42EA" w:rsidP="00331FC0">
      <w:hyperlink r:id="rId15" w:history="1">
        <w:r w:rsidR="009076A3" w:rsidRPr="009076A3">
          <w:rPr>
            <w:rStyle w:val="Hyperlink"/>
          </w:rPr>
          <w:t>ELIZA</w:t>
        </w:r>
      </w:hyperlink>
      <w:r w:rsidR="009076A3" w:rsidRPr="009076A3">
        <w:t xml:space="preserve"> is an early natural language processing computer program created from 1964 to 1966 at the MIT Artificial Intelligence Laboratory by Joseph </w:t>
      </w:r>
      <w:proofErr w:type="spellStart"/>
      <w:r w:rsidR="009076A3" w:rsidRPr="009076A3">
        <w:t>Weizenbaum</w:t>
      </w:r>
      <w:proofErr w:type="spellEnd"/>
      <w:r w:rsidR="009076A3" w:rsidRPr="009076A3">
        <w:t>.</w:t>
      </w:r>
      <w:r w:rsidR="009076A3">
        <w:t xml:space="preserve"> </w:t>
      </w:r>
      <w:r w:rsidR="009076A3" w:rsidRPr="009076A3">
        <w:t>Eliza simulated conversation by using a "pattern matching" and substitution methodology that gave users an illusion of understanding on the part of the program, but had no built</w:t>
      </w:r>
      <w:r w:rsidR="009076A3">
        <w:t>-</w:t>
      </w:r>
      <w:r w:rsidR="009076A3" w:rsidRPr="009076A3">
        <w:t>in framework for contextualizing events</w:t>
      </w:r>
      <w:r w:rsidR="009076A3">
        <w:t>.</w:t>
      </w:r>
    </w:p>
    <w:p w14:paraId="45E48B83" w14:textId="072D9B71" w:rsidR="00241FD7" w:rsidRDefault="006D42EA" w:rsidP="00331FC0">
      <w:hyperlink r:id="rId16" w:history="1">
        <w:r w:rsidR="009D1D1F" w:rsidRPr="0009687B">
          <w:rPr>
            <w:rStyle w:val="Hyperlink"/>
          </w:rPr>
          <w:t>Gartner’s</w:t>
        </w:r>
      </w:hyperlink>
      <w:r w:rsidR="009D1D1F">
        <w:t xml:space="preserve"> take is that </w:t>
      </w:r>
      <w:r w:rsidR="009D1D1F" w:rsidRPr="009D1D1F">
        <w:t xml:space="preserve">Conversational AI platforms are the foundational technology for development of </w:t>
      </w:r>
      <w:r w:rsidR="009D1D1F">
        <w:t>C</w:t>
      </w:r>
      <w:r w:rsidR="009D1D1F" w:rsidRPr="009D1D1F">
        <w:t xml:space="preserve">hatbots and </w:t>
      </w:r>
      <w:r w:rsidR="009D1D1F">
        <w:t>Virtual Assistants (</w:t>
      </w:r>
      <w:r w:rsidR="009D1D1F" w:rsidRPr="009D1D1F">
        <w:t>V</w:t>
      </w:r>
      <w:r w:rsidR="007900E1">
        <w:t>A</w:t>
      </w:r>
      <w:r w:rsidR="009D1D1F">
        <w:t>) that are applications on a sophistication continuum.</w:t>
      </w:r>
    </w:p>
    <w:p w14:paraId="23ACECDE" w14:textId="77777777" w:rsidR="00241FD7" w:rsidRDefault="00241FD7" w:rsidP="00241FD7">
      <w:pPr>
        <w:keepNext/>
      </w:pPr>
      <w:r>
        <w:rPr>
          <w:noProof/>
        </w:rPr>
        <w:drawing>
          <wp:inline distT="0" distB="0" distL="0" distR="0" wp14:anchorId="04BC0A60" wp14:editId="3CAF0469">
            <wp:extent cx="54864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2464"/>
                    </a:xfrm>
                    <a:prstGeom prst="rect">
                      <a:avLst/>
                    </a:prstGeom>
                  </pic:spPr>
                </pic:pic>
              </a:graphicData>
            </a:graphic>
          </wp:inline>
        </w:drawing>
      </w:r>
    </w:p>
    <w:p w14:paraId="3697C0FF" w14:textId="158E0FDE" w:rsidR="00883A92" w:rsidRDefault="00241FD7" w:rsidP="00241FD7">
      <w:pPr>
        <w:pStyle w:val="Caption"/>
      </w:pPr>
      <w:bookmarkStart w:id="14" w:name="_Toc89514547"/>
      <w:bookmarkStart w:id="15" w:name="_Toc90127420"/>
      <w:r>
        <w:t xml:space="preserve">Figure </w:t>
      </w:r>
      <w:fldSimple w:instr=" SEQ Figure \* ARABIC ">
        <w:r w:rsidR="00D713DF">
          <w:rPr>
            <w:noProof/>
          </w:rPr>
          <w:t>3</w:t>
        </w:r>
      </w:fldSimple>
      <w:r>
        <w:t xml:space="preserve">: Gartner </w:t>
      </w:r>
      <w:r w:rsidR="00454851">
        <w:t xml:space="preserve">- </w:t>
      </w:r>
      <w:r>
        <w:t>Sophistication Continuum of Chatbot and Virtual Assistant</w:t>
      </w:r>
      <w:bookmarkEnd w:id="14"/>
      <w:bookmarkEnd w:id="15"/>
    </w:p>
    <w:p w14:paraId="21189DDF" w14:textId="47DE5C10" w:rsidR="003A0FD3" w:rsidRDefault="009D1D1F" w:rsidP="00331FC0">
      <w:r>
        <w:lastRenderedPageBreak/>
        <w:t xml:space="preserve">The NLP Pipeline schematic from </w:t>
      </w:r>
      <w:hyperlink r:id="rId18" w:history="1">
        <w:r w:rsidRPr="0009687B">
          <w:rPr>
            <w:rStyle w:val="Hyperlink"/>
          </w:rPr>
          <w:t>Gartner</w:t>
        </w:r>
      </w:hyperlink>
      <w:r>
        <w:t xml:space="preserve"> illustrates the role of NLP in enabling Chatbots on Intent Prediction and Entity Extraction leading to Clarifying Questions or Responses to the Utterance</w:t>
      </w:r>
      <w:r w:rsidR="00EF22E3">
        <w:t>s</w:t>
      </w:r>
      <w:r>
        <w:t xml:space="preserve"> from User.</w:t>
      </w:r>
    </w:p>
    <w:p w14:paraId="52ACEB07" w14:textId="77777777" w:rsidR="00B5331C" w:rsidRDefault="00B5331C" w:rsidP="00B5331C">
      <w:pPr>
        <w:keepNext/>
      </w:pPr>
      <w:r>
        <w:rPr>
          <w:noProof/>
        </w:rPr>
        <w:drawing>
          <wp:inline distT="0" distB="0" distL="0" distR="0" wp14:anchorId="37653C6A" wp14:editId="2148FFCC">
            <wp:extent cx="5495544"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495544" cy="4169664"/>
                    </a:xfrm>
                    <a:prstGeom prst="rect">
                      <a:avLst/>
                    </a:prstGeom>
                  </pic:spPr>
                </pic:pic>
              </a:graphicData>
            </a:graphic>
          </wp:inline>
        </w:drawing>
      </w:r>
    </w:p>
    <w:p w14:paraId="73D149C4" w14:textId="769FEC4F" w:rsidR="009D1D1F" w:rsidRDefault="00B5331C" w:rsidP="00B5331C">
      <w:pPr>
        <w:pStyle w:val="Caption"/>
      </w:pPr>
      <w:bookmarkStart w:id="16" w:name="_Toc89514548"/>
      <w:bookmarkStart w:id="17" w:name="_Toc90127421"/>
      <w:r>
        <w:t xml:space="preserve">Figure </w:t>
      </w:r>
      <w:fldSimple w:instr=" SEQ Figure \* ARABIC ">
        <w:r w:rsidR="00D713DF">
          <w:rPr>
            <w:noProof/>
          </w:rPr>
          <w:t>4</w:t>
        </w:r>
      </w:fldSimple>
      <w:r>
        <w:t>: Gartner - NLP Pipeline</w:t>
      </w:r>
      <w:bookmarkEnd w:id="16"/>
      <w:bookmarkEnd w:id="17"/>
    </w:p>
    <w:p w14:paraId="12C34C77" w14:textId="08EADD7A" w:rsidR="00ED71F9" w:rsidRDefault="00ED71F9" w:rsidP="00ED71F9">
      <w:pPr>
        <w:pStyle w:val="Heading2"/>
      </w:pPr>
      <w:bookmarkStart w:id="18" w:name="_Toc90127375"/>
      <w:r>
        <w:t>Chatbot Capabilities</w:t>
      </w:r>
      <w:r w:rsidR="00ED03E6">
        <w:t xml:space="preserve"> to Consider</w:t>
      </w:r>
      <w:bookmarkEnd w:id="18"/>
    </w:p>
    <w:p w14:paraId="04B1D34E" w14:textId="3E661FDD" w:rsidR="00ED71F9" w:rsidRDefault="00ED71F9" w:rsidP="00ED71F9">
      <w:r>
        <w:t xml:space="preserve">Chatbots can range from fairly simple to highly complex in terms of their architecture and </w:t>
      </w:r>
      <w:r w:rsidR="00B92E47">
        <w:t xml:space="preserve">capabilities. In this section, we explore some of the advanced features you can expect in </w:t>
      </w:r>
      <w:r w:rsidR="00A2269D">
        <w:t>enterprise</w:t>
      </w:r>
      <w:r w:rsidR="00B92E47">
        <w:t xml:space="preserve">-grade Chatbots that deliver outstanding </w:t>
      </w:r>
      <w:r w:rsidR="007900E1">
        <w:t>c</w:t>
      </w:r>
      <w:r w:rsidR="00B92E47">
        <w:t xml:space="preserve">ustomer </w:t>
      </w:r>
      <w:r w:rsidR="007900E1">
        <w:t>e</w:t>
      </w:r>
      <w:r w:rsidR="00B92E47">
        <w:t xml:space="preserve">xperience while lowering </w:t>
      </w:r>
      <w:r w:rsidR="007900E1">
        <w:t>c</w:t>
      </w:r>
      <w:r w:rsidR="00B92E47">
        <w:t xml:space="preserve">osts and </w:t>
      </w:r>
      <w:r w:rsidR="007900E1">
        <w:t>e</w:t>
      </w:r>
      <w:r w:rsidR="00B92E47">
        <w:t xml:space="preserve">ffort through Artificial Intelligence and </w:t>
      </w:r>
      <w:r w:rsidR="007900E1">
        <w:t>a</w:t>
      </w:r>
      <w:r w:rsidR="00B92E47">
        <w:t>utomation.</w:t>
      </w:r>
    </w:p>
    <w:p w14:paraId="170AFCF5" w14:textId="47D3A5BA" w:rsidR="00B92E47" w:rsidRDefault="00B92E47" w:rsidP="00B92E47">
      <w:pPr>
        <w:pStyle w:val="Heading3"/>
      </w:pPr>
      <w:bookmarkStart w:id="19" w:name="_Toc90127376"/>
      <w:r w:rsidRPr="00B92E47">
        <w:t>Interactions</w:t>
      </w:r>
      <w:bookmarkEnd w:id="19"/>
    </w:p>
    <w:p w14:paraId="1D89ABC3" w14:textId="69957EC3" w:rsidR="00ED03E6" w:rsidRDefault="00ED03E6" w:rsidP="00ED03E6">
      <w:r w:rsidRPr="00ED03E6">
        <w:t xml:space="preserve">First, you need to master the art of conversation. You must customize your </w:t>
      </w:r>
      <w:r w:rsidR="00EF22E3">
        <w:t>C</w:t>
      </w:r>
      <w:r w:rsidRPr="00ED03E6">
        <w:t>hatbot to be a conversationalist</w:t>
      </w:r>
      <w:r>
        <w:t xml:space="preserve"> </w:t>
      </w:r>
      <w:r w:rsidRPr="00ED03E6">
        <w:t xml:space="preserve">-neither dull nor pervasive. When you create your </w:t>
      </w:r>
      <w:r w:rsidR="00EF22E3">
        <w:t>Chat</w:t>
      </w:r>
      <w:r w:rsidRPr="00ED03E6">
        <w:t xml:space="preserve">bot the right way, on the right platform, and with the right </w:t>
      </w:r>
      <w:r w:rsidR="00EF22E3">
        <w:t>C</w:t>
      </w:r>
      <w:r w:rsidRPr="00ED03E6">
        <w:t xml:space="preserve">hatbot script, you’ll discover how amazing bots are as your </w:t>
      </w:r>
      <w:r w:rsidR="00EF22E3">
        <w:t>C</w:t>
      </w:r>
      <w:r w:rsidRPr="00ED03E6">
        <w:t xml:space="preserve">ustomers’ </w:t>
      </w:r>
      <w:r w:rsidR="007900E1">
        <w:t>P</w:t>
      </w:r>
      <w:r w:rsidRPr="00ED03E6">
        <w:t xml:space="preserve">ersonal </w:t>
      </w:r>
      <w:r w:rsidR="007900E1">
        <w:t>A</w:t>
      </w:r>
      <w:r w:rsidRPr="00ED03E6">
        <w:t>ssistants.</w:t>
      </w:r>
    </w:p>
    <w:p w14:paraId="5BA888B8" w14:textId="160C2128" w:rsidR="00B92E47" w:rsidRDefault="00B92E47" w:rsidP="00B92E47">
      <w:pPr>
        <w:pStyle w:val="Heading3"/>
      </w:pPr>
      <w:bookmarkStart w:id="20" w:name="_Toc90127377"/>
      <w:r w:rsidRPr="00B92E47">
        <w:t xml:space="preserve">Conversational </w:t>
      </w:r>
      <w:r>
        <w:t>M</w:t>
      </w:r>
      <w:r w:rsidRPr="00B92E47">
        <w:t>aturity</w:t>
      </w:r>
      <w:bookmarkEnd w:id="20"/>
    </w:p>
    <w:p w14:paraId="6A60BC7E" w14:textId="0247316F" w:rsidR="00ED03E6" w:rsidRDefault="00ED03E6" w:rsidP="00ED03E6">
      <w:r>
        <w:t xml:space="preserve">The greatest advantage of building a customizable </w:t>
      </w:r>
      <w:r w:rsidR="00597936">
        <w:t>C</w:t>
      </w:r>
      <w:r>
        <w:t xml:space="preserve">hatbot is that you can train it to be how your </w:t>
      </w:r>
      <w:r w:rsidR="00597936">
        <w:t>C</w:t>
      </w:r>
      <w:r>
        <w:t xml:space="preserve">ustomers want it. Your </w:t>
      </w:r>
      <w:r w:rsidR="00597936">
        <w:t>C</w:t>
      </w:r>
      <w:r>
        <w:t xml:space="preserve">hatbots can collect </w:t>
      </w:r>
      <w:r w:rsidR="007900E1">
        <w:t>U</w:t>
      </w:r>
      <w:r>
        <w:t xml:space="preserve">ser data for you to analyze the average maturity level of your audience and maintain consistency within acceptable deviations.  As your </w:t>
      </w:r>
      <w:r w:rsidR="00597936">
        <w:t>C</w:t>
      </w:r>
      <w:r>
        <w:t xml:space="preserve">hatbots gain insights, you’ll understand how to edit your </w:t>
      </w:r>
      <w:r w:rsidR="00597936">
        <w:t>C</w:t>
      </w:r>
      <w:r>
        <w:t>hatbot to suit your audience.</w:t>
      </w:r>
    </w:p>
    <w:p w14:paraId="7AB73676" w14:textId="353F51C2" w:rsidR="00B92E47" w:rsidRDefault="00B92E47" w:rsidP="00B92E47">
      <w:pPr>
        <w:pStyle w:val="Heading3"/>
      </w:pPr>
      <w:bookmarkStart w:id="21" w:name="_Toc90127378"/>
      <w:r w:rsidRPr="00B92E47">
        <w:lastRenderedPageBreak/>
        <w:t xml:space="preserve">Emotional </w:t>
      </w:r>
      <w:r>
        <w:t>I</w:t>
      </w:r>
      <w:r w:rsidRPr="00B92E47">
        <w:t>ntelligence</w:t>
      </w:r>
      <w:bookmarkEnd w:id="21"/>
    </w:p>
    <w:p w14:paraId="59306168" w14:textId="0EEE6855" w:rsidR="00ED03E6" w:rsidRDefault="00ED03E6" w:rsidP="00ED03E6">
      <w:r>
        <w:t xml:space="preserve">Emotions are part and parcel of life. As much as we try and set them apart, they will be in there, somewhere. Since </w:t>
      </w:r>
      <w:r w:rsidR="00597936">
        <w:t>C</w:t>
      </w:r>
      <w:r>
        <w:t xml:space="preserve">hatbots are the primary interface between your </w:t>
      </w:r>
      <w:r w:rsidR="00597936">
        <w:t>B</w:t>
      </w:r>
      <w:r>
        <w:t xml:space="preserve">usiness and </w:t>
      </w:r>
      <w:r w:rsidR="00597936">
        <w:t>C</w:t>
      </w:r>
      <w:r>
        <w:t xml:space="preserve">ustomers, try and build a relationship between your </w:t>
      </w:r>
      <w:r w:rsidR="00597936">
        <w:t>C</w:t>
      </w:r>
      <w:r>
        <w:t xml:space="preserve">hatbots and your </w:t>
      </w:r>
      <w:r w:rsidR="00597936">
        <w:t>C</w:t>
      </w:r>
      <w:r>
        <w:t xml:space="preserve">ustomers. With </w:t>
      </w:r>
      <w:r w:rsidR="007900E1">
        <w:t>S</w:t>
      </w:r>
      <w:r>
        <w:t xml:space="preserve">entiment </w:t>
      </w:r>
      <w:r w:rsidR="007900E1">
        <w:t>A</w:t>
      </w:r>
      <w:r>
        <w:t xml:space="preserve">nalysis, </w:t>
      </w:r>
      <w:r w:rsidR="00597936">
        <w:t>C</w:t>
      </w:r>
      <w:r>
        <w:t>hatbots can pick up the underlying emotions and respond in an appropriate manner.</w:t>
      </w:r>
    </w:p>
    <w:p w14:paraId="4AF0125A" w14:textId="57FAD2B0" w:rsidR="00B92E47" w:rsidRDefault="00B92E47" w:rsidP="00B92E47">
      <w:pPr>
        <w:pStyle w:val="Heading3"/>
      </w:pPr>
      <w:bookmarkStart w:id="22" w:name="_Toc90127379"/>
      <w:r w:rsidRPr="00B92E47">
        <w:t xml:space="preserve">Trainable </w:t>
      </w:r>
      <w:r>
        <w:t>I</w:t>
      </w:r>
      <w:r w:rsidRPr="00B92E47">
        <w:t>ntelligence</w:t>
      </w:r>
      <w:bookmarkEnd w:id="22"/>
    </w:p>
    <w:p w14:paraId="4C718713" w14:textId="56515ADE" w:rsidR="00ED03E6" w:rsidRDefault="00ED03E6" w:rsidP="00ED03E6">
      <w:r w:rsidRPr="00ED03E6">
        <w:rPr>
          <w:rFonts w:ascii="Arial" w:hAnsi="Arial" w:cs="Arial"/>
        </w:rPr>
        <w:t>‍</w:t>
      </w:r>
      <w:r w:rsidRPr="00ED03E6">
        <w:t xml:space="preserve">This is among the most exciting Chatbot features. A </w:t>
      </w:r>
      <w:r w:rsidR="00597936">
        <w:t>C</w:t>
      </w:r>
      <w:r w:rsidRPr="00ED03E6">
        <w:t>hatbot must be able to perform complex reasoning on its own, without human interference.</w:t>
      </w:r>
      <w:r>
        <w:t xml:space="preserve"> </w:t>
      </w:r>
      <w:r w:rsidRPr="00ED03E6">
        <w:t xml:space="preserve">Instead of manually adding and updating FAQs, you can simply load your knowledge base to the </w:t>
      </w:r>
      <w:r w:rsidR="00597936">
        <w:t>C</w:t>
      </w:r>
      <w:r w:rsidRPr="00ED03E6">
        <w:t xml:space="preserve">hatbot. The </w:t>
      </w:r>
      <w:r w:rsidR="00597936">
        <w:t>C</w:t>
      </w:r>
      <w:r w:rsidRPr="00ED03E6">
        <w:t xml:space="preserve">hatbot parses through the information and can provide a suitable answer within seconds. And as we all know, the faster </w:t>
      </w:r>
      <w:r w:rsidR="00597936">
        <w:t xml:space="preserve">and more appropriate </w:t>
      </w:r>
      <w:r w:rsidRPr="00ED03E6">
        <w:t xml:space="preserve">the response, the more loyal the </w:t>
      </w:r>
      <w:r w:rsidR="00597936">
        <w:t>C</w:t>
      </w:r>
      <w:r w:rsidRPr="00ED03E6">
        <w:t>ustomer.</w:t>
      </w:r>
    </w:p>
    <w:p w14:paraId="20F4DE85" w14:textId="34E5797D" w:rsidR="00B92E47" w:rsidRDefault="00B92E47" w:rsidP="00B92E47">
      <w:pPr>
        <w:pStyle w:val="Heading3"/>
      </w:pPr>
      <w:bookmarkStart w:id="23" w:name="_Toc90127380"/>
      <w:r w:rsidRPr="00B92E47">
        <w:t xml:space="preserve">Easy </w:t>
      </w:r>
      <w:r>
        <w:t>O</w:t>
      </w:r>
      <w:r w:rsidRPr="00B92E47">
        <w:t xml:space="preserve">mnichannel </w:t>
      </w:r>
      <w:r>
        <w:t>D</w:t>
      </w:r>
      <w:r w:rsidRPr="00B92E47">
        <w:t>eployment</w:t>
      </w:r>
      <w:bookmarkEnd w:id="23"/>
    </w:p>
    <w:p w14:paraId="62727CC3" w14:textId="3C48968F" w:rsidR="00F57D3C" w:rsidRDefault="00F57D3C" w:rsidP="00F57D3C">
      <w:r w:rsidRPr="00F57D3C">
        <w:t xml:space="preserve">WhatsApp, Facebook, </w:t>
      </w:r>
      <w:r>
        <w:t xml:space="preserve">Instagram, </w:t>
      </w:r>
      <w:r w:rsidRPr="00F57D3C">
        <w:t xml:space="preserve">Twitter, Telegram </w:t>
      </w:r>
      <w:r>
        <w:t>–</w:t>
      </w:r>
      <w:r w:rsidRPr="00F57D3C">
        <w:t xml:space="preserve"> </w:t>
      </w:r>
      <w:r>
        <w:t xml:space="preserve">social media platforms such as these </w:t>
      </w:r>
      <w:r w:rsidRPr="00F57D3C">
        <w:t>have become the means of corporate survival. To be absent on social media is like turning your back on 7</w:t>
      </w:r>
      <w:r>
        <w:t>0</w:t>
      </w:r>
      <w:r w:rsidRPr="00F57D3C">
        <w:t xml:space="preserve">% of your customers. Therefore, you must deploy your </w:t>
      </w:r>
      <w:r w:rsidR="007900E1">
        <w:t>C</w:t>
      </w:r>
      <w:r w:rsidRPr="00F57D3C">
        <w:t>hatbot across channels</w:t>
      </w:r>
      <w:r w:rsidR="007900E1">
        <w:t>, in addition to your websites,</w:t>
      </w:r>
      <w:r>
        <w:t xml:space="preserve"> with a consistent and engaging customer experience.</w:t>
      </w:r>
    </w:p>
    <w:p w14:paraId="798FCFD9" w14:textId="5A9074DA" w:rsidR="00B92E47" w:rsidRDefault="00B92E47" w:rsidP="00B92E47">
      <w:pPr>
        <w:pStyle w:val="Heading3"/>
      </w:pPr>
      <w:bookmarkStart w:id="24" w:name="_Toc90127381"/>
      <w:r w:rsidRPr="00B92E47">
        <w:t xml:space="preserve">Extensible </w:t>
      </w:r>
      <w:r>
        <w:t>I</w:t>
      </w:r>
      <w:r w:rsidRPr="00B92E47">
        <w:t>ntegrations</w:t>
      </w:r>
      <w:bookmarkEnd w:id="24"/>
    </w:p>
    <w:p w14:paraId="72DFC49B" w14:textId="4E01A677" w:rsidR="00F57D3C" w:rsidRDefault="00F57D3C" w:rsidP="00F57D3C">
      <w:r w:rsidRPr="00F57D3C">
        <w:t xml:space="preserve">Integrate the </w:t>
      </w:r>
      <w:r w:rsidR="007900E1">
        <w:t>C</w:t>
      </w:r>
      <w:r w:rsidRPr="00F57D3C">
        <w:t xml:space="preserve">hatbot with your preferred 3rd-party applications like Salesforce, Zendesk, Google Sheets, and more. Generate leads, collect data and achieve maximum </w:t>
      </w:r>
      <w:r w:rsidR="000775A1">
        <w:t>C</w:t>
      </w:r>
      <w:r w:rsidRPr="00F57D3C">
        <w:t>hatbot functionality</w:t>
      </w:r>
      <w:r>
        <w:t xml:space="preserve">, with </w:t>
      </w:r>
      <w:r w:rsidRPr="00F57D3C">
        <w:t>support for native integrations and custom integrations.</w:t>
      </w:r>
    </w:p>
    <w:p w14:paraId="0B5BD7A0" w14:textId="1959B9B1" w:rsidR="00B92E47" w:rsidRDefault="00B92E47" w:rsidP="00B92E47">
      <w:pPr>
        <w:pStyle w:val="Heading3"/>
      </w:pPr>
      <w:bookmarkStart w:id="25" w:name="_Toc90127382"/>
      <w:r w:rsidRPr="00B92E47">
        <w:t xml:space="preserve">Rich </w:t>
      </w:r>
      <w:r>
        <w:t>C</w:t>
      </w:r>
      <w:r w:rsidRPr="00B92E47">
        <w:t xml:space="preserve">ontextual </w:t>
      </w:r>
      <w:r>
        <w:t>H</w:t>
      </w:r>
      <w:r w:rsidRPr="00B92E47">
        <w:t>istory</w:t>
      </w:r>
      <w:bookmarkEnd w:id="25"/>
    </w:p>
    <w:p w14:paraId="22356E67" w14:textId="1244CD24" w:rsidR="00F57D3C" w:rsidRDefault="00F57D3C" w:rsidP="00F57D3C">
      <w:r>
        <w:t xml:space="preserve">Leverage </w:t>
      </w:r>
      <w:r w:rsidRPr="00F57D3C">
        <w:t>state-of-the-art NLP Engine</w:t>
      </w:r>
      <w:r w:rsidR="000775A1">
        <w:t>s</w:t>
      </w:r>
      <w:r w:rsidRPr="00F57D3C">
        <w:t xml:space="preserve"> </w:t>
      </w:r>
      <w:r>
        <w:t xml:space="preserve">that </w:t>
      </w:r>
      <w:r w:rsidRPr="00F57D3C">
        <w:t>use previous conversations to make future conversations better.</w:t>
      </w:r>
    </w:p>
    <w:p w14:paraId="568F0060" w14:textId="739B4DBA" w:rsidR="00B92E47" w:rsidRDefault="00B92E47" w:rsidP="00B92E47">
      <w:pPr>
        <w:pStyle w:val="Heading3"/>
      </w:pPr>
      <w:bookmarkStart w:id="26" w:name="_Toc90127383"/>
      <w:r w:rsidRPr="00B92E47">
        <w:t xml:space="preserve">Training </w:t>
      </w:r>
      <w:r>
        <w:t>M</w:t>
      </w:r>
      <w:r w:rsidRPr="00B92E47">
        <w:t xml:space="preserve">ade </w:t>
      </w:r>
      <w:r>
        <w:t>E</w:t>
      </w:r>
      <w:r w:rsidRPr="00B92E47">
        <w:t>asy</w:t>
      </w:r>
      <w:bookmarkEnd w:id="26"/>
    </w:p>
    <w:p w14:paraId="2801D4BA" w14:textId="357213F8" w:rsidR="00DB6C9C" w:rsidRDefault="000775A1" w:rsidP="00DB6C9C">
      <w:r>
        <w:t>B</w:t>
      </w:r>
      <w:r w:rsidR="00DB6C9C">
        <w:t>uilding a chatbot is never a one-stop process. While good innovators create good products, great innovators continuously test their products. Ensure that the bot that you build is well-tested and framed for a seamless customer experience.</w:t>
      </w:r>
    </w:p>
    <w:p w14:paraId="648A0A44" w14:textId="0960AE35" w:rsidR="00B92E47" w:rsidRDefault="00B92E47" w:rsidP="00B92E47">
      <w:pPr>
        <w:pStyle w:val="Heading3"/>
      </w:pPr>
      <w:bookmarkStart w:id="27" w:name="_Toc90127384"/>
      <w:r w:rsidRPr="00B92E47">
        <w:t xml:space="preserve">Easy </w:t>
      </w:r>
      <w:r>
        <w:t>H</w:t>
      </w:r>
      <w:r w:rsidRPr="00B92E47">
        <w:t>uman-takeover</w:t>
      </w:r>
      <w:bookmarkEnd w:id="27"/>
    </w:p>
    <w:p w14:paraId="5D07E5E4" w14:textId="1E1C66D9" w:rsidR="00DB6C9C" w:rsidRDefault="00DB6C9C" w:rsidP="00DB6C9C">
      <w:r w:rsidRPr="00DB6C9C">
        <w:t>Your chatbot can handle around 80% of your customer queries without human intervention. But, it should be easy for your live agents to take over the more complex conversations.</w:t>
      </w:r>
    </w:p>
    <w:p w14:paraId="78A429D5" w14:textId="4323377D" w:rsidR="00B92E47" w:rsidRDefault="00ED03E6" w:rsidP="00B92E47">
      <w:pPr>
        <w:pStyle w:val="Heading3"/>
      </w:pPr>
      <w:bookmarkStart w:id="28" w:name="_Toc90127385"/>
      <w:r w:rsidRPr="00ED03E6">
        <w:t>Robust API</w:t>
      </w:r>
      <w:bookmarkEnd w:id="28"/>
    </w:p>
    <w:p w14:paraId="7851F267" w14:textId="2B9F0920" w:rsidR="003D2BFD" w:rsidRDefault="003E0404" w:rsidP="003E0404">
      <w:r w:rsidRPr="003E0404">
        <w:t xml:space="preserve">A robust </w:t>
      </w:r>
      <w:r w:rsidR="000775A1">
        <w:t>C</w:t>
      </w:r>
      <w:r w:rsidRPr="003E0404">
        <w:t xml:space="preserve">hatbot API will ensure that your </w:t>
      </w:r>
      <w:r w:rsidR="000775A1">
        <w:t>C</w:t>
      </w:r>
      <w:r w:rsidRPr="003E0404">
        <w:t xml:space="preserve">ustomers have the freedom and the authority to browse through it and find what they are looking for. It will keep the engagement intact and create an unprecedented experience. </w:t>
      </w:r>
    </w:p>
    <w:p w14:paraId="53BE7CC7" w14:textId="3EECBFE6" w:rsidR="003D2BFD" w:rsidRPr="00ED71F9" w:rsidRDefault="003D2BFD" w:rsidP="003E0404">
      <w:r>
        <w:t xml:space="preserve">In addition, </w:t>
      </w:r>
      <w:r w:rsidR="00984DAE">
        <w:t>a</w:t>
      </w:r>
      <w:r>
        <w:t xml:space="preserve"> Chatbot can also integrate </w:t>
      </w:r>
      <w:r w:rsidR="000775A1">
        <w:t xml:space="preserve">with </w:t>
      </w:r>
      <w:r>
        <w:t xml:space="preserve">and invoke external APIs to extend the knowledge base and respond to </w:t>
      </w:r>
      <w:r w:rsidR="000775A1">
        <w:t>U</w:t>
      </w:r>
      <w:r>
        <w:t xml:space="preserve">ser requests beyond what it is </w:t>
      </w:r>
      <w:r w:rsidR="00984DAE">
        <w:t>trained to do</w:t>
      </w:r>
      <w:r>
        <w:t xml:space="preserve">. </w:t>
      </w:r>
      <w:r w:rsidRPr="003D2BFD">
        <w:t xml:space="preserve">API integration makes it easier for </w:t>
      </w:r>
      <w:r w:rsidR="000775A1">
        <w:t>C</w:t>
      </w:r>
      <w:r w:rsidRPr="003D2BFD">
        <w:t xml:space="preserve">hatbots to fetch </w:t>
      </w:r>
      <w:r w:rsidR="000775A1">
        <w:t>resources and insights</w:t>
      </w:r>
      <w:r w:rsidRPr="003D2BFD">
        <w:t xml:space="preserve"> from other applications, both inside and outside your organization. In order to </w:t>
      </w:r>
      <w:r w:rsidR="000775A1">
        <w:t xml:space="preserve">extract value </w:t>
      </w:r>
      <w:r w:rsidRPr="003D2BFD">
        <w:t>from different systems or applications, it</w:t>
      </w:r>
      <w:r>
        <w:t xml:space="preserve"> is</w:t>
      </w:r>
      <w:r w:rsidRPr="003D2BFD">
        <w:t xml:space="preserve"> essential to connect your </w:t>
      </w:r>
      <w:r w:rsidR="00984DAE">
        <w:t>C</w:t>
      </w:r>
      <w:r w:rsidRPr="003D2BFD">
        <w:t>hatbot with the relevant API.</w:t>
      </w:r>
    </w:p>
    <w:p w14:paraId="5B869053" w14:textId="74517765" w:rsidR="00052A4A" w:rsidRDefault="00CF0DCD" w:rsidP="007C0D0E">
      <w:pPr>
        <w:pStyle w:val="Heading1"/>
      </w:pPr>
      <w:bookmarkStart w:id="29" w:name="_Toc90127386"/>
      <w:r>
        <w:lastRenderedPageBreak/>
        <w:t>CAPSTONE PROJECT</w:t>
      </w:r>
      <w:bookmarkEnd w:id="29"/>
    </w:p>
    <w:p w14:paraId="5AE0867B" w14:textId="341BA510" w:rsidR="00C04E78" w:rsidRDefault="00BA24AB" w:rsidP="007C0D0E">
      <w:pPr>
        <w:pStyle w:val="Heading2"/>
      </w:pPr>
      <w:bookmarkStart w:id="30" w:name="_Toc90127387"/>
      <w:r>
        <w:t>Project Overview</w:t>
      </w:r>
      <w:bookmarkEnd w:id="30"/>
    </w:p>
    <w:p w14:paraId="13C2BC73" w14:textId="732E692C" w:rsidR="00702B0B" w:rsidRDefault="00702B0B" w:rsidP="007C0D0E">
      <w:pPr>
        <w:pStyle w:val="Heading3"/>
      </w:pPr>
      <w:bookmarkStart w:id="31" w:name="_Toc90127388"/>
      <w:r>
        <w:t>Opportunity</w:t>
      </w:r>
      <w:bookmarkEnd w:id="31"/>
    </w:p>
    <w:p w14:paraId="5685A4AF" w14:textId="677840BF" w:rsidR="00543BB9" w:rsidRDefault="00543BB9" w:rsidP="00543BB9">
      <w:r>
        <w:t>The safety of people who work in industries involving operating heavy machinery</w:t>
      </w:r>
      <w:r w:rsidR="001B5594">
        <w:t xml:space="preserve"> has always been important. While there has been an evolution in the industry with increased awareness on safety measures</w:t>
      </w:r>
      <w:r w:rsidR="00B765BB">
        <w:t xml:space="preserve">, advancement in machinery including automation, </w:t>
      </w:r>
      <w:r w:rsidR="001B5594">
        <w:t>as well as improvement in protective gear, accidents do tend to happen due to various avoidable and unavoidable reasons</w:t>
      </w:r>
      <w:r w:rsidR="00F946C7">
        <w:t xml:space="preserve"> and </w:t>
      </w:r>
      <w:r w:rsidR="00B765BB">
        <w:t>circumstances</w:t>
      </w:r>
      <w:r w:rsidR="00F946C7">
        <w:t>.</w:t>
      </w:r>
    </w:p>
    <w:p w14:paraId="08891EE9" w14:textId="328C2792" w:rsidR="007028F4" w:rsidRDefault="001B5594" w:rsidP="0017501C">
      <w:r>
        <w:t xml:space="preserve">One of the biggest </w:t>
      </w:r>
      <w:r w:rsidR="0017501C">
        <w:t>industries</w:t>
      </w:r>
      <w:r>
        <w:t xml:space="preserve"> in Brazil and in the world has been collecting data on industrial accidents </w:t>
      </w:r>
      <w:r w:rsidR="0017501C">
        <w:t xml:space="preserve">involving their personnel, </w:t>
      </w:r>
      <w:r>
        <w:t xml:space="preserve">that have happened over the years in mining, metal, and other sectors. </w:t>
      </w:r>
      <w:r w:rsidR="0017501C">
        <w:t xml:space="preserve">Based on the description of the event and the critical risk factors identified, the accidents have been classified on severity level. It is an urgent need for industries/companies around the globe to understand why employees still suffer some injuries/accidents in </w:t>
      </w:r>
      <w:r w:rsidR="00B765BB">
        <w:t xml:space="preserve">industrial </w:t>
      </w:r>
      <w:r w:rsidR="0017501C">
        <w:t xml:space="preserve">plants. Sometimes they also die in such environment. </w:t>
      </w:r>
    </w:p>
    <w:p w14:paraId="05FC4821" w14:textId="5D2A903C" w:rsidR="004D2680" w:rsidRDefault="004D2680" w:rsidP="0017501C">
      <w:r>
        <w:t>With a vast amount of historical data on accidents, leveraging Artificial Intelligence and Machine Learning to create systems that can automate the classification and possible prevention of accidents through actionable data-driven insights is a compelling use case.</w:t>
      </w:r>
      <w:r w:rsidR="007028F4">
        <w:t xml:space="preserve"> </w:t>
      </w:r>
      <w:r>
        <w:t>In addition to the effort, time, and cost savings that can be achieved, the primary purpose of making the workplace safer is driving a lot of investment in AIML based systems to drive business decisions and actions.</w:t>
      </w:r>
    </w:p>
    <w:p w14:paraId="246D7401" w14:textId="571D646E" w:rsidR="00BA24AB" w:rsidRDefault="00702B0B" w:rsidP="007C0D0E">
      <w:pPr>
        <w:pStyle w:val="Heading3"/>
      </w:pPr>
      <w:bookmarkStart w:id="32" w:name="_Toc90127389"/>
      <w:r>
        <w:t>Objective</w:t>
      </w:r>
      <w:bookmarkEnd w:id="32"/>
    </w:p>
    <w:p w14:paraId="697236E1" w14:textId="44EC36B2" w:rsidR="004D2680" w:rsidRDefault="004D2680" w:rsidP="004D2680">
      <w:r>
        <w:t xml:space="preserve">Design a ML/DL based Chatbot utility which can help the professional highlight </w:t>
      </w:r>
      <w:r w:rsidR="007028F4">
        <w:t>the safety risk as per the incident description.</w:t>
      </w:r>
    </w:p>
    <w:p w14:paraId="17E2DF5B" w14:textId="73537DE6" w:rsidR="00BE3880" w:rsidRDefault="007028F4" w:rsidP="004D2680">
      <w:r>
        <w:t xml:space="preserve">The target </w:t>
      </w:r>
      <w:r w:rsidR="00DA0104">
        <w:t>U</w:t>
      </w:r>
      <w:r>
        <w:t xml:space="preserve">sers of this Chatbot utility are the Leaders, Supervisors, Workers in the industry who can either understand the accident level classification of an accident that has occurred, or estimate the potential risks involved in a future planned activity. </w:t>
      </w:r>
    </w:p>
    <w:p w14:paraId="34FB2FE5" w14:textId="37F1A932" w:rsidR="007028F4" w:rsidRDefault="009A4EE3" w:rsidP="004D2680">
      <w:r>
        <w:t>The target Users</w:t>
      </w:r>
      <w:r w:rsidR="007028F4">
        <w:t xml:space="preserve"> can also get some insights on the patterns and trends in accidents</w:t>
      </w:r>
      <w:r w:rsidR="00BE3880">
        <w:t xml:space="preserve"> to anticipate future occurrences and take some proactive steps to enhance the safety measures, through appropriate safety equipment, training to the personnel, evolving process</w:t>
      </w:r>
      <w:r>
        <w:t xml:space="preserve"> </w:t>
      </w:r>
      <w:r w:rsidR="00BE3880">
        <w:t xml:space="preserve">checklists that can be incorporated in the workplace and the </w:t>
      </w:r>
      <w:r w:rsidR="00F946C7">
        <w:t xml:space="preserve">safety drill </w:t>
      </w:r>
      <w:r w:rsidR="00BE3880">
        <w:t>routines that can prevent avoidable accidents.</w:t>
      </w:r>
    </w:p>
    <w:p w14:paraId="5EA9812B" w14:textId="1BA2E59D" w:rsidR="00DB4123" w:rsidRDefault="00DB4123" w:rsidP="007C0D0E">
      <w:pPr>
        <w:pStyle w:val="Heading3"/>
      </w:pPr>
      <w:bookmarkStart w:id="33" w:name="_Toc90127390"/>
      <w:r>
        <w:t>Overview of Project Milestones</w:t>
      </w:r>
      <w:bookmarkEnd w:id="33"/>
    </w:p>
    <w:p w14:paraId="534F8AE8" w14:textId="4D505AF3" w:rsidR="00A45567" w:rsidRDefault="00A45567" w:rsidP="007C0D0E">
      <w:pPr>
        <w:pStyle w:val="Heading3"/>
      </w:pPr>
      <w:bookmarkStart w:id="34" w:name="_Toc90127391"/>
      <w:r>
        <w:t>Acknowledgments</w:t>
      </w:r>
      <w:bookmarkEnd w:id="34"/>
    </w:p>
    <w:p w14:paraId="21856756" w14:textId="7C5E7DC9" w:rsidR="00475DA8" w:rsidRDefault="00475DA8" w:rsidP="00475DA8">
      <w:pPr>
        <w:pStyle w:val="Heading2"/>
      </w:pPr>
      <w:bookmarkStart w:id="35" w:name="_Toc90127392"/>
      <w:r>
        <w:t>Project Team</w:t>
      </w:r>
      <w:bookmarkEnd w:id="35"/>
    </w:p>
    <w:p w14:paraId="34E43A4F" w14:textId="31D09D17" w:rsidR="00E4061F" w:rsidRDefault="00E4061F" w:rsidP="00E4061F">
      <w:pPr>
        <w:pStyle w:val="Heading3"/>
      </w:pPr>
      <w:bookmarkStart w:id="36" w:name="_Toc90127393"/>
      <w:r w:rsidRPr="00E4061F">
        <w:t xml:space="preserve">Mohana Krishna </w:t>
      </w:r>
      <w:proofErr w:type="spellStart"/>
      <w:r w:rsidRPr="00E4061F">
        <w:t>Suryadevara</w:t>
      </w:r>
      <w:bookmarkEnd w:id="36"/>
      <w:proofErr w:type="spellEnd"/>
    </w:p>
    <w:p w14:paraId="2B273D85" w14:textId="01160BEB" w:rsidR="00E4061F" w:rsidRDefault="00E4061F" w:rsidP="00E4061F">
      <w:pPr>
        <w:pStyle w:val="Heading3"/>
      </w:pPr>
      <w:bookmarkStart w:id="37" w:name="_Toc90127394"/>
      <w:r w:rsidRPr="00E4061F">
        <w:t>Neethu Jacob</w:t>
      </w:r>
      <w:bookmarkEnd w:id="37"/>
    </w:p>
    <w:p w14:paraId="45D3DBAF" w14:textId="759F5A6E" w:rsidR="00E4061F" w:rsidRDefault="00E4061F" w:rsidP="00E4061F">
      <w:pPr>
        <w:pStyle w:val="Heading3"/>
      </w:pPr>
      <w:bookmarkStart w:id="38" w:name="_Toc90127395"/>
      <w:proofErr w:type="spellStart"/>
      <w:r w:rsidRPr="00E4061F">
        <w:t>PremKumar</w:t>
      </w:r>
      <w:proofErr w:type="spellEnd"/>
      <w:r w:rsidRPr="00E4061F">
        <w:t xml:space="preserve"> Coimbatore Govindan</w:t>
      </w:r>
      <w:bookmarkEnd w:id="38"/>
    </w:p>
    <w:p w14:paraId="7D5D2CE3" w14:textId="750B2CD1" w:rsidR="00BE3880" w:rsidRDefault="00F83042" w:rsidP="00BE3880">
      <w:r>
        <w:t xml:space="preserve">I had majored in Mathematics and did my masters in Computer Science back in 2003. Over the past two decades, technology has grown tremendously in leaps and bounds, particularly in Data Science, Artificial Intelligence and Machine Learning. As a Business-Technology Leader looking to grow my career in the </w:t>
      </w:r>
      <w:r>
        <w:lastRenderedPageBreak/>
        <w:t>trending technology area</w:t>
      </w:r>
      <w:r w:rsidR="00C962E9">
        <w:t xml:space="preserve"> of Data Science and Analytics</w:t>
      </w:r>
      <w:r>
        <w:t xml:space="preserve">, </w:t>
      </w:r>
      <w:r w:rsidR="00BE3880">
        <w:t>I signed up for the PGP-AIML course from Great Learning to enhance my knowledge and understanding of the concepts, techniques, challenges, and platforms to ideate and implement future</w:t>
      </w:r>
      <w:r w:rsidR="00CA79C0">
        <w:t>-</w:t>
      </w:r>
      <w:r w:rsidR="00BE3880">
        <w:t>state products and solutions that disrupt the industry</w:t>
      </w:r>
      <w:r w:rsidR="00CA79C0">
        <w:t xml:space="preserve"> and deliver value to the consumers, customers, company and investors.</w:t>
      </w:r>
    </w:p>
    <w:p w14:paraId="19EB9EE6" w14:textId="319259F0" w:rsidR="00491AAA" w:rsidRDefault="00491AAA" w:rsidP="00BE3880">
      <w:r>
        <w:t>I chose the NLP Chatbot project as I am particularly interested in the human interaction with machine through conversational AI which is a trending topic with compelling use cases and wide spread adoption in B2C or a B2B context. Beyond the Chatbot application, the larger scope of NLP is something that excites me, what with language being the oldest and the most important invention of humankind, particularly with so many popular languages across the world, and a need for interpreting and translating languages in a global economy has tremendous potential.</w:t>
      </w:r>
    </w:p>
    <w:p w14:paraId="1D020F72" w14:textId="77777777" w:rsidR="00E4061F" w:rsidRPr="00E4061F" w:rsidRDefault="00E4061F" w:rsidP="00E4061F">
      <w:pPr>
        <w:pStyle w:val="Heading3"/>
      </w:pPr>
      <w:bookmarkStart w:id="39" w:name="_Toc90127396"/>
      <w:r w:rsidRPr="00E4061F">
        <w:t xml:space="preserve">Rakesh Kumar </w:t>
      </w:r>
      <w:proofErr w:type="spellStart"/>
      <w:r w:rsidRPr="00E4061F">
        <w:t>Attre</w:t>
      </w:r>
      <w:bookmarkEnd w:id="39"/>
      <w:proofErr w:type="spellEnd"/>
    </w:p>
    <w:p w14:paraId="090B7DAD" w14:textId="2EDE0ABA" w:rsidR="00E4061F" w:rsidRDefault="004B2084" w:rsidP="00E4061F">
      <w:pPr>
        <w:pStyle w:val="Heading3"/>
      </w:pPr>
      <w:bookmarkStart w:id="40" w:name="_Toc90127397"/>
      <w:r>
        <w:t>Varun Prakash</w:t>
      </w:r>
      <w:bookmarkEnd w:id="40"/>
    </w:p>
    <w:p w14:paraId="39E330A8" w14:textId="0804FFE6" w:rsidR="00702B0B" w:rsidRDefault="00CF0DCD" w:rsidP="00702B0B">
      <w:pPr>
        <w:pStyle w:val="Heading1"/>
      </w:pPr>
      <w:bookmarkStart w:id="41" w:name="_Toc90127398"/>
      <w:r>
        <w:t>ANALYSIS</w:t>
      </w:r>
      <w:bookmarkEnd w:id="41"/>
    </w:p>
    <w:p w14:paraId="778D04CE" w14:textId="307997A5" w:rsidR="00702B0B" w:rsidRDefault="009F2023" w:rsidP="00702B0B">
      <w:pPr>
        <w:pStyle w:val="Heading2"/>
      </w:pPr>
      <w:bookmarkStart w:id="42" w:name="_Toc90127399"/>
      <w:r>
        <w:t xml:space="preserve">Exploratory </w:t>
      </w:r>
      <w:r w:rsidR="00702B0B">
        <w:t>Data Analysis</w:t>
      </w:r>
      <w:r>
        <w:t xml:space="preserve"> (EDA)</w:t>
      </w:r>
      <w:r w:rsidR="004B2084">
        <w:t xml:space="preserve"> &amp; Visualization</w:t>
      </w:r>
      <w:bookmarkEnd w:id="42"/>
    </w:p>
    <w:p w14:paraId="439BCE84" w14:textId="32604733" w:rsidR="00B27791" w:rsidRDefault="00D619BB" w:rsidP="00702B0B">
      <w:pPr>
        <w:pStyle w:val="Heading3"/>
      </w:pPr>
      <w:bookmarkStart w:id="43" w:name="_Toc90127400"/>
      <w:r>
        <w:t>Data</w:t>
      </w:r>
      <w:r w:rsidR="00076D6A">
        <w:t xml:space="preserve"> Collection</w:t>
      </w:r>
      <w:bookmarkEnd w:id="43"/>
    </w:p>
    <w:p w14:paraId="535667F4" w14:textId="6714BA4C" w:rsidR="00771662" w:rsidRDefault="00694F9A" w:rsidP="005D241A">
      <w:r>
        <w:t>The input was a CSV file (Comma-separated Values)</w:t>
      </w:r>
      <w:r w:rsidR="000720B4">
        <w:t xml:space="preserve"> with the first row containing the Column Names</w:t>
      </w:r>
      <w:r>
        <w:t xml:space="preserve">. </w:t>
      </w:r>
      <w:r w:rsidR="009A4EE3">
        <w:t>Using</w:t>
      </w:r>
      <w:r w:rsidR="000720B4">
        <w:t xml:space="preserve"> </w:t>
      </w:r>
      <w:r w:rsidR="00315F39">
        <w:t xml:space="preserve">the </w:t>
      </w:r>
      <w:proofErr w:type="spellStart"/>
      <w:r w:rsidR="00315F39">
        <w:t>read_csv</w:t>
      </w:r>
      <w:proofErr w:type="spellEnd"/>
      <w:r w:rsidR="00315F39">
        <w:t xml:space="preserve"> </w:t>
      </w:r>
      <w:r w:rsidR="000720B4">
        <w:t>method from Pandas library</w:t>
      </w:r>
      <w:r w:rsidR="00771662">
        <w:t>,</w:t>
      </w:r>
      <w:r w:rsidR="000720B4">
        <w:t xml:space="preserve"> </w:t>
      </w:r>
      <w:r w:rsidR="009A4EE3">
        <w:t xml:space="preserve">imported </w:t>
      </w:r>
      <w:r w:rsidR="00315F39">
        <w:t xml:space="preserve">the data into a Pandas </w:t>
      </w:r>
      <w:proofErr w:type="spellStart"/>
      <w:r w:rsidR="00315F39">
        <w:t>Dataframe</w:t>
      </w:r>
      <w:proofErr w:type="spellEnd"/>
      <w:r w:rsidR="00315F39">
        <w:t xml:space="preserve">. </w:t>
      </w:r>
    </w:p>
    <w:p w14:paraId="69840C07" w14:textId="6ADF77CA" w:rsidR="00694F9A" w:rsidRDefault="00DA0104" w:rsidP="005D241A">
      <w:r>
        <w:t xml:space="preserve">The </w:t>
      </w:r>
      <w:proofErr w:type="spellStart"/>
      <w:r w:rsidR="000720B4">
        <w:t>Dataframe</w:t>
      </w:r>
      <w:proofErr w:type="spellEnd"/>
      <w:r w:rsidR="000720B4">
        <w:t xml:space="preserve"> </w:t>
      </w:r>
      <w:r>
        <w:t>had 425 rows and 11 columns</w:t>
      </w:r>
      <w:r w:rsidR="000720B4">
        <w:t xml:space="preserve"> on successful data import</w:t>
      </w:r>
      <w:r w:rsidR="00771662">
        <w:t xml:space="preserve"> without any errors.</w:t>
      </w:r>
    </w:p>
    <w:p w14:paraId="727F357C" w14:textId="359D2AE9" w:rsidR="005D241A" w:rsidRDefault="00DA0104" w:rsidP="005D241A">
      <w:r>
        <w:t xml:space="preserve">Initial observations on the structure and content of the dataset </w:t>
      </w:r>
      <w:r w:rsidR="00AB6706">
        <w:t>are</w:t>
      </w:r>
      <w:r>
        <w:t xml:space="preserve"> described in the table below.</w:t>
      </w:r>
    </w:p>
    <w:p w14:paraId="49C78CFC" w14:textId="6BB64867" w:rsidR="00DA0104" w:rsidRDefault="00DA0104" w:rsidP="00DA0104">
      <w:pPr>
        <w:pStyle w:val="Caption"/>
        <w:keepNext/>
      </w:pPr>
      <w:bookmarkStart w:id="44" w:name="_Toc90127441"/>
      <w:r>
        <w:t xml:space="preserve">Table </w:t>
      </w:r>
      <w:r w:rsidR="006D42EA">
        <w:fldChar w:fldCharType="begin"/>
      </w:r>
      <w:r w:rsidR="006D42EA">
        <w:instrText xml:space="preserve"> SEQ Table \* ARABIC </w:instrText>
      </w:r>
      <w:r w:rsidR="006D42EA">
        <w:fldChar w:fldCharType="separate"/>
      </w:r>
      <w:r w:rsidR="00CC4E6A">
        <w:rPr>
          <w:noProof/>
        </w:rPr>
        <w:t>1</w:t>
      </w:r>
      <w:r w:rsidR="006D42EA">
        <w:rPr>
          <w:noProof/>
        </w:rPr>
        <w:fldChar w:fldCharType="end"/>
      </w:r>
      <w:r>
        <w:t xml:space="preserve">: Brazil Industrial </w:t>
      </w:r>
      <w:r>
        <w:rPr>
          <w:noProof/>
        </w:rPr>
        <w:t>Safety Dataset with Accident Descriptions</w:t>
      </w:r>
      <w:bookmarkEnd w:id="4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2513"/>
        <w:gridCol w:w="2068"/>
        <w:gridCol w:w="2960"/>
      </w:tblGrid>
      <w:tr w:rsidR="00F757C8" w14:paraId="3EBAEE39" w14:textId="77777777" w:rsidTr="00950DE7">
        <w:trPr>
          <w:cnfStyle w:val="100000000000" w:firstRow="1" w:lastRow="0" w:firstColumn="0" w:lastColumn="0" w:oddVBand="0" w:evenVBand="0" w:oddHBand="0" w:evenHBand="0" w:firstRowFirstColumn="0" w:firstRowLastColumn="0" w:lastRowFirstColumn="0" w:lastRowLastColumn="0"/>
          <w:cantSplit/>
          <w:trHeight w:val="262"/>
          <w:tblHeader/>
        </w:trPr>
        <w:tc>
          <w:tcPr>
            <w:cnfStyle w:val="001000000000" w:firstRow="0" w:lastRow="0" w:firstColumn="1" w:lastColumn="0" w:oddVBand="0" w:evenVBand="0" w:oddHBand="0" w:evenHBand="0" w:firstRowFirstColumn="0" w:firstRowLastColumn="0" w:lastRowFirstColumn="0" w:lastRowLastColumn="0"/>
            <w:tcW w:w="2513" w:type="dxa"/>
            <w:tcBorders>
              <w:top w:val="none" w:sz="0" w:space="0" w:color="auto"/>
              <w:left w:val="none" w:sz="0" w:space="0" w:color="auto"/>
              <w:right w:val="none" w:sz="0" w:space="0" w:color="auto"/>
            </w:tcBorders>
          </w:tcPr>
          <w:p w14:paraId="76EA461C" w14:textId="25ED3014" w:rsidR="00DA0104" w:rsidRPr="00F757C8" w:rsidRDefault="00DA0104" w:rsidP="005D241A">
            <w:r w:rsidRPr="00F757C8">
              <w:t>Column Name</w:t>
            </w:r>
          </w:p>
        </w:tc>
        <w:tc>
          <w:tcPr>
            <w:tcW w:w="2513" w:type="dxa"/>
            <w:tcBorders>
              <w:top w:val="none" w:sz="0" w:space="0" w:color="auto"/>
              <w:left w:val="none" w:sz="0" w:space="0" w:color="auto"/>
              <w:right w:val="none" w:sz="0" w:space="0" w:color="auto"/>
            </w:tcBorders>
          </w:tcPr>
          <w:p w14:paraId="14909716" w14:textId="52BE05DD"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Description</w:t>
            </w:r>
          </w:p>
        </w:tc>
        <w:tc>
          <w:tcPr>
            <w:tcW w:w="2068" w:type="dxa"/>
            <w:tcBorders>
              <w:top w:val="none" w:sz="0" w:space="0" w:color="auto"/>
              <w:left w:val="none" w:sz="0" w:space="0" w:color="auto"/>
              <w:right w:val="none" w:sz="0" w:space="0" w:color="auto"/>
            </w:tcBorders>
          </w:tcPr>
          <w:p w14:paraId="0A00E4A9" w14:textId="60F69FC2"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Column Data Type</w:t>
            </w:r>
          </w:p>
        </w:tc>
        <w:tc>
          <w:tcPr>
            <w:tcW w:w="2960" w:type="dxa"/>
            <w:tcBorders>
              <w:top w:val="none" w:sz="0" w:space="0" w:color="auto"/>
              <w:left w:val="none" w:sz="0" w:space="0" w:color="auto"/>
              <w:right w:val="none" w:sz="0" w:space="0" w:color="auto"/>
            </w:tcBorders>
          </w:tcPr>
          <w:p w14:paraId="5F50EDAD" w14:textId="5760AE67" w:rsidR="00DA0104" w:rsidRPr="00F757C8" w:rsidRDefault="00DA0104" w:rsidP="005D241A">
            <w:pPr>
              <w:cnfStyle w:val="100000000000" w:firstRow="1" w:lastRow="0" w:firstColumn="0" w:lastColumn="0" w:oddVBand="0" w:evenVBand="0" w:oddHBand="0" w:evenHBand="0" w:firstRowFirstColumn="0" w:firstRowLastColumn="0" w:lastRowFirstColumn="0" w:lastRowLastColumn="0"/>
            </w:pPr>
            <w:r w:rsidRPr="00F757C8">
              <w:t>Initial Observations</w:t>
            </w:r>
          </w:p>
        </w:tc>
      </w:tr>
      <w:tr w:rsidR="00F757C8" w14:paraId="43C6BE88" w14:textId="77777777" w:rsidTr="00950DE7">
        <w:trPr>
          <w:cnfStyle w:val="000000100000" w:firstRow="0" w:lastRow="0" w:firstColumn="0" w:lastColumn="0" w:oddVBand="0" w:evenVBand="0" w:oddHBand="1" w:evenHBand="0" w:firstRowFirstColumn="0" w:firstRowLastColumn="0" w:lastRowFirstColumn="0" w:lastRowLastColumn="0"/>
          <w:cantSplit/>
          <w:trHeight w:val="26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451DB86" w14:textId="0FA61158" w:rsidR="00DA0104" w:rsidRPr="00F757C8" w:rsidRDefault="00DA0104" w:rsidP="005D241A">
            <w:r w:rsidRPr="00F757C8">
              <w:t>Unnamed:</w:t>
            </w:r>
            <w:r w:rsidR="000720B4" w:rsidRPr="00F757C8">
              <w:t xml:space="preserve"> 0</w:t>
            </w:r>
          </w:p>
        </w:tc>
        <w:tc>
          <w:tcPr>
            <w:tcW w:w="2513" w:type="dxa"/>
          </w:tcPr>
          <w:p w14:paraId="735F5CD9" w14:textId="7AA756D7" w:rsidR="00DA0104" w:rsidRPr="00F757C8" w:rsidRDefault="00DA01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Unknown</w:t>
            </w:r>
          </w:p>
        </w:tc>
        <w:tc>
          <w:tcPr>
            <w:tcW w:w="2068" w:type="dxa"/>
          </w:tcPr>
          <w:p w14:paraId="2C79E160" w14:textId="34E0C4DB"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Int64 (Number)</w:t>
            </w:r>
          </w:p>
        </w:tc>
        <w:tc>
          <w:tcPr>
            <w:tcW w:w="2960" w:type="dxa"/>
          </w:tcPr>
          <w:p w14:paraId="5AC7F31E" w14:textId="1C090CCE" w:rsidR="00DA0104" w:rsidRPr="00F757C8" w:rsidRDefault="00E85128"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Row Number (0,1, …,424)</w:t>
            </w:r>
          </w:p>
        </w:tc>
      </w:tr>
      <w:tr w:rsidR="00F757C8" w14:paraId="45300D86" w14:textId="77777777" w:rsidTr="00950DE7">
        <w:trPr>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A88522E" w14:textId="42E294AE" w:rsidR="00DA0104" w:rsidRPr="00F757C8" w:rsidRDefault="00E85128" w:rsidP="005D241A">
            <w:r w:rsidRPr="00F757C8">
              <w:t>Data</w:t>
            </w:r>
          </w:p>
        </w:tc>
        <w:tc>
          <w:tcPr>
            <w:tcW w:w="2513" w:type="dxa"/>
          </w:tcPr>
          <w:p w14:paraId="1AC58255" w14:textId="27804F82" w:rsidR="00DA0104"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timestamp or time/date information</w:t>
            </w:r>
          </w:p>
        </w:tc>
        <w:tc>
          <w:tcPr>
            <w:tcW w:w="2068" w:type="dxa"/>
          </w:tcPr>
          <w:p w14:paraId="2625C5A1" w14:textId="4EAA894C" w:rsidR="00DA0104" w:rsidRPr="00F757C8" w:rsidRDefault="00616504"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21B87A9" w14:textId="4C45CBC7" w:rsidR="00694F9A" w:rsidRPr="00F757C8" w:rsidRDefault="00E85128"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Date in YYYY-MM-DD format with timestamp as 00:00:00</w:t>
            </w:r>
          </w:p>
        </w:tc>
      </w:tr>
      <w:tr w:rsidR="00F757C8" w14:paraId="15631BE2"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5F83B12F" w14:textId="4E2377F7" w:rsidR="00DA0104" w:rsidRPr="00F757C8" w:rsidRDefault="00616504" w:rsidP="005D241A">
            <w:r w:rsidRPr="00F757C8">
              <w:t>Countries</w:t>
            </w:r>
          </w:p>
        </w:tc>
        <w:tc>
          <w:tcPr>
            <w:tcW w:w="2513" w:type="dxa"/>
          </w:tcPr>
          <w:p w14:paraId="5A313A4E" w14:textId="0C3EC685" w:rsidR="00DA0104" w:rsidRPr="00F757C8" w:rsidRDefault="00616504"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country the accident occurred (</w:t>
            </w:r>
            <w:r w:rsidR="00A456D7" w:rsidRPr="00F757C8">
              <w:rPr>
                <w:color w:val="000000" w:themeColor="text1"/>
              </w:rPr>
              <w:t>anonymized</w:t>
            </w:r>
            <w:r w:rsidRPr="00F757C8">
              <w:rPr>
                <w:color w:val="000000" w:themeColor="text1"/>
              </w:rPr>
              <w:t>)</w:t>
            </w:r>
          </w:p>
        </w:tc>
        <w:tc>
          <w:tcPr>
            <w:tcW w:w="2068" w:type="dxa"/>
          </w:tcPr>
          <w:p w14:paraId="2D96A132" w14:textId="50465C5D"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6B2D35C" w14:textId="37D65C3C" w:rsidR="00694F9A"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Countries</w:t>
            </w:r>
          </w:p>
        </w:tc>
      </w:tr>
      <w:tr w:rsidR="00F757C8" w14:paraId="02172D73" w14:textId="77777777" w:rsidTr="00950DE7">
        <w:trPr>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6316E11" w14:textId="7A996286" w:rsidR="00DA0104" w:rsidRPr="00F757C8" w:rsidRDefault="00A456D7" w:rsidP="005D241A">
            <w:r w:rsidRPr="00F757C8">
              <w:t>Local</w:t>
            </w:r>
          </w:p>
        </w:tc>
        <w:tc>
          <w:tcPr>
            <w:tcW w:w="2513" w:type="dxa"/>
          </w:tcPr>
          <w:p w14:paraId="0158482A" w14:textId="720088AF"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the city where the manufacturing plant is located (anonymized)</w:t>
            </w:r>
          </w:p>
        </w:tc>
        <w:tc>
          <w:tcPr>
            <w:tcW w:w="2068" w:type="dxa"/>
          </w:tcPr>
          <w:p w14:paraId="32D51966" w14:textId="3C3F43F8"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43C22FE" w14:textId="64546BE6" w:rsidR="00DA0104" w:rsidRPr="00F757C8" w:rsidRDefault="00A456D7"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12 different Cities (across the 3 Countries)</w:t>
            </w:r>
          </w:p>
        </w:tc>
      </w:tr>
      <w:tr w:rsidR="00F757C8" w14:paraId="06190825" w14:textId="77777777" w:rsidTr="00950DE7">
        <w:trPr>
          <w:cnfStyle w:val="000000100000" w:firstRow="0" w:lastRow="0" w:firstColumn="0" w:lastColumn="0" w:oddVBand="0" w:evenVBand="0" w:oddHBand="1"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4E375554" w14:textId="67B7177F" w:rsidR="00DA0104" w:rsidRPr="00F757C8" w:rsidRDefault="00A456D7" w:rsidP="005D241A">
            <w:r w:rsidRPr="00F757C8">
              <w:t>Industry Sector</w:t>
            </w:r>
          </w:p>
        </w:tc>
        <w:tc>
          <w:tcPr>
            <w:tcW w:w="2513" w:type="dxa"/>
          </w:tcPr>
          <w:p w14:paraId="3BD150B8" w14:textId="44FE4340"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which sector the plant belongs to</w:t>
            </w:r>
          </w:p>
        </w:tc>
        <w:tc>
          <w:tcPr>
            <w:tcW w:w="2068" w:type="dxa"/>
          </w:tcPr>
          <w:p w14:paraId="681289CB" w14:textId="29DCEC16"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A3D209E" w14:textId="5F5164E2" w:rsidR="00DA0104" w:rsidRPr="00F757C8" w:rsidRDefault="00A456D7"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industry sectors</w:t>
            </w:r>
          </w:p>
        </w:tc>
      </w:tr>
      <w:tr w:rsidR="00F757C8" w14:paraId="46259E4E" w14:textId="77777777" w:rsidTr="00950DE7">
        <w:trPr>
          <w:cantSplit/>
          <w:trHeight w:val="129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095A3682" w14:textId="5C490F6E" w:rsidR="00DA0104" w:rsidRPr="00F757C8" w:rsidRDefault="00F6600B" w:rsidP="005D241A">
            <w:r w:rsidRPr="00F757C8">
              <w:t>Accident Level</w:t>
            </w:r>
          </w:p>
        </w:tc>
        <w:tc>
          <w:tcPr>
            <w:tcW w:w="2513" w:type="dxa"/>
          </w:tcPr>
          <w:p w14:paraId="64E9BC24" w14:textId="5ECC3C90"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from I to VI, it registers how severe was the accident (I means not severe but VI means very severe)</w:t>
            </w:r>
          </w:p>
        </w:tc>
        <w:tc>
          <w:tcPr>
            <w:tcW w:w="2068" w:type="dxa"/>
          </w:tcPr>
          <w:p w14:paraId="75E3A3A4" w14:textId="11A32CE6"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3909C05E" w14:textId="2F92FB2C" w:rsidR="00DA0104" w:rsidRPr="00F757C8" w:rsidRDefault="00F6600B" w:rsidP="005D241A">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5 different levels found in Dataset (of the 6 possible values mentioned in column description)</w:t>
            </w:r>
          </w:p>
        </w:tc>
      </w:tr>
      <w:tr w:rsidR="00F757C8" w14:paraId="182E004F" w14:textId="77777777" w:rsidTr="00950DE7">
        <w:trPr>
          <w:cnfStyle w:val="000000100000" w:firstRow="0" w:lastRow="0" w:firstColumn="0" w:lastColumn="0" w:oddVBand="0" w:evenVBand="0" w:oddHBand="1" w:evenHBand="0" w:firstRowFirstColumn="0" w:firstRowLastColumn="0" w:lastRowFirstColumn="0" w:lastRowLastColumn="0"/>
          <w:cantSplit/>
          <w:trHeight w:val="1812"/>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2C36ED1B" w14:textId="4DFF4025" w:rsidR="00DA0104" w:rsidRPr="00F757C8" w:rsidRDefault="00F6600B" w:rsidP="005D241A">
            <w:r w:rsidRPr="00F757C8">
              <w:lastRenderedPageBreak/>
              <w:t>Potential Accident Level</w:t>
            </w:r>
          </w:p>
        </w:tc>
        <w:tc>
          <w:tcPr>
            <w:tcW w:w="2513" w:type="dxa"/>
          </w:tcPr>
          <w:p w14:paraId="4105B6B5" w14:textId="77777777" w:rsidR="00F6600B"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Depending on the Accident Level, the database also registers how severe the accident could have been (due to other factors</w:t>
            </w:r>
          </w:p>
          <w:p w14:paraId="5232E552" w14:textId="133F0B88" w:rsidR="00DA0104" w:rsidRPr="00F757C8" w:rsidRDefault="00F6600B" w:rsidP="00F6600B">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involved in the accident)</w:t>
            </w:r>
          </w:p>
        </w:tc>
        <w:tc>
          <w:tcPr>
            <w:tcW w:w="2068" w:type="dxa"/>
          </w:tcPr>
          <w:p w14:paraId="059463B1" w14:textId="3EE8B2D2"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28C13C2B" w14:textId="447C03A9" w:rsidR="00DA0104" w:rsidRPr="00F757C8" w:rsidRDefault="00F6600B" w:rsidP="005D241A">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6 different levels found in Dataset (as per the values mentioned in column description)</w:t>
            </w:r>
          </w:p>
        </w:tc>
      </w:tr>
      <w:tr w:rsidR="00C03381" w14:paraId="1ABE54BF"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78D1D22E" w14:textId="0EF8FD2B" w:rsidR="00C03381" w:rsidRPr="00F757C8" w:rsidRDefault="00C03381" w:rsidP="00C03381">
            <w:r w:rsidRPr="00F757C8">
              <w:t>Genre</w:t>
            </w:r>
          </w:p>
        </w:tc>
        <w:tc>
          <w:tcPr>
            <w:tcW w:w="2513" w:type="dxa"/>
          </w:tcPr>
          <w:p w14:paraId="2479368F" w14:textId="4180904E"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 xml:space="preserve">if the person is </w:t>
            </w:r>
            <w:r w:rsidR="00950DE7">
              <w:rPr>
                <w:color w:val="000000" w:themeColor="text1"/>
              </w:rPr>
              <w:t>M</w:t>
            </w:r>
            <w:r w:rsidRPr="00F757C8">
              <w:rPr>
                <w:color w:val="000000" w:themeColor="text1"/>
              </w:rPr>
              <w:t>ale o</w:t>
            </w:r>
            <w:r w:rsidR="00950DE7">
              <w:rPr>
                <w:color w:val="000000" w:themeColor="text1"/>
              </w:rPr>
              <w:t>r</w:t>
            </w:r>
            <w:r w:rsidRPr="00F757C8">
              <w:rPr>
                <w:color w:val="000000" w:themeColor="text1"/>
              </w:rPr>
              <w:t xml:space="preserve"> </w:t>
            </w:r>
            <w:r w:rsidR="00950DE7">
              <w:rPr>
                <w:color w:val="000000" w:themeColor="text1"/>
              </w:rPr>
              <w:t>F</w:t>
            </w:r>
            <w:r w:rsidRPr="00F757C8">
              <w:rPr>
                <w:color w:val="000000" w:themeColor="text1"/>
              </w:rPr>
              <w:t>emale</w:t>
            </w:r>
          </w:p>
        </w:tc>
        <w:tc>
          <w:tcPr>
            <w:tcW w:w="2068" w:type="dxa"/>
          </w:tcPr>
          <w:p w14:paraId="592ECB90" w14:textId="44BC6C5C"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73443551" w14:textId="7B75A96F" w:rsidR="00C03381" w:rsidRPr="00F757C8" w:rsidRDefault="00C03381"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Categorical values of 2 different Genders (Male, Female)</w:t>
            </w:r>
          </w:p>
        </w:tc>
      </w:tr>
      <w:tr w:rsidR="00C03381" w14:paraId="204A2D0E" w14:textId="77777777" w:rsidTr="00950DE7">
        <w:trPr>
          <w:cnfStyle w:val="000000100000" w:firstRow="0" w:lastRow="0" w:firstColumn="0" w:lastColumn="0" w:oddVBand="0" w:evenVBand="0" w:oddHBand="1" w:evenHBand="0" w:firstRowFirstColumn="0" w:firstRowLastColumn="0" w:lastRowFirstColumn="0" w:lastRowLastColumn="0"/>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35C80F48" w14:textId="1D8AC580" w:rsidR="00C03381" w:rsidRPr="00F757C8" w:rsidRDefault="00C03381" w:rsidP="00C03381">
            <w:r w:rsidRPr="00F757C8">
              <w:t>Employee or Third Party</w:t>
            </w:r>
          </w:p>
        </w:tc>
        <w:tc>
          <w:tcPr>
            <w:tcW w:w="2513" w:type="dxa"/>
          </w:tcPr>
          <w:p w14:paraId="56FF1379" w14:textId="6C747BC3"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if the injured person is an employee or a third party</w:t>
            </w:r>
          </w:p>
        </w:tc>
        <w:tc>
          <w:tcPr>
            <w:tcW w:w="2068" w:type="dxa"/>
          </w:tcPr>
          <w:p w14:paraId="129AEC64" w14:textId="26AC1BF0"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5C6B6D3A" w14:textId="65158B07" w:rsidR="00C03381" w:rsidRPr="00F757C8" w:rsidRDefault="00C03381"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Categorical values of 3 different employee types</w:t>
            </w:r>
          </w:p>
        </w:tc>
      </w:tr>
      <w:tr w:rsidR="00AB6706" w14:paraId="689746F1" w14:textId="77777777" w:rsidTr="00950DE7">
        <w:trPr>
          <w:cantSplit/>
          <w:trHeight w:val="778"/>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tcBorders>
          </w:tcPr>
          <w:p w14:paraId="187EBB75" w14:textId="0837B556" w:rsidR="00AB6706" w:rsidRPr="00F757C8" w:rsidRDefault="00AB6706" w:rsidP="00C03381">
            <w:r w:rsidRPr="00F757C8">
              <w:t>Critical Risk</w:t>
            </w:r>
          </w:p>
        </w:tc>
        <w:tc>
          <w:tcPr>
            <w:tcW w:w="2513" w:type="dxa"/>
          </w:tcPr>
          <w:p w14:paraId="50EA473A" w14:textId="4D8C0DA8"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some description of the risk involved in the accident</w:t>
            </w:r>
          </w:p>
        </w:tc>
        <w:tc>
          <w:tcPr>
            <w:tcW w:w="2068" w:type="dxa"/>
          </w:tcPr>
          <w:p w14:paraId="46BB6019" w14:textId="1843A1C1"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1D628BBB" w14:textId="15302494" w:rsidR="00AB6706" w:rsidRPr="00F757C8" w:rsidRDefault="00AB6706" w:rsidP="00C03381">
            <w:pPr>
              <w:cnfStyle w:val="000000000000" w:firstRow="0" w:lastRow="0" w:firstColumn="0" w:lastColumn="0" w:oddVBand="0" w:evenVBand="0" w:oddHBand="0" w:evenHBand="0" w:firstRowFirstColumn="0" w:firstRowLastColumn="0" w:lastRowFirstColumn="0" w:lastRowLastColumn="0"/>
              <w:rPr>
                <w:color w:val="000000" w:themeColor="text1"/>
              </w:rPr>
            </w:pPr>
            <w:r w:rsidRPr="00F757C8">
              <w:rPr>
                <w:color w:val="000000" w:themeColor="text1"/>
              </w:rPr>
              <w:t>Categorial values of more than 30 different critical risk descriptions</w:t>
            </w:r>
          </w:p>
        </w:tc>
      </w:tr>
      <w:tr w:rsidR="00AB6706" w14:paraId="0FD20310" w14:textId="77777777" w:rsidTr="00950DE7">
        <w:trPr>
          <w:cnfStyle w:val="000000100000" w:firstRow="0" w:lastRow="0" w:firstColumn="0" w:lastColumn="0" w:oddVBand="0" w:evenVBand="0" w:oddHBand="1" w:evenHBand="0" w:firstRowFirstColumn="0" w:firstRowLastColumn="0" w:lastRowFirstColumn="0" w:lastRowLastColumn="0"/>
          <w:cantSplit/>
          <w:trHeight w:val="786"/>
        </w:trPr>
        <w:tc>
          <w:tcPr>
            <w:cnfStyle w:val="001000000000" w:firstRow="0" w:lastRow="0" w:firstColumn="1" w:lastColumn="0" w:oddVBand="0" w:evenVBand="0" w:oddHBand="0" w:evenHBand="0" w:firstRowFirstColumn="0" w:firstRowLastColumn="0" w:lastRowFirstColumn="0" w:lastRowLastColumn="0"/>
            <w:tcW w:w="2513" w:type="dxa"/>
            <w:tcBorders>
              <w:left w:val="none" w:sz="0" w:space="0" w:color="auto"/>
              <w:bottom w:val="none" w:sz="0" w:space="0" w:color="auto"/>
            </w:tcBorders>
          </w:tcPr>
          <w:p w14:paraId="5B1B95EB" w14:textId="7CFAE4B0" w:rsidR="00AB6706" w:rsidRPr="00F757C8" w:rsidRDefault="00D619BB" w:rsidP="00C03381">
            <w:r w:rsidRPr="00F757C8">
              <w:t>Description</w:t>
            </w:r>
          </w:p>
        </w:tc>
        <w:tc>
          <w:tcPr>
            <w:tcW w:w="2513" w:type="dxa"/>
          </w:tcPr>
          <w:p w14:paraId="4C53429E" w14:textId="34DEEC1C"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Detailed description of how the accident happened</w:t>
            </w:r>
          </w:p>
        </w:tc>
        <w:tc>
          <w:tcPr>
            <w:tcW w:w="2068" w:type="dxa"/>
          </w:tcPr>
          <w:p w14:paraId="312F96F8" w14:textId="37F65EAF"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Object (String)</w:t>
            </w:r>
          </w:p>
        </w:tc>
        <w:tc>
          <w:tcPr>
            <w:tcW w:w="2960" w:type="dxa"/>
          </w:tcPr>
          <w:p w14:paraId="09BF6D55" w14:textId="1F555E6A" w:rsidR="00AB6706" w:rsidRPr="00F757C8" w:rsidRDefault="00D619BB" w:rsidP="00C03381">
            <w:pPr>
              <w:cnfStyle w:val="000000100000" w:firstRow="0" w:lastRow="0" w:firstColumn="0" w:lastColumn="0" w:oddVBand="0" w:evenVBand="0" w:oddHBand="1" w:evenHBand="0" w:firstRowFirstColumn="0" w:firstRowLastColumn="0" w:lastRowFirstColumn="0" w:lastRowLastColumn="0"/>
              <w:rPr>
                <w:color w:val="000000" w:themeColor="text1"/>
              </w:rPr>
            </w:pPr>
            <w:r w:rsidRPr="00F757C8">
              <w:rPr>
                <w:color w:val="000000" w:themeColor="text1"/>
              </w:rPr>
              <w:t>Descriptive text with several sentences.</w:t>
            </w:r>
          </w:p>
        </w:tc>
      </w:tr>
    </w:tbl>
    <w:p w14:paraId="3677AA68" w14:textId="088AD6FD" w:rsidR="00151235" w:rsidRDefault="00A81F78" w:rsidP="00702B0B">
      <w:pPr>
        <w:pStyle w:val="Heading3"/>
      </w:pPr>
      <w:bookmarkStart w:id="45" w:name="_Toc90127401"/>
      <w:r>
        <w:t xml:space="preserve">Data </w:t>
      </w:r>
      <w:r w:rsidR="000720B4">
        <w:t>Cleanup</w:t>
      </w:r>
      <w:r w:rsidR="003077E6">
        <w:t xml:space="preserve"> and Pre-Processing</w:t>
      </w:r>
      <w:bookmarkEnd w:id="45"/>
    </w:p>
    <w:p w14:paraId="087D5FA8" w14:textId="13DB4958" w:rsidR="000720B4" w:rsidRDefault="00A12D48" w:rsidP="00A12D48">
      <w:pPr>
        <w:pStyle w:val="Heading4"/>
      </w:pPr>
      <w:r>
        <w:t>Dropping Columns</w:t>
      </w:r>
    </w:p>
    <w:p w14:paraId="4E1B8D86" w14:textId="128AC466" w:rsidR="00A12D48" w:rsidRDefault="00A12D48" w:rsidP="00A12D48">
      <w:r>
        <w:t>The first column “</w:t>
      </w:r>
      <w:r w:rsidRPr="00A12D48">
        <w:t>Unnamed: 0</w:t>
      </w:r>
      <w:r>
        <w:t xml:space="preserve">” was dropped as it was a </w:t>
      </w:r>
      <w:r w:rsidR="007E0AE7">
        <w:t xml:space="preserve">sequence </w:t>
      </w:r>
      <w:r>
        <w:t>indicating the row number</w:t>
      </w:r>
      <w:r w:rsidR="00765A3B">
        <w:t xml:space="preserve"> which is not useful for analysis.</w:t>
      </w:r>
    </w:p>
    <w:p w14:paraId="39E44278" w14:textId="7FDF955E" w:rsidR="00A12D48" w:rsidRDefault="00A12D48" w:rsidP="00A12D48">
      <w:pPr>
        <w:pStyle w:val="Heading4"/>
      </w:pPr>
      <w:r>
        <w:t>Renaming Columns</w:t>
      </w:r>
    </w:p>
    <w:p w14:paraId="3F7243CA" w14:textId="5FAAE544" w:rsidR="00A12D48" w:rsidRDefault="00A12D48" w:rsidP="00765A3B">
      <w:r>
        <w:t>Some of the column names were vague or incorrect</w:t>
      </w:r>
      <w:r w:rsidR="007E0AE7">
        <w:t xml:space="preserve"> when compared with the specification in the problem statement</w:t>
      </w:r>
      <w:r>
        <w:t>. Renamed columns to a more meaningful name that captures the nature of the values more accurately</w:t>
      </w:r>
      <w:r w:rsidR="007E0AE7">
        <w:t xml:space="preserve"> and helps use the right labels for data visualization.</w:t>
      </w:r>
    </w:p>
    <w:p w14:paraId="4B2BD3FB" w14:textId="4E0795AB" w:rsidR="004A29DD" w:rsidRDefault="004A29DD" w:rsidP="004A29DD">
      <w:pPr>
        <w:pStyle w:val="Caption"/>
        <w:keepNext/>
      </w:pPr>
      <w:bookmarkStart w:id="46" w:name="_Toc90127442"/>
      <w:r>
        <w:t xml:space="preserve">Table </w:t>
      </w:r>
      <w:r w:rsidR="006D42EA">
        <w:fldChar w:fldCharType="begin"/>
      </w:r>
      <w:r w:rsidR="006D42EA">
        <w:instrText xml:space="preserve"> SEQ Table \* ARABIC </w:instrText>
      </w:r>
      <w:r w:rsidR="006D42EA">
        <w:fldChar w:fldCharType="separate"/>
      </w:r>
      <w:r w:rsidR="00CC4E6A">
        <w:rPr>
          <w:noProof/>
        </w:rPr>
        <w:t>2</w:t>
      </w:r>
      <w:r w:rsidR="006D42EA">
        <w:rPr>
          <w:noProof/>
        </w:rPr>
        <w:fldChar w:fldCharType="end"/>
      </w:r>
      <w:r>
        <w:t>: Renaming Columns</w:t>
      </w:r>
      <w:bookmarkEnd w:id="46"/>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5035"/>
      </w:tblGrid>
      <w:tr w:rsidR="00A12D48" w14:paraId="2B08D636"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35" w:type="dxa"/>
            <w:tcBorders>
              <w:bottom w:val="none" w:sz="0" w:space="0" w:color="auto"/>
              <w:right w:val="none" w:sz="0" w:space="0" w:color="auto"/>
            </w:tcBorders>
          </w:tcPr>
          <w:p w14:paraId="1955D307" w14:textId="178B3551" w:rsidR="00A12D48" w:rsidRDefault="004A29DD" w:rsidP="00A12D48">
            <w:r>
              <w:t>Old Column Name</w:t>
            </w:r>
          </w:p>
        </w:tc>
        <w:tc>
          <w:tcPr>
            <w:tcW w:w="5035" w:type="dxa"/>
          </w:tcPr>
          <w:p w14:paraId="0C8D7D33" w14:textId="3DDE00D5" w:rsidR="00A12D48" w:rsidRDefault="004A29DD" w:rsidP="00A12D48">
            <w:pPr>
              <w:cnfStyle w:val="100000000000" w:firstRow="1" w:lastRow="0" w:firstColumn="0" w:lastColumn="0" w:oddVBand="0" w:evenVBand="0" w:oddHBand="0" w:evenHBand="0" w:firstRowFirstColumn="0" w:firstRowLastColumn="0" w:lastRowFirstColumn="0" w:lastRowLastColumn="0"/>
            </w:pPr>
            <w:r>
              <w:t>New Column Name</w:t>
            </w:r>
          </w:p>
        </w:tc>
      </w:tr>
      <w:tr w:rsidR="00A12D48" w14:paraId="4951720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0D0E9070" w14:textId="73340F30" w:rsidR="00A12D48" w:rsidRPr="004A29DD" w:rsidRDefault="004A29DD" w:rsidP="00A12D48">
            <w:pPr>
              <w:rPr>
                <w:b w:val="0"/>
                <w:bCs w:val="0"/>
              </w:rPr>
            </w:pPr>
            <w:r w:rsidRPr="004A29DD">
              <w:rPr>
                <w:b w:val="0"/>
                <w:bCs w:val="0"/>
              </w:rPr>
              <w:t>Data</w:t>
            </w:r>
          </w:p>
        </w:tc>
        <w:tc>
          <w:tcPr>
            <w:tcW w:w="5035" w:type="dxa"/>
            <w:tcBorders>
              <w:top w:val="none" w:sz="0" w:space="0" w:color="auto"/>
              <w:bottom w:val="none" w:sz="0" w:space="0" w:color="auto"/>
            </w:tcBorders>
          </w:tcPr>
          <w:p w14:paraId="02C7E2B9" w14:textId="715AA6CB" w:rsidR="00A12D48" w:rsidRDefault="004A29DD" w:rsidP="00A12D48">
            <w:pPr>
              <w:cnfStyle w:val="000000100000" w:firstRow="0" w:lastRow="0" w:firstColumn="0" w:lastColumn="0" w:oddVBand="0" w:evenVBand="0" w:oddHBand="1" w:evenHBand="0" w:firstRowFirstColumn="0" w:firstRowLastColumn="0" w:lastRowFirstColumn="0" w:lastRowLastColumn="0"/>
            </w:pPr>
            <w:proofErr w:type="spellStart"/>
            <w:r w:rsidRPr="004A29DD">
              <w:t>AccidentDate</w:t>
            </w:r>
            <w:proofErr w:type="spellEnd"/>
          </w:p>
        </w:tc>
      </w:tr>
      <w:tr w:rsidR="00A12D48" w14:paraId="2166955B"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548F5CF1" w14:textId="16332ED2" w:rsidR="00A12D48" w:rsidRPr="004A29DD" w:rsidRDefault="004A29DD" w:rsidP="00A12D48">
            <w:pPr>
              <w:rPr>
                <w:b w:val="0"/>
                <w:bCs w:val="0"/>
              </w:rPr>
            </w:pPr>
            <w:r w:rsidRPr="004A29DD">
              <w:rPr>
                <w:b w:val="0"/>
                <w:bCs w:val="0"/>
              </w:rPr>
              <w:t>Countries</w:t>
            </w:r>
          </w:p>
        </w:tc>
        <w:tc>
          <w:tcPr>
            <w:tcW w:w="5035" w:type="dxa"/>
          </w:tcPr>
          <w:p w14:paraId="1AED6C75" w14:textId="10DCDD55"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Country</w:t>
            </w:r>
          </w:p>
        </w:tc>
      </w:tr>
      <w:tr w:rsidR="00A12D48" w14:paraId="3FA57B1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777C7728" w14:textId="0B433334" w:rsidR="00A12D48" w:rsidRPr="004A29DD" w:rsidRDefault="004A29DD" w:rsidP="00A12D48">
            <w:pPr>
              <w:rPr>
                <w:b w:val="0"/>
                <w:bCs w:val="0"/>
              </w:rPr>
            </w:pPr>
            <w:r w:rsidRPr="004A29DD">
              <w:rPr>
                <w:b w:val="0"/>
                <w:bCs w:val="0"/>
              </w:rPr>
              <w:t>Industry Sector</w:t>
            </w:r>
          </w:p>
        </w:tc>
        <w:tc>
          <w:tcPr>
            <w:tcW w:w="5035" w:type="dxa"/>
            <w:tcBorders>
              <w:top w:val="none" w:sz="0" w:space="0" w:color="auto"/>
              <w:bottom w:val="none" w:sz="0" w:space="0" w:color="auto"/>
            </w:tcBorders>
          </w:tcPr>
          <w:p w14:paraId="7CF43516" w14:textId="480DACCD" w:rsidR="00A12D48" w:rsidRDefault="004A29DD" w:rsidP="00A12D48">
            <w:pPr>
              <w:cnfStyle w:val="000000100000" w:firstRow="0" w:lastRow="0" w:firstColumn="0" w:lastColumn="0" w:oddVBand="0" w:evenVBand="0" w:oddHBand="1" w:evenHBand="0" w:firstRowFirstColumn="0" w:firstRowLastColumn="0" w:lastRowFirstColumn="0" w:lastRowLastColumn="0"/>
            </w:pPr>
            <w:proofErr w:type="spellStart"/>
            <w:r w:rsidRPr="004A29DD">
              <w:t>IndustrySector</w:t>
            </w:r>
            <w:proofErr w:type="spellEnd"/>
          </w:p>
        </w:tc>
      </w:tr>
      <w:tr w:rsidR="00A12D48" w14:paraId="7310A665"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4A6EE835" w14:textId="775DBF81" w:rsidR="00A12D48" w:rsidRPr="004A29DD" w:rsidRDefault="004A29DD" w:rsidP="00A12D48">
            <w:pPr>
              <w:rPr>
                <w:b w:val="0"/>
                <w:bCs w:val="0"/>
              </w:rPr>
            </w:pPr>
            <w:r w:rsidRPr="004A29DD">
              <w:rPr>
                <w:b w:val="0"/>
                <w:bCs w:val="0"/>
              </w:rPr>
              <w:t>Accident Level</w:t>
            </w:r>
          </w:p>
        </w:tc>
        <w:tc>
          <w:tcPr>
            <w:tcW w:w="5035" w:type="dxa"/>
          </w:tcPr>
          <w:p w14:paraId="1BCF1977" w14:textId="555ED441" w:rsidR="00A12D48" w:rsidRDefault="004A29DD" w:rsidP="00A12D48">
            <w:pPr>
              <w:cnfStyle w:val="000000000000" w:firstRow="0" w:lastRow="0" w:firstColumn="0" w:lastColumn="0" w:oddVBand="0" w:evenVBand="0" w:oddHBand="0" w:evenHBand="0" w:firstRowFirstColumn="0" w:firstRowLastColumn="0" w:lastRowFirstColumn="0" w:lastRowLastColumn="0"/>
            </w:pPr>
            <w:proofErr w:type="spellStart"/>
            <w:r w:rsidRPr="004A29DD">
              <w:t>AccidentLevel</w:t>
            </w:r>
            <w:proofErr w:type="spellEnd"/>
          </w:p>
        </w:tc>
      </w:tr>
      <w:tr w:rsidR="00A12D48" w14:paraId="077ECF67"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60CC6B6C" w14:textId="692AC464" w:rsidR="00A12D48" w:rsidRPr="004A29DD" w:rsidRDefault="004A29DD" w:rsidP="00A12D48">
            <w:pPr>
              <w:rPr>
                <w:b w:val="0"/>
                <w:bCs w:val="0"/>
              </w:rPr>
            </w:pPr>
            <w:r w:rsidRPr="004A29DD">
              <w:rPr>
                <w:b w:val="0"/>
                <w:bCs w:val="0"/>
              </w:rPr>
              <w:t>Potential Accident Level</w:t>
            </w:r>
          </w:p>
        </w:tc>
        <w:tc>
          <w:tcPr>
            <w:tcW w:w="5035" w:type="dxa"/>
            <w:tcBorders>
              <w:top w:val="none" w:sz="0" w:space="0" w:color="auto"/>
              <w:bottom w:val="none" w:sz="0" w:space="0" w:color="auto"/>
            </w:tcBorders>
          </w:tcPr>
          <w:p w14:paraId="1D41FC75" w14:textId="68972A62" w:rsidR="00A12D48" w:rsidRDefault="004A29DD" w:rsidP="00A12D48">
            <w:pPr>
              <w:cnfStyle w:val="000000100000" w:firstRow="0" w:lastRow="0" w:firstColumn="0" w:lastColumn="0" w:oddVBand="0" w:evenVBand="0" w:oddHBand="1" w:evenHBand="0" w:firstRowFirstColumn="0" w:firstRowLastColumn="0" w:lastRowFirstColumn="0" w:lastRowLastColumn="0"/>
            </w:pPr>
            <w:proofErr w:type="spellStart"/>
            <w:r w:rsidRPr="004A29DD">
              <w:t>PotentialAccidentLevel</w:t>
            </w:r>
            <w:proofErr w:type="spellEnd"/>
          </w:p>
        </w:tc>
      </w:tr>
      <w:tr w:rsidR="00A12D48" w14:paraId="66473F93"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Borders>
              <w:right w:val="none" w:sz="0" w:space="0" w:color="auto"/>
            </w:tcBorders>
          </w:tcPr>
          <w:p w14:paraId="26E74D0E" w14:textId="78D53979" w:rsidR="00A12D48" w:rsidRPr="004A29DD" w:rsidRDefault="004A29DD" w:rsidP="00A12D48">
            <w:pPr>
              <w:rPr>
                <w:b w:val="0"/>
                <w:bCs w:val="0"/>
              </w:rPr>
            </w:pPr>
            <w:r w:rsidRPr="004A29DD">
              <w:rPr>
                <w:b w:val="0"/>
                <w:bCs w:val="0"/>
              </w:rPr>
              <w:t>Genre</w:t>
            </w:r>
          </w:p>
        </w:tc>
        <w:tc>
          <w:tcPr>
            <w:tcW w:w="5035" w:type="dxa"/>
          </w:tcPr>
          <w:p w14:paraId="1283D320" w14:textId="29BDDD61" w:rsidR="00A12D48" w:rsidRDefault="004A29DD" w:rsidP="00A12D48">
            <w:pPr>
              <w:cnfStyle w:val="000000000000" w:firstRow="0" w:lastRow="0" w:firstColumn="0" w:lastColumn="0" w:oddVBand="0" w:evenVBand="0" w:oddHBand="0" w:evenHBand="0" w:firstRowFirstColumn="0" w:firstRowLastColumn="0" w:lastRowFirstColumn="0" w:lastRowLastColumn="0"/>
            </w:pPr>
            <w:r w:rsidRPr="004A29DD">
              <w:t>Gender</w:t>
            </w:r>
          </w:p>
        </w:tc>
      </w:tr>
      <w:tr w:rsidR="00A12D48" w14:paraId="6C1DCF0C"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bottom w:val="none" w:sz="0" w:space="0" w:color="auto"/>
              <w:right w:val="none" w:sz="0" w:space="0" w:color="auto"/>
            </w:tcBorders>
          </w:tcPr>
          <w:p w14:paraId="565ED925" w14:textId="73E0C633" w:rsidR="00A12D48" w:rsidRPr="004A29DD" w:rsidRDefault="004A29DD" w:rsidP="00A12D48">
            <w:pPr>
              <w:rPr>
                <w:b w:val="0"/>
                <w:bCs w:val="0"/>
              </w:rPr>
            </w:pPr>
            <w:r w:rsidRPr="004A29DD">
              <w:rPr>
                <w:b w:val="0"/>
                <w:bCs w:val="0"/>
              </w:rPr>
              <w:t>Employee or Third Party</w:t>
            </w:r>
          </w:p>
        </w:tc>
        <w:tc>
          <w:tcPr>
            <w:tcW w:w="5035" w:type="dxa"/>
            <w:tcBorders>
              <w:top w:val="none" w:sz="0" w:space="0" w:color="auto"/>
              <w:bottom w:val="none" w:sz="0" w:space="0" w:color="auto"/>
            </w:tcBorders>
          </w:tcPr>
          <w:p w14:paraId="0FBD4C1E" w14:textId="5F506429" w:rsidR="00A12D48" w:rsidRDefault="004A29DD" w:rsidP="00A12D48">
            <w:pPr>
              <w:cnfStyle w:val="000000100000" w:firstRow="0" w:lastRow="0" w:firstColumn="0" w:lastColumn="0" w:oddVBand="0" w:evenVBand="0" w:oddHBand="1" w:evenHBand="0" w:firstRowFirstColumn="0" w:firstRowLastColumn="0" w:lastRowFirstColumn="0" w:lastRowLastColumn="0"/>
            </w:pPr>
            <w:proofErr w:type="spellStart"/>
            <w:r w:rsidRPr="004A29DD">
              <w:t>EmployeeType</w:t>
            </w:r>
            <w:proofErr w:type="spellEnd"/>
          </w:p>
        </w:tc>
      </w:tr>
      <w:tr w:rsidR="004A29DD" w14:paraId="7CD224F0"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5035" w:type="dxa"/>
          </w:tcPr>
          <w:p w14:paraId="29C5DA1D" w14:textId="59D7B5B6" w:rsidR="004A29DD" w:rsidRPr="004A29DD" w:rsidRDefault="004A29DD" w:rsidP="00A12D48">
            <w:pPr>
              <w:rPr>
                <w:b w:val="0"/>
                <w:bCs w:val="0"/>
              </w:rPr>
            </w:pPr>
            <w:r w:rsidRPr="004A29DD">
              <w:rPr>
                <w:b w:val="0"/>
                <w:bCs w:val="0"/>
              </w:rPr>
              <w:t>Critical Risk</w:t>
            </w:r>
          </w:p>
        </w:tc>
        <w:tc>
          <w:tcPr>
            <w:tcW w:w="5035" w:type="dxa"/>
          </w:tcPr>
          <w:p w14:paraId="264D4162" w14:textId="44888667" w:rsidR="004A29DD" w:rsidRPr="004A29DD" w:rsidRDefault="004A29DD" w:rsidP="00A12D48">
            <w:pPr>
              <w:cnfStyle w:val="000000000000" w:firstRow="0" w:lastRow="0" w:firstColumn="0" w:lastColumn="0" w:oddVBand="0" w:evenVBand="0" w:oddHBand="0" w:evenHBand="0" w:firstRowFirstColumn="0" w:firstRowLastColumn="0" w:lastRowFirstColumn="0" w:lastRowLastColumn="0"/>
            </w:pPr>
            <w:proofErr w:type="spellStart"/>
            <w:r w:rsidRPr="004A29DD">
              <w:t>CriticalRisk</w:t>
            </w:r>
            <w:proofErr w:type="spellEnd"/>
          </w:p>
        </w:tc>
      </w:tr>
    </w:tbl>
    <w:p w14:paraId="06B0EE80" w14:textId="32983CC8" w:rsidR="00A12D48" w:rsidRDefault="004A29DD" w:rsidP="004A29DD">
      <w:pPr>
        <w:pStyle w:val="Heading4"/>
      </w:pPr>
      <w:r>
        <w:t>Duplicate Check</w:t>
      </w:r>
    </w:p>
    <w:p w14:paraId="5E9B4EF3" w14:textId="77777777" w:rsidR="00950DE7" w:rsidRDefault="004A29DD" w:rsidP="004A29DD">
      <w:r>
        <w:t>There were 7 duplicate rows of data in the input. The duplicates were removed from the dataset.</w:t>
      </w:r>
      <w:r w:rsidR="00765A3B">
        <w:t xml:space="preserve"> </w:t>
      </w:r>
    </w:p>
    <w:p w14:paraId="341CAE4A" w14:textId="7C2CD2AE" w:rsidR="004A29DD" w:rsidRDefault="004A29DD" w:rsidP="004A29DD">
      <w:r>
        <w:t xml:space="preserve">After dropping a column and removing the duplicate rows of data, the </w:t>
      </w:r>
      <w:proofErr w:type="spellStart"/>
      <w:r>
        <w:t>Dataframe</w:t>
      </w:r>
      <w:proofErr w:type="spellEnd"/>
      <w:r>
        <w:t xml:space="preserve"> had </w:t>
      </w:r>
      <w:r w:rsidR="00B51C90">
        <w:t>418 rows and 10 columns.</w:t>
      </w:r>
    </w:p>
    <w:p w14:paraId="4C649C35" w14:textId="7CA1415E" w:rsidR="00765A3B" w:rsidRDefault="00765A3B" w:rsidP="00765A3B">
      <w:pPr>
        <w:pStyle w:val="Heading4"/>
      </w:pPr>
      <w:r>
        <w:lastRenderedPageBreak/>
        <w:t>Null Values Check</w:t>
      </w:r>
    </w:p>
    <w:p w14:paraId="5155B8F8" w14:textId="77C4D678" w:rsidR="00765A3B" w:rsidRDefault="00765A3B" w:rsidP="00765A3B">
      <w:r>
        <w:t>There were no NULL values at all in the dataset. All columns had values for all the rows.</w:t>
      </w:r>
    </w:p>
    <w:p w14:paraId="4199F1BA" w14:textId="2C7C793A" w:rsidR="00F12930" w:rsidRDefault="00F12930" w:rsidP="003C7E3F">
      <w:pPr>
        <w:pStyle w:val="Heading4"/>
      </w:pPr>
      <w:r>
        <w:t>Check for Outliers</w:t>
      </w:r>
    </w:p>
    <w:p w14:paraId="06157855" w14:textId="245F019E" w:rsidR="00F12930" w:rsidRDefault="00F12930" w:rsidP="00F12930">
      <w:r>
        <w:t>There were no outliers in the data.</w:t>
      </w:r>
      <w:r w:rsidR="003C5CA5">
        <w:t xml:space="preserve"> Thus, there was no need for handling outliers.</w:t>
      </w:r>
    </w:p>
    <w:p w14:paraId="3E437E90" w14:textId="0927A976" w:rsidR="00F12930" w:rsidRDefault="00F12930" w:rsidP="00F12930">
      <w:pPr>
        <w:pStyle w:val="ListParagraph"/>
        <w:numPr>
          <w:ilvl w:val="0"/>
          <w:numId w:val="33"/>
        </w:numPr>
      </w:pPr>
      <w:r>
        <w:t xml:space="preserve">The </w:t>
      </w:r>
      <w:proofErr w:type="spellStart"/>
      <w:r>
        <w:t>AccidentDate</w:t>
      </w:r>
      <w:proofErr w:type="spellEnd"/>
      <w:r>
        <w:t xml:space="preserve"> column had date values in the years of 2016 </w:t>
      </w:r>
      <w:r w:rsidR="00585189">
        <w:t xml:space="preserve">(all months) </w:t>
      </w:r>
      <w:r>
        <w:t>and 2017</w:t>
      </w:r>
      <w:r w:rsidR="00585189">
        <w:t xml:space="preserve"> (until July)</w:t>
      </w:r>
      <w:r>
        <w:t>.</w:t>
      </w:r>
      <w:r w:rsidR="003C5CA5">
        <w:t xml:space="preserve"> </w:t>
      </w:r>
    </w:p>
    <w:p w14:paraId="3A4AA8A6" w14:textId="31F3B4AB" w:rsidR="003C5CA5" w:rsidRDefault="003C5CA5" w:rsidP="00F12930">
      <w:pPr>
        <w:pStyle w:val="ListParagraph"/>
        <w:numPr>
          <w:ilvl w:val="0"/>
          <w:numId w:val="33"/>
        </w:numPr>
      </w:pPr>
      <w:r>
        <w:t>The Description was a free</w:t>
      </w:r>
      <w:r w:rsidR="00E600B6">
        <w:t xml:space="preserve"> </w:t>
      </w:r>
      <w:r>
        <w:t>text field</w:t>
      </w:r>
    </w:p>
    <w:p w14:paraId="54191E53" w14:textId="1BD0367A" w:rsidR="003C5CA5" w:rsidRPr="00F12930" w:rsidRDefault="003C5CA5" w:rsidP="00F12930">
      <w:pPr>
        <w:pStyle w:val="ListParagraph"/>
        <w:numPr>
          <w:ilvl w:val="0"/>
          <w:numId w:val="33"/>
        </w:numPr>
      </w:pPr>
      <w:r>
        <w:t xml:space="preserve">All other columns were categorical in nature. The </w:t>
      </w:r>
      <w:proofErr w:type="spellStart"/>
      <w:r>
        <w:t>CriticalRisk</w:t>
      </w:r>
      <w:proofErr w:type="spellEnd"/>
      <w:r>
        <w:t xml:space="preserve"> field could have been better captured. Most values were “Others” which wasn’t useful. </w:t>
      </w:r>
    </w:p>
    <w:p w14:paraId="1407BB22" w14:textId="541B97C3" w:rsidR="003C7E3F" w:rsidRDefault="003C7E3F" w:rsidP="003C7E3F">
      <w:pPr>
        <w:pStyle w:val="Heading4"/>
      </w:pPr>
      <w:r>
        <w:t>Data Types</w:t>
      </w:r>
    </w:p>
    <w:p w14:paraId="07A2C1A6" w14:textId="77777777" w:rsidR="003C7E3F" w:rsidRPr="00076D6A" w:rsidRDefault="003C7E3F" w:rsidP="003C7E3F">
      <w:proofErr w:type="spellStart"/>
      <w:r>
        <w:t>AccidentDate</w:t>
      </w:r>
      <w:proofErr w:type="spellEnd"/>
      <w:r>
        <w:t xml:space="preserve"> column was converted to a Date datatype while ignoring the time information, which was always 00:00:00</w:t>
      </w:r>
    </w:p>
    <w:p w14:paraId="5564B885" w14:textId="6753E50C" w:rsidR="003C7E3F" w:rsidRDefault="003C7E3F" w:rsidP="003C7E3F">
      <w:pPr>
        <w:pStyle w:val="Heading4"/>
      </w:pPr>
      <w:r>
        <w:t>Computed Columns</w:t>
      </w:r>
    </w:p>
    <w:p w14:paraId="1886F553" w14:textId="2E731CDD" w:rsidR="003C7E3F" w:rsidRDefault="003C7E3F" w:rsidP="003C7E3F">
      <w:r>
        <w:t>In order to facilitate exploratory data analysis and look for patterns in the data</w:t>
      </w:r>
      <w:r w:rsidR="00B8484B">
        <w:t xml:space="preserve"> through hypothesis testing</w:t>
      </w:r>
      <w:r>
        <w:t xml:space="preserve">, following computed columns were added to the </w:t>
      </w:r>
      <w:proofErr w:type="spellStart"/>
      <w:r>
        <w:t>Dataframe</w:t>
      </w:r>
      <w:proofErr w:type="spellEnd"/>
      <w:r w:rsidR="00B8484B">
        <w:t>:</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7"/>
        <w:gridCol w:w="3357"/>
      </w:tblGrid>
      <w:tr w:rsidR="003C7E3F" w14:paraId="0A53BE40" w14:textId="77777777" w:rsidTr="00800F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356" w:type="dxa"/>
            <w:tcBorders>
              <w:top w:val="none" w:sz="0" w:space="0" w:color="auto"/>
              <w:left w:val="none" w:sz="0" w:space="0" w:color="auto"/>
              <w:right w:val="none" w:sz="0" w:space="0" w:color="auto"/>
            </w:tcBorders>
          </w:tcPr>
          <w:p w14:paraId="57DFE3FA" w14:textId="23B64783" w:rsidR="003C7E3F" w:rsidRDefault="003C7E3F" w:rsidP="003C7E3F">
            <w:r>
              <w:t>Computed Column Name</w:t>
            </w:r>
          </w:p>
        </w:tc>
        <w:tc>
          <w:tcPr>
            <w:tcW w:w="3357" w:type="dxa"/>
            <w:tcBorders>
              <w:top w:val="none" w:sz="0" w:space="0" w:color="auto"/>
              <w:left w:val="none" w:sz="0" w:space="0" w:color="auto"/>
              <w:right w:val="none" w:sz="0" w:space="0" w:color="auto"/>
            </w:tcBorders>
          </w:tcPr>
          <w:p w14:paraId="4339D645" w14:textId="2C44DB6C" w:rsidR="003C7E3F" w:rsidRDefault="003C7E3F" w:rsidP="003C7E3F">
            <w:pPr>
              <w:cnfStyle w:val="100000000000" w:firstRow="1" w:lastRow="0" w:firstColumn="0" w:lastColumn="0" w:oddVBand="0" w:evenVBand="0" w:oddHBand="0" w:evenHBand="0" w:firstRowFirstColumn="0" w:firstRowLastColumn="0" w:lastRowFirstColumn="0" w:lastRowLastColumn="0"/>
            </w:pPr>
            <w:r>
              <w:t>Computation Logic</w:t>
            </w:r>
          </w:p>
        </w:tc>
        <w:tc>
          <w:tcPr>
            <w:tcW w:w="3357" w:type="dxa"/>
            <w:tcBorders>
              <w:top w:val="none" w:sz="0" w:space="0" w:color="auto"/>
              <w:left w:val="none" w:sz="0" w:space="0" w:color="auto"/>
              <w:right w:val="none" w:sz="0" w:space="0" w:color="auto"/>
            </w:tcBorders>
          </w:tcPr>
          <w:p w14:paraId="1CDDF6DA" w14:textId="6578829D" w:rsidR="003C7E3F" w:rsidRDefault="003C7E3F" w:rsidP="003C7E3F">
            <w:pPr>
              <w:cnfStyle w:val="100000000000" w:firstRow="1" w:lastRow="0" w:firstColumn="0" w:lastColumn="0" w:oddVBand="0" w:evenVBand="0" w:oddHBand="0" w:evenHBand="0" w:firstRowFirstColumn="0" w:firstRowLastColumn="0" w:lastRowFirstColumn="0" w:lastRowLastColumn="0"/>
            </w:pPr>
            <w:r>
              <w:t>Description</w:t>
            </w:r>
          </w:p>
        </w:tc>
      </w:tr>
      <w:tr w:rsidR="003C7E3F" w14:paraId="564C35F1"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9B64171" w14:textId="3ABB0280" w:rsidR="003C7E3F" w:rsidRDefault="003C7E3F" w:rsidP="003C7E3F">
            <w:proofErr w:type="spellStart"/>
            <w:r w:rsidRPr="003C7E3F">
              <w:t>AccidentYear</w:t>
            </w:r>
            <w:proofErr w:type="spellEnd"/>
          </w:p>
        </w:tc>
        <w:tc>
          <w:tcPr>
            <w:tcW w:w="3357" w:type="dxa"/>
          </w:tcPr>
          <w:p w14:paraId="6FF95B9F" w14:textId="021F98CE" w:rsidR="003C7E3F" w:rsidRDefault="003C7E3F" w:rsidP="003C7E3F">
            <w:pPr>
              <w:cnfStyle w:val="000000100000" w:firstRow="0" w:lastRow="0" w:firstColumn="0" w:lastColumn="0" w:oddVBand="0" w:evenVBand="0" w:oddHBand="1" w:evenHBand="0" w:firstRowFirstColumn="0" w:firstRowLastColumn="0" w:lastRowFirstColumn="0" w:lastRowLastColumn="0"/>
            </w:pPr>
            <w:r>
              <w:t xml:space="preserve">Year value from </w:t>
            </w:r>
            <w:proofErr w:type="spellStart"/>
            <w:r w:rsidRPr="003C7E3F">
              <w:t>AccidentDate</w:t>
            </w:r>
            <w:proofErr w:type="spellEnd"/>
          </w:p>
        </w:tc>
        <w:tc>
          <w:tcPr>
            <w:tcW w:w="3357" w:type="dxa"/>
          </w:tcPr>
          <w:p w14:paraId="4C3CDF38" w14:textId="2E71DE12" w:rsidR="003C7E3F" w:rsidRDefault="003C7E3F" w:rsidP="003C7E3F">
            <w:pPr>
              <w:cnfStyle w:val="000000100000" w:firstRow="0" w:lastRow="0" w:firstColumn="0" w:lastColumn="0" w:oddVBand="0" w:evenVBand="0" w:oddHBand="1" w:evenHBand="0" w:firstRowFirstColumn="0" w:firstRowLastColumn="0" w:lastRowFirstColumn="0" w:lastRowLastColumn="0"/>
            </w:pPr>
            <w:r>
              <w:t>Year when the Accident occurred in YYYY format</w:t>
            </w:r>
          </w:p>
        </w:tc>
      </w:tr>
      <w:tr w:rsidR="003C7E3F" w14:paraId="05F13DB9"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44BE4D25" w14:textId="64B3433D" w:rsidR="003C7E3F" w:rsidRDefault="00E076E8" w:rsidP="003C7E3F">
            <w:proofErr w:type="spellStart"/>
            <w:r w:rsidRPr="00E076E8">
              <w:t>AccidentMonth</w:t>
            </w:r>
            <w:proofErr w:type="spellEnd"/>
          </w:p>
        </w:tc>
        <w:tc>
          <w:tcPr>
            <w:tcW w:w="3357" w:type="dxa"/>
          </w:tcPr>
          <w:p w14:paraId="53A2622D" w14:textId="4ECB286C"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Month value from </w:t>
            </w:r>
            <w:proofErr w:type="spellStart"/>
            <w:r w:rsidRPr="003C7E3F">
              <w:t>AccidentDate</w:t>
            </w:r>
            <w:proofErr w:type="spellEnd"/>
          </w:p>
        </w:tc>
        <w:tc>
          <w:tcPr>
            <w:tcW w:w="3357" w:type="dxa"/>
          </w:tcPr>
          <w:p w14:paraId="179D3B1B" w14:textId="616131B4" w:rsidR="003C7E3F" w:rsidRDefault="00E076E8" w:rsidP="003C7E3F">
            <w:pPr>
              <w:cnfStyle w:val="000000000000" w:firstRow="0" w:lastRow="0" w:firstColumn="0" w:lastColumn="0" w:oddVBand="0" w:evenVBand="0" w:oddHBand="0" w:evenHBand="0" w:firstRowFirstColumn="0" w:firstRowLastColumn="0" w:lastRowFirstColumn="0" w:lastRowLastColumn="0"/>
            </w:pPr>
            <w:r>
              <w:t>Month when the Accident occurred in MM format</w:t>
            </w:r>
          </w:p>
        </w:tc>
      </w:tr>
      <w:tr w:rsidR="003C7E3F" w14:paraId="1EE7C550"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2D99D8E" w14:textId="69F1CBFC" w:rsidR="003C7E3F" w:rsidRDefault="00E076E8" w:rsidP="003C7E3F">
            <w:proofErr w:type="spellStart"/>
            <w:r w:rsidRPr="00E076E8">
              <w:t>AccidentDay</w:t>
            </w:r>
            <w:proofErr w:type="spellEnd"/>
          </w:p>
        </w:tc>
        <w:tc>
          <w:tcPr>
            <w:tcW w:w="3357" w:type="dxa"/>
          </w:tcPr>
          <w:p w14:paraId="417DFEAB" w14:textId="599118D1"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Day of the Month value from </w:t>
            </w:r>
            <w:proofErr w:type="spellStart"/>
            <w:r w:rsidRPr="00E076E8">
              <w:t>Accident</w:t>
            </w:r>
            <w:r>
              <w:t>Date</w:t>
            </w:r>
            <w:proofErr w:type="spellEnd"/>
          </w:p>
        </w:tc>
        <w:tc>
          <w:tcPr>
            <w:tcW w:w="3357" w:type="dxa"/>
          </w:tcPr>
          <w:p w14:paraId="199FB4CC" w14:textId="68BCA612" w:rsidR="003C7E3F" w:rsidRDefault="00E076E8" w:rsidP="003C7E3F">
            <w:pPr>
              <w:cnfStyle w:val="000000100000" w:firstRow="0" w:lastRow="0" w:firstColumn="0" w:lastColumn="0" w:oddVBand="0" w:evenVBand="0" w:oddHBand="1" w:evenHBand="0" w:firstRowFirstColumn="0" w:firstRowLastColumn="0" w:lastRowFirstColumn="0" w:lastRowLastColumn="0"/>
            </w:pPr>
            <w:r>
              <w:t>Day of the Month when the Accident occurred in DD format</w:t>
            </w:r>
          </w:p>
        </w:tc>
      </w:tr>
      <w:tr w:rsidR="003C7E3F" w14:paraId="32E862D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3C894150" w14:textId="7C9F30A7" w:rsidR="003C7E3F" w:rsidRDefault="00E076E8" w:rsidP="003C7E3F">
            <w:proofErr w:type="spellStart"/>
            <w:r w:rsidRPr="00E076E8">
              <w:t>AccidentDayOfWeek</w:t>
            </w:r>
            <w:proofErr w:type="spellEnd"/>
          </w:p>
        </w:tc>
        <w:tc>
          <w:tcPr>
            <w:tcW w:w="3357" w:type="dxa"/>
          </w:tcPr>
          <w:p w14:paraId="789B7D31" w14:textId="1164D24D" w:rsidR="003C7E3F" w:rsidRDefault="00E076E8" w:rsidP="003C7E3F">
            <w:pPr>
              <w:cnfStyle w:val="000000000000" w:firstRow="0" w:lastRow="0" w:firstColumn="0" w:lastColumn="0" w:oddVBand="0" w:evenVBand="0" w:oddHBand="0" w:evenHBand="0" w:firstRowFirstColumn="0" w:firstRowLastColumn="0" w:lastRowFirstColumn="0" w:lastRowLastColumn="0"/>
            </w:pPr>
            <w:r>
              <w:t xml:space="preserve">Day of the Week value from </w:t>
            </w:r>
            <w:proofErr w:type="spellStart"/>
            <w:r w:rsidRPr="00E076E8">
              <w:t>AccidentDate</w:t>
            </w:r>
            <w:proofErr w:type="spellEnd"/>
          </w:p>
        </w:tc>
        <w:tc>
          <w:tcPr>
            <w:tcW w:w="3357" w:type="dxa"/>
          </w:tcPr>
          <w:p w14:paraId="001EA68F" w14:textId="72902A4A" w:rsidR="003C7E3F" w:rsidRDefault="00E076E8" w:rsidP="003C7E3F">
            <w:pPr>
              <w:cnfStyle w:val="000000000000" w:firstRow="0" w:lastRow="0" w:firstColumn="0" w:lastColumn="0" w:oddVBand="0" w:evenVBand="0" w:oddHBand="0" w:evenHBand="0" w:firstRowFirstColumn="0" w:firstRowLastColumn="0" w:lastRowFirstColumn="0" w:lastRowLastColumn="0"/>
            </w:pPr>
            <w:r>
              <w:t>Day of the Week when the Accident occurred (Sunday, Monday, …)</w:t>
            </w:r>
          </w:p>
        </w:tc>
      </w:tr>
      <w:tr w:rsidR="003C7E3F" w14:paraId="6C4E36B3" w14:textId="77777777" w:rsidTr="00800F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18249000" w14:textId="71874DBF" w:rsidR="003C7E3F" w:rsidRDefault="00E076E8" w:rsidP="003C7E3F">
            <w:proofErr w:type="spellStart"/>
            <w:r w:rsidRPr="00E076E8">
              <w:t>AccidentWeekOfYear</w:t>
            </w:r>
            <w:proofErr w:type="spellEnd"/>
          </w:p>
        </w:tc>
        <w:tc>
          <w:tcPr>
            <w:tcW w:w="3357" w:type="dxa"/>
          </w:tcPr>
          <w:p w14:paraId="4DB51336" w14:textId="44C72033" w:rsidR="003C7E3F" w:rsidRDefault="00E076E8" w:rsidP="003C7E3F">
            <w:pPr>
              <w:cnfStyle w:val="000000100000" w:firstRow="0" w:lastRow="0" w:firstColumn="0" w:lastColumn="0" w:oddVBand="0" w:evenVBand="0" w:oddHBand="1" w:evenHBand="0" w:firstRowFirstColumn="0" w:firstRowLastColumn="0" w:lastRowFirstColumn="0" w:lastRowLastColumn="0"/>
            </w:pPr>
            <w:r>
              <w:t xml:space="preserve">Week Number of the Year from </w:t>
            </w:r>
            <w:proofErr w:type="spellStart"/>
            <w:r w:rsidRPr="00E076E8">
              <w:t>AccidentDate</w:t>
            </w:r>
            <w:proofErr w:type="spellEnd"/>
          </w:p>
        </w:tc>
        <w:tc>
          <w:tcPr>
            <w:tcW w:w="3357" w:type="dxa"/>
          </w:tcPr>
          <w:p w14:paraId="36AED5D6" w14:textId="75B0DF70" w:rsidR="003C7E3F" w:rsidRDefault="00E076E8" w:rsidP="003C7E3F">
            <w:pPr>
              <w:cnfStyle w:val="000000100000" w:firstRow="0" w:lastRow="0" w:firstColumn="0" w:lastColumn="0" w:oddVBand="0" w:evenVBand="0" w:oddHBand="1" w:evenHBand="0" w:firstRowFirstColumn="0" w:firstRowLastColumn="0" w:lastRowFirstColumn="0" w:lastRowLastColumn="0"/>
            </w:pPr>
            <w:r>
              <w:t>Week Number of the Year when the Accident occurred – a numeric value in the range of (1, 2, …, 53)</w:t>
            </w:r>
          </w:p>
        </w:tc>
      </w:tr>
      <w:tr w:rsidR="003C7E3F" w14:paraId="2F47F387" w14:textId="77777777" w:rsidTr="00800F57">
        <w:trPr>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tcBorders>
          </w:tcPr>
          <w:p w14:paraId="0F956791" w14:textId="19AFE28C" w:rsidR="003C7E3F" w:rsidRDefault="00800F57" w:rsidP="003C7E3F">
            <w:r>
              <w:t>Season</w:t>
            </w:r>
          </w:p>
        </w:tc>
        <w:tc>
          <w:tcPr>
            <w:tcW w:w="3357" w:type="dxa"/>
          </w:tcPr>
          <w:p w14:paraId="6CD84006" w14:textId="04310D45" w:rsidR="003C7E3F" w:rsidRDefault="00800F57" w:rsidP="003C7E3F">
            <w:pPr>
              <w:cnfStyle w:val="000000000000" w:firstRow="0" w:lastRow="0" w:firstColumn="0" w:lastColumn="0" w:oddVBand="0" w:evenVBand="0" w:oddHBand="0" w:evenHBand="0" w:firstRowFirstColumn="0" w:firstRowLastColumn="0" w:lastRowFirstColumn="0" w:lastRowLastColumn="0"/>
            </w:pPr>
            <w:r>
              <w:t>Computed based on the Month of the Year</w:t>
            </w:r>
            <w:r w:rsidR="00AE7E1C">
              <w:t xml:space="preserve"> and seasons of Brazil.</w:t>
            </w:r>
          </w:p>
          <w:p w14:paraId="6947D2AB"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9, 10, 11 =&gt; Spring</w:t>
            </w:r>
          </w:p>
          <w:p w14:paraId="0E9B67BA"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12, 1, 2 =&gt; Summer</w:t>
            </w:r>
          </w:p>
          <w:p w14:paraId="7DA9288D" w14:textId="77777777"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3, 4, 5 =&gt; Autumn</w:t>
            </w:r>
          </w:p>
          <w:p w14:paraId="71B2E6F0" w14:textId="546210B9" w:rsidR="00800F57" w:rsidRDefault="00800F57" w:rsidP="00800F57">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6, 7, 8 =&gt; Winter</w:t>
            </w:r>
          </w:p>
        </w:tc>
        <w:tc>
          <w:tcPr>
            <w:tcW w:w="3357" w:type="dxa"/>
          </w:tcPr>
          <w:p w14:paraId="7752670A" w14:textId="3EBBB6B5" w:rsidR="003C7E3F" w:rsidRDefault="00800F57" w:rsidP="003C7E3F">
            <w:pPr>
              <w:cnfStyle w:val="000000000000" w:firstRow="0" w:lastRow="0" w:firstColumn="0" w:lastColumn="0" w:oddVBand="0" w:evenVBand="0" w:oddHBand="0" w:evenHBand="0" w:firstRowFirstColumn="0" w:firstRowLastColumn="0" w:lastRowFirstColumn="0" w:lastRowLastColumn="0"/>
            </w:pPr>
            <w:r>
              <w:t>The season of the Year. The intent was to understand if the season, and consequently the weather patterns, have any impact on the frequency and severity of Accidents.</w:t>
            </w:r>
          </w:p>
        </w:tc>
      </w:tr>
      <w:tr w:rsidR="00AE7E1C" w14:paraId="30E9D036" w14:textId="77777777" w:rsidTr="00AE7E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56" w:type="dxa"/>
            <w:tcBorders>
              <w:left w:val="none" w:sz="0" w:space="0" w:color="auto"/>
              <w:bottom w:val="none" w:sz="0" w:space="0" w:color="auto"/>
            </w:tcBorders>
          </w:tcPr>
          <w:p w14:paraId="28893B36" w14:textId="5CD8A700" w:rsidR="00AE7E1C" w:rsidRDefault="00AE7E1C" w:rsidP="003C7E3F">
            <w:proofErr w:type="spellStart"/>
            <w:r w:rsidRPr="00AE7E1C">
              <w:t>IsHoliday</w:t>
            </w:r>
            <w:proofErr w:type="spellEnd"/>
          </w:p>
        </w:tc>
        <w:tc>
          <w:tcPr>
            <w:tcW w:w="3357" w:type="dxa"/>
          </w:tcPr>
          <w:p w14:paraId="33B14A34" w14:textId="12C7D548" w:rsidR="00AE7E1C" w:rsidRDefault="00AE7E1C" w:rsidP="003C7E3F">
            <w:pPr>
              <w:cnfStyle w:val="000000100000" w:firstRow="0" w:lastRow="0" w:firstColumn="0" w:lastColumn="0" w:oddVBand="0" w:evenVBand="0" w:oddHBand="1" w:evenHBand="0" w:firstRowFirstColumn="0" w:firstRowLastColumn="0" w:lastRowFirstColumn="0" w:lastRowLastColumn="0"/>
            </w:pPr>
            <w:r>
              <w:t>Computed by looking up the List of National Holidays in Brazil</w:t>
            </w:r>
          </w:p>
        </w:tc>
        <w:tc>
          <w:tcPr>
            <w:tcW w:w="3357" w:type="dxa"/>
          </w:tcPr>
          <w:p w14:paraId="33788096" w14:textId="3FEF2067" w:rsidR="00AE7E1C" w:rsidRDefault="00AE7E1C" w:rsidP="003C7E3F">
            <w:pPr>
              <w:cnfStyle w:val="000000100000" w:firstRow="0" w:lastRow="0" w:firstColumn="0" w:lastColumn="0" w:oddVBand="0" w:evenVBand="0" w:oddHBand="1" w:evenHBand="0" w:firstRowFirstColumn="0" w:firstRowLastColumn="0" w:lastRowFirstColumn="0" w:lastRowLastColumn="0"/>
            </w:pPr>
            <w:r>
              <w:t>Whether the Date of Accident was a Holiday or not.</w:t>
            </w:r>
          </w:p>
        </w:tc>
      </w:tr>
    </w:tbl>
    <w:p w14:paraId="558862F6" w14:textId="391CF319" w:rsidR="00702B0B" w:rsidRDefault="00691757" w:rsidP="00702B0B">
      <w:pPr>
        <w:pStyle w:val="Heading3"/>
      </w:pPr>
      <w:bookmarkStart w:id="47" w:name="_Toc90127402"/>
      <w:r>
        <w:t>Variable Identification</w:t>
      </w:r>
      <w:bookmarkEnd w:id="47"/>
    </w:p>
    <w:p w14:paraId="26A6D4E9" w14:textId="12F07A00" w:rsidR="00691757" w:rsidRDefault="00691757" w:rsidP="00691757">
      <w:pPr>
        <w:pStyle w:val="ListParagraph"/>
        <w:numPr>
          <w:ilvl w:val="0"/>
          <w:numId w:val="34"/>
        </w:numPr>
      </w:pPr>
      <w:r>
        <w:t xml:space="preserve">Target Variable(s): </w:t>
      </w:r>
      <w:proofErr w:type="spellStart"/>
      <w:r>
        <w:t>AccidentLevel</w:t>
      </w:r>
      <w:proofErr w:type="spellEnd"/>
      <w:r>
        <w:t xml:space="preserve">, </w:t>
      </w:r>
      <w:proofErr w:type="spellStart"/>
      <w:r>
        <w:t>PotentialAccidentLevel</w:t>
      </w:r>
      <w:proofErr w:type="spellEnd"/>
    </w:p>
    <w:p w14:paraId="56EBFA18" w14:textId="33461101" w:rsidR="003B2862" w:rsidRDefault="003B2862" w:rsidP="00691757">
      <w:pPr>
        <w:pStyle w:val="ListParagraph"/>
        <w:numPr>
          <w:ilvl w:val="0"/>
          <w:numId w:val="34"/>
        </w:numPr>
      </w:pPr>
      <w:r>
        <w:t xml:space="preserve">Input Variable(s): </w:t>
      </w:r>
      <w:proofErr w:type="spellStart"/>
      <w:r w:rsidR="00766653">
        <w:t>AccidentDate</w:t>
      </w:r>
      <w:proofErr w:type="spellEnd"/>
      <w:r w:rsidR="00766653">
        <w:t xml:space="preserve">, Country, Local, </w:t>
      </w:r>
      <w:proofErr w:type="spellStart"/>
      <w:r w:rsidR="00766653">
        <w:t>IndustrySector</w:t>
      </w:r>
      <w:proofErr w:type="spellEnd"/>
      <w:r w:rsidR="00766653">
        <w:t xml:space="preserve">, Gender, </w:t>
      </w:r>
      <w:proofErr w:type="spellStart"/>
      <w:r w:rsidR="00766653">
        <w:t>EmployeType</w:t>
      </w:r>
      <w:proofErr w:type="spellEnd"/>
      <w:r w:rsidR="00766653">
        <w:t xml:space="preserve">, </w:t>
      </w:r>
      <w:proofErr w:type="spellStart"/>
      <w:r w:rsidR="00766653">
        <w:t>CriticalRisk</w:t>
      </w:r>
      <w:proofErr w:type="spellEnd"/>
      <w:r w:rsidR="00766653">
        <w:t>, Description</w:t>
      </w:r>
    </w:p>
    <w:p w14:paraId="2A6C9C74" w14:textId="591AF2F9" w:rsidR="00691757" w:rsidRDefault="00A81F78" w:rsidP="00702B0B">
      <w:pPr>
        <w:pStyle w:val="Heading3"/>
      </w:pPr>
      <w:bookmarkStart w:id="48" w:name="_Toc90127403"/>
      <w:r>
        <w:lastRenderedPageBreak/>
        <w:t>Univariate</w:t>
      </w:r>
      <w:r w:rsidR="00691757">
        <w:t xml:space="preserve"> Analysis</w:t>
      </w:r>
      <w:bookmarkEnd w:id="48"/>
    </w:p>
    <w:p w14:paraId="79E82800" w14:textId="2F67E88B" w:rsidR="00691757" w:rsidRDefault="00691757" w:rsidP="00691757">
      <w:pPr>
        <w:pStyle w:val="Heading4"/>
      </w:pPr>
      <w:r>
        <w:t>Country</w:t>
      </w:r>
    </w:p>
    <w:p w14:paraId="6134A869" w14:textId="6391280D" w:rsidR="00A34251" w:rsidRDefault="00A34251" w:rsidP="00A34251">
      <w:pPr>
        <w:pStyle w:val="Caption"/>
        <w:keepNext/>
      </w:pPr>
      <w:bookmarkStart w:id="49" w:name="_Toc90127443"/>
      <w:r>
        <w:t xml:space="preserve">Table </w:t>
      </w:r>
      <w:r w:rsidR="006D42EA">
        <w:fldChar w:fldCharType="begin"/>
      </w:r>
      <w:r w:rsidR="006D42EA">
        <w:instrText xml:space="preserve"> SEQ Table \* ARABIC </w:instrText>
      </w:r>
      <w:r w:rsidR="006D42EA">
        <w:fldChar w:fldCharType="separate"/>
      </w:r>
      <w:r w:rsidR="00CC4E6A">
        <w:rPr>
          <w:noProof/>
        </w:rPr>
        <w:t>3</w:t>
      </w:r>
      <w:r w:rsidR="006D42EA">
        <w:rPr>
          <w:noProof/>
        </w:rPr>
        <w:fldChar w:fldCharType="end"/>
      </w:r>
      <w:r>
        <w:t>: Accidents reported by Country</w:t>
      </w:r>
      <w:bookmarkEnd w:id="49"/>
      <w:r>
        <w:t xml:space="preserve"> </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0"/>
        <w:gridCol w:w="1600"/>
      </w:tblGrid>
      <w:tr w:rsidR="00A34251" w14:paraId="2C021E7E" w14:textId="77777777" w:rsidTr="0009605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top w:val="none" w:sz="0" w:space="0" w:color="auto"/>
              <w:left w:val="none" w:sz="0" w:space="0" w:color="auto"/>
              <w:right w:val="none" w:sz="0" w:space="0" w:color="auto"/>
            </w:tcBorders>
          </w:tcPr>
          <w:p w14:paraId="0DBE24C5" w14:textId="125F5B71" w:rsidR="00A34251" w:rsidRDefault="00A34251" w:rsidP="00691757">
            <w:r>
              <w:t>Country</w:t>
            </w:r>
          </w:p>
        </w:tc>
        <w:tc>
          <w:tcPr>
            <w:tcW w:w="1600" w:type="dxa"/>
            <w:tcBorders>
              <w:top w:val="none" w:sz="0" w:space="0" w:color="auto"/>
              <w:left w:val="none" w:sz="0" w:space="0" w:color="auto"/>
              <w:right w:val="none" w:sz="0" w:space="0" w:color="auto"/>
            </w:tcBorders>
          </w:tcPr>
          <w:p w14:paraId="52953EE1" w14:textId="108D6E6B" w:rsidR="00A34251" w:rsidRDefault="00A34251" w:rsidP="00691757">
            <w:pPr>
              <w:cnfStyle w:val="100000000000" w:firstRow="1" w:lastRow="0" w:firstColumn="0" w:lastColumn="0" w:oddVBand="0" w:evenVBand="0" w:oddHBand="0" w:evenHBand="0" w:firstRowFirstColumn="0" w:firstRowLastColumn="0" w:lastRowFirstColumn="0" w:lastRowLastColumn="0"/>
            </w:pPr>
            <w:r>
              <w:t>Count</w:t>
            </w:r>
          </w:p>
        </w:tc>
        <w:tc>
          <w:tcPr>
            <w:tcW w:w="1600" w:type="dxa"/>
            <w:tcBorders>
              <w:top w:val="none" w:sz="0" w:space="0" w:color="auto"/>
              <w:left w:val="none" w:sz="0" w:space="0" w:color="auto"/>
              <w:right w:val="none" w:sz="0" w:space="0" w:color="auto"/>
            </w:tcBorders>
          </w:tcPr>
          <w:p w14:paraId="429A291C" w14:textId="1CD1B6B2" w:rsidR="00A34251" w:rsidRDefault="00A34251" w:rsidP="00691757">
            <w:pPr>
              <w:cnfStyle w:val="100000000000" w:firstRow="1" w:lastRow="0" w:firstColumn="0" w:lastColumn="0" w:oddVBand="0" w:evenVBand="0" w:oddHBand="0" w:evenHBand="0" w:firstRowFirstColumn="0" w:firstRowLastColumn="0" w:lastRowFirstColumn="0" w:lastRowLastColumn="0"/>
            </w:pPr>
            <w:r>
              <w:t>%</w:t>
            </w:r>
          </w:p>
        </w:tc>
      </w:tr>
      <w:tr w:rsidR="00A34251" w14:paraId="782ED8A0"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6858A0F0" w14:textId="279A082D" w:rsidR="00A34251" w:rsidRDefault="00A34251" w:rsidP="00691757">
            <w:r w:rsidRPr="00A34251">
              <w:t>Country_01</w:t>
            </w:r>
          </w:p>
        </w:tc>
        <w:tc>
          <w:tcPr>
            <w:tcW w:w="1600" w:type="dxa"/>
          </w:tcPr>
          <w:p w14:paraId="2B22F6DF" w14:textId="31E08CEA" w:rsidR="00A34251" w:rsidRDefault="00A34251" w:rsidP="00691757">
            <w:pPr>
              <w:cnfStyle w:val="000000100000" w:firstRow="0" w:lastRow="0" w:firstColumn="0" w:lastColumn="0" w:oddVBand="0" w:evenVBand="0" w:oddHBand="1" w:evenHBand="0" w:firstRowFirstColumn="0" w:firstRowLastColumn="0" w:lastRowFirstColumn="0" w:lastRowLastColumn="0"/>
            </w:pPr>
            <w:r>
              <w:t>251</w:t>
            </w:r>
          </w:p>
        </w:tc>
        <w:tc>
          <w:tcPr>
            <w:tcW w:w="1600" w:type="dxa"/>
          </w:tcPr>
          <w:p w14:paraId="7765A120" w14:textId="5B3A8ED6" w:rsidR="00A34251" w:rsidRDefault="00A34251" w:rsidP="00691757">
            <w:pPr>
              <w:cnfStyle w:val="000000100000" w:firstRow="0" w:lastRow="0" w:firstColumn="0" w:lastColumn="0" w:oddVBand="0" w:evenVBand="0" w:oddHBand="1" w:evenHBand="0" w:firstRowFirstColumn="0" w:firstRowLastColumn="0" w:lastRowFirstColumn="0" w:lastRowLastColumn="0"/>
            </w:pPr>
            <w:r>
              <w:t>59%</w:t>
            </w:r>
          </w:p>
        </w:tc>
      </w:tr>
      <w:tr w:rsidR="00A34251" w14:paraId="6A1E295E" w14:textId="77777777" w:rsidTr="00096054">
        <w:trPr>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tcBorders>
          </w:tcPr>
          <w:p w14:paraId="38396511" w14:textId="668ECADD" w:rsidR="00A34251" w:rsidRDefault="00A34251" w:rsidP="00691757">
            <w:r w:rsidRPr="00A34251">
              <w:t>Country_02</w:t>
            </w:r>
          </w:p>
        </w:tc>
        <w:tc>
          <w:tcPr>
            <w:tcW w:w="1600" w:type="dxa"/>
          </w:tcPr>
          <w:p w14:paraId="0CE7093B" w14:textId="6E446373" w:rsidR="00A34251" w:rsidRDefault="00A34251" w:rsidP="00691757">
            <w:pPr>
              <w:cnfStyle w:val="000000000000" w:firstRow="0" w:lastRow="0" w:firstColumn="0" w:lastColumn="0" w:oddVBand="0" w:evenVBand="0" w:oddHBand="0" w:evenHBand="0" w:firstRowFirstColumn="0" w:firstRowLastColumn="0" w:lastRowFirstColumn="0" w:lastRowLastColumn="0"/>
            </w:pPr>
            <w:r>
              <w:t>130</w:t>
            </w:r>
          </w:p>
        </w:tc>
        <w:tc>
          <w:tcPr>
            <w:tcW w:w="1600" w:type="dxa"/>
          </w:tcPr>
          <w:p w14:paraId="1659DDEC" w14:textId="06799B24" w:rsidR="00A34251" w:rsidRDefault="00A34251" w:rsidP="00691757">
            <w:pPr>
              <w:cnfStyle w:val="000000000000" w:firstRow="0" w:lastRow="0" w:firstColumn="0" w:lastColumn="0" w:oddVBand="0" w:evenVBand="0" w:oddHBand="0" w:evenHBand="0" w:firstRowFirstColumn="0" w:firstRowLastColumn="0" w:lastRowFirstColumn="0" w:lastRowLastColumn="0"/>
            </w:pPr>
            <w:r>
              <w:t>31%</w:t>
            </w:r>
          </w:p>
        </w:tc>
      </w:tr>
      <w:tr w:rsidR="00A34251" w14:paraId="006A7325" w14:textId="77777777" w:rsidTr="0009605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00" w:type="dxa"/>
            <w:tcBorders>
              <w:left w:val="none" w:sz="0" w:space="0" w:color="auto"/>
              <w:bottom w:val="none" w:sz="0" w:space="0" w:color="auto"/>
            </w:tcBorders>
          </w:tcPr>
          <w:p w14:paraId="2225E912" w14:textId="032C78D1" w:rsidR="00A34251" w:rsidRDefault="00A34251" w:rsidP="00691757">
            <w:r w:rsidRPr="00A34251">
              <w:t>Country_03</w:t>
            </w:r>
          </w:p>
        </w:tc>
        <w:tc>
          <w:tcPr>
            <w:tcW w:w="1600" w:type="dxa"/>
          </w:tcPr>
          <w:p w14:paraId="236B1CED" w14:textId="5BF2C462" w:rsidR="00A34251" w:rsidRDefault="00A34251" w:rsidP="00691757">
            <w:pPr>
              <w:cnfStyle w:val="000000100000" w:firstRow="0" w:lastRow="0" w:firstColumn="0" w:lastColumn="0" w:oddVBand="0" w:evenVBand="0" w:oddHBand="1" w:evenHBand="0" w:firstRowFirstColumn="0" w:firstRowLastColumn="0" w:lastRowFirstColumn="0" w:lastRowLastColumn="0"/>
            </w:pPr>
            <w:r>
              <w:t>44</w:t>
            </w:r>
          </w:p>
        </w:tc>
        <w:tc>
          <w:tcPr>
            <w:tcW w:w="1600" w:type="dxa"/>
          </w:tcPr>
          <w:p w14:paraId="5F416B37" w14:textId="7162797E" w:rsidR="00A34251" w:rsidRDefault="00A34251" w:rsidP="00691757">
            <w:pPr>
              <w:cnfStyle w:val="000000100000" w:firstRow="0" w:lastRow="0" w:firstColumn="0" w:lastColumn="0" w:oddVBand="0" w:evenVBand="0" w:oddHBand="1" w:evenHBand="0" w:firstRowFirstColumn="0" w:firstRowLastColumn="0" w:lastRowFirstColumn="0" w:lastRowLastColumn="0"/>
            </w:pPr>
            <w:r>
              <w:t>10%</w:t>
            </w:r>
          </w:p>
        </w:tc>
      </w:tr>
    </w:tbl>
    <w:p w14:paraId="31D30691" w14:textId="6F893A6F" w:rsidR="00A34251" w:rsidRDefault="00A34251" w:rsidP="00691757"/>
    <w:p w14:paraId="710E2453" w14:textId="77777777" w:rsidR="00B11760" w:rsidRDefault="00B11760" w:rsidP="00B11760">
      <w:pPr>
        <w:keepNext/>
      </w:pPr>
      <w:r>
        <w:rPr>
          <w:noProof/>
        </w:rPr>
        <w:drawing>
          <wp:inline distT="0" distB="0" distL="0" distR="0" wp14:anchorId="1CEF7D40" wp14:editId="56E1DA2D">
            <wp:extent cx="2139696"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139696" cy="1737360"/>
                    </a:xfrm>
                    <a:prstGeom prst="rect">
                      <a:avLst/>
                    </a:prstGeom>
                  </pic:spPr>
                </pic:pic>
              </a:graphicData>
            </a:graphic>
          </wp:inline>
        </w:drawing>
      </w:r>
    </w:p>
    <w:p w14:paraId="7E93A876" w14:textId="65F11CC2" w:rsidR="00B11760" w:rsidRDefault="00B11760" w:rsidP="00B11760">
      <w:pPr>
        <w:pStyle w:val="Caption"/>
      </w:pPr>
      <w:bookmarkStart w:id="50" w:name="_Toc90127422"/>
      <w:r>
        <w:t xml:space="preserve">Figure </w:t>
      </w:r>
      <w:r w:rsidR="006D42EA">
        <w:fldChar w:fldCharType="begin"/>
      </w:r>
      <w:r w:rsidR="006D42EA">
        <w:instrText xml:space="preserve"> SEQ Figure \* ARABIC </w:instrText>
      </w:r>
      <w:r w:rsidR="006D42EA">
        <w:fldChar w:fldCharType="separate"/>
      </w:r>
      <w:r w:rsidR="00D713DF">
        <w:rPr>
          <w:noProof/>
        </w:rPr>
        <w:t>5</w:t>
      </w:r>
      <w:r w:rsidR="006D42EA">
        <w:rPr>
          <w:noProof/>
        </w:rPr>
        <w:fldChar w:fldCharType="end"/>
      </w:r>
      <w:r>
        <w:t xml:space="preserve">: Accidents </w:t>
      </w:r>
      <w:r w:rsidR="000C6102">
        <w:t xml:space="preserve">reported </w:t>
      </w:r>
      <w:r>
        <w:t>by Country</w:t>
      </w:r>
      <w:bookmarkEnd w:id="50"/>
    </w:p>
    <w:p w14:paraId="4E88FA33" w14:textId="11E6AABD" w:rsidR="00096054" w:rsidRPr="00096054" w:rsidRDefault="00096054" w:rsidP="00096054">
      <w:r>
        <w:t>Country_01 has the most instances of Accidents reported. Country_03 has the least instances of Accidents reported.</w:t>
      </w:r>
    </w:p>
    <w:p w14:paraId="5B08420E" w14:textId="2C76CC64" w:rsidR="00096054" w:rsidRDefault="00096054" w:rsidP="00096054">
      <w:pPr>
        <w:pStyle w:val="Heading4"/>
      </w:pPr>
      <w:r>
        <w:t>Local</w:t>
      </w:r>
    </w:p>
    <w:p w14:paraId="7E5F81E5" w14:textId="1231FF0E" w:rsidR="00096054" w:rsidRDefault="00096054" w:rsidP="00096054">
      <w:pPr>
        <w:pStyle w:val="Caption"/>
        <w:keepNext/>
      </w:pPr>
      <w:bookmarkStart w:id="51" w:name="_Toc90127444"/>
      <w:r>
        <w:t xml:space="preserve">Table </w:t>
      </w:r>
      <w:r w:rsidR="006D42EA">
        <w:fldChar w:fldCharType="begin"/>
      </w:r>
      <w:r w:rsidR="006D42EA">
        <w:instrText xml:space="preserve"> SEQ Table \* ARABIC </w:instrText>
      </w:r>
      <w:r w:rsidR="006D42EA">
        <w:fldChar w:fldCharType="separate"/>
      </w:r>
      <w:r w:rsidR="00CC4E6A">
        <w:rPr>
          <w:noProof/>
        </w:rPr>
        <w:t>4</w:t>
      </w:r>
      <w:r w:rsidR="006D42EA">
        <w:rPr>
          <w:noProof/>
        </w:rPr>
        <w:fldChar w:fldCharType="end"/>
      </w:r>
      <w:r>
        <w:t xml:space="preserve">: Accidents </w:t>
      </w:r>
      <w:r w:rsidR="00F757C8">
        <w:t xml:space="preserve">reported </w:t>
      </w:r>
      <w:r>
        <w:t>by Local</w:t>
      </w:r>
      <w:bookmarkEnd w:id="5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1765"/>
        <w:gridCol w:w="1765"/>
      </w:tblGrid>
      <w:tr w:rsidR="00261325" w14:paraId="6D7926E4" w14:textId="2157A052" w:rsidTr="00261325">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top w:val="none" w:sz="0" w:space="0" w:color="auto"/>
              <w:left w:val="none" w:sz="0" w:space="0" w:color="auto"/>
              <w:right w:val="none" w:sz="0" w:space="0" w:color="auto"/>
            </w:tcBorders>
          </w:tcPr>
          <w:p w14:paraId="28AC9D1A" w14:textId="60B70964" w:rsidR="00261325" w:rsidRDefault="00261325" w:rsidP="00096054">
            <w:r>
              <w:t>Local</w:t>
            </w:r>
          </w:p>
        </w:tc>
        <w:tc>
          <w:tcPr>
            <w:tcW w:w="1765" w:type="dxa"/>
            <w:tcBorders>
              <w:top w:val="none" w:sz="0" w:space="0" w:color="auto"/>
              <w:left w:val="none" w:sz="0" w:space="0" w:color="auto"/>
              <w:right w:val="none" w:sz="0" w:space="0" w:color="auto"/>
            </w:tcBorders>
          </w:tcPr>
          <w:p w14:paraId="0113BE53" w14:textId="237381C1" w:rsidR="00261325" w:rsidRDefault="00261325" w:rsidP="00096054">
            <w:pPr>
              <w:cnfStyle w:val="100000000000" w:firstRow="1" w:lastRow="0" w:firstColumn="0" w:lastColumn="0" w:oddVBand="0" w:evenVBand="0" w:oddHBand="0" w:evenHBand="0" w:firstRowFirstColumn="0" w:firstRowLastColumn="0" w:lastRowFirstColumn="0" w:lastRowLastColumn="0"/>
            </w:pPr>
            <w:r>
              <w:t>Count</w:t>
            </w:r>
          </w:p>
        </w:tc>
        <w:tc>
          <w:tcPr>
            <w:tcW w:w="1765" w:type="dxa"/>
            <w:tcBorders>
              <w:top w:val="none" w:sz="0" w:space="0" w:color="auto"/>
              <w:left w:val="none" w:sz="0" w:space="0" w:color="auto"/>
              <w:right w:val="none" w:sz="0" w:space="0" w:color="auto"/>
            </w:tcBorders>
          </w:tcPr>
          <w:p w14:paraId="66DABC10" w14:textId="21459ADD" w:rsidR="00261325" w:rsidRDefault="00261325" w:rsidP="00096054">
            <w:pPr>
              <w:cnfStyle w:val="100000000000" w:firstRow="1" w:lastRow="0" w:firstColumn="0" w:lastColumn="0" w:oddVBand="0" w:evenVBand="0" w:oddHBand="0" w:evenHBand="0" w:firstRowFirstColumn="0" w:firstRowLastColumn="0" w:lastRowFirstColumn="0" w:lastRowLastColumn="0"/>
            </w:pPr>
            <w:r>
              <w:t>%</w:t>
            </w:r>
          </w:p>
        </w:tc>
        <w:tc>
          <w:tcPr>
            <w:tcW w:w="1765" w:type="dxa"/>
            <w:tcBorders>
              <w:top w:val="none" w:sz="0" w:space="0" w:color="auto"/>
              <w:left w:val="none" w:sz="0" w:space="0" w:color="auto"/>
              <w:right w:val="none" w:sz="0" w:space="0" w:color="auto"/>
            </w:tcBorders>
          </w:tcPr>
          <w:p w14:paraId="39AE1F5D" w14:textId="238E8035" w:rsidR="00261325" w:rsidRDefault="00261325" w:rsidP="00096054">
            <w:pPr>
              <w:cnfStyle w:val="100000000000" w:firstRow="1" w:lastRow="0" w:firstColumn="0" w:lastColumn="0" w:oddVBand="0" w:evenVBand="0" w:oddHBand="0" w:evenHBand="0" w:firstRowFirstColumn="0" w:firstRowLastColumn="0" w:lastRowFirstColumn="0" w:lastRowLastColumn="0"/>
            </w:pPr>
            <w:r>
              <w:t>Cumulative %</w:t>
            </w:r>
          </w:p>
        </w:tc>
      </w:tr>
      <w:tr w:rsidR="00261325" w14:paraId="471E805D" w14:textId="67F607C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BD5EBE1" w14:textId="38E6989B" w:rsidR="00261325" w:rsidRPr="007531CA" w:rsidRDefault="00261325" w:rsidP="00261325">
            <w:r w:rsidRPr="00357269">
              <w:t>Local_03</w:t>
            </w:r>
          </w:p>
        </w:tc>
        <w:tc>
          <w:tcPr>
            <w:tcW w:w="1765" w:type="dxa"/>
          </w:tcPr>
          <w:p w14:paraId="38C70BDA" w14:textId="22FE3B6A"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90</w:t>
            </w:r>
          </w:p>
        </w:tc>
        <w:tc>
          <w:tcPr>
            <w:tcW w:w="1765" w:type="dxa"/>
          </w:tcPr>
          <w:p w14:paraId="3739E454" w14:textId="63F7C80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21.2%</w:t>
            </w:r>
          </w:p>
        </w:tc>
        <w:tc>
          <w:tcPr>
            <w:tcW w:w="1765" w:type="dxa"/>
          </w:tcPr>
          <w:p w14:paraId="64945033" w14:textId="33C2482B"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21.2%</w:t>
            </w:r>
          </w:p>
        </w:tc>
      </w:tr>
      <w:tr w:rsidR="00261325" w14:paraId="2EBC7DD7" w14:textId="28D5B39C"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782F4546" w14:textId="1709BDA8" w:rsidR="00261325" w:rsidRPr="007531CA" w:rsidRDefault="00261325" w:rsidP="00261325">
            <w:r w:rsidRPr="00357269">
              <w:t>Local_05</w:t>
            </w:r>
          </w:p>
        </w:tc>
        <w:tc>
          <w:tcPr>
            <w:tcW w:w="1765" w:type="dxa"/>
          </w:tcPr>
          <w:p w14:paraId="4881984C" w14:textId="635F1A3B"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59</w:t>
            </w:r>
          </w:p>
        </w:tc>
        <w:tc>
          <w:tcPr>
            <w:tcW w:w="1765" w:type="dxa"/>
          </w:tcPr>
          <w:p w14:paraId="70E55B89" w14:textId="4E04B01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13.9%</w:t>
            </w:r>
          </w:p>
        </w:tc>
        <w:tc>
          <w:tcPr>
            <w:tcW w:w="1765" w:type="dxa"/>
          </w:tcPr>
          <w:p w14:paraId="29581D8C" w14:textId="24E53E40"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35.1%</w:t>
            </w:r>
          </w:p>
        </w:tc>
      </w:tr>
      <w:tr w:rsidR="00261325" w14:paraId="1EC9758F" w14:textId="34724E57"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10347FF8" w14:textId="3C0F4993" w:rsidR="00261325" w:rsidRPr="007531CA" w:rsidRDefault="00261325" w:rsidP="00261325">
            <w:r w:rsidRPr="00357269">
              <w:t>Local_01</w:t>
            </w:r>
          </w:p>
        </w:tc>
        <w:tc>
          <w:tcPr>
            <w:tcW w:w="1765" w:type="dxa"/>
          </w:tcPr>
          <w:p w14:paraId="491DFEEC" w14:textId="0DF2F45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57</w:t>
            </w:r>
          </w:p>
        </w:tc>
        <w:tc>
          <w:tcPr>
            <w:tcW w:w="1765" w:type="dxa"/>
          </w:tcPr>
          <w:p w14:paraId="4DDB9E22" w14:textId="28289D15"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13.4%</w:t>
            </w:r>
          </w:p>
        </w:tc>
        <w:tc>
          <w:tcPr>
            <w:tcW w:w="1765" w:type="dxa"/>
          </w:tcPr>
          <w:p w14:paraId="20342837" w14:textId="391EE6AD"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48.5%</w:t>
            </w:r>
          </w:p>
        </w:tc>
      </w:tr>
      <w:tr w:rsidR="00261325" w14:paraId="5D7B01C6" w14:textId="0BF779D6"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31AFAFEA" w14:textId="7BEE3E66" w:rsidR="00261325" w:rsidRPr="007531CA" w:rsidRDefault="00261325" w:rsidP="00261325">
            <w:r w:rsidRPr="00357269">
              <w:t>Local_04</w:t>
            </w:r>
          </w:p>
        </w:tc>
        <w:tc>
          <w:tcPr>
            <w:tcW w:w="1765" w:type="dxa"/>
          </w:tcPr>
          <w:p w14:paraId="3BFC69FE" w14:textId="1CBCD511"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4322399" w14:textId="1C67C079"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13.2%</w:t>
            </w:r>
          </w:p>
        </w:tc>
        <w:tc>
          <w:tcPr>
            <w:tcW w:w="1765" w:type="dxa"/>
          </w:tcPr>
          <w:p w14:paraId="3009AE88" w14:textId="534FABC3"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61.6%</w:t>
            </w:r>
          </w:p>
        </w:tc>
      </w:tr>
      <w:tr w:rsidR="00261325" w14:paraId="533A6B13" w14:textId="7E795C30" w:rsidTr="005D790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2FFF43A" w14:textId="076C1773" w:rsidR="00261325" w:rsidRPr="007531CA" w:rsidRDefault="00261325" w:rsidP="00261325">
            <w:r w:rsidRPr="00357269">
              <w:t>Local_06</w:t>
            </w:r>
          </w:p>
        </w:tc>
        <w:tc>
          <w:tcPr>
            <w:tcW w:w="1765" w:type="dxa"/>
          </w:tcPr>
          <w:p w14:paraId="4049331B" w14:textId="2E07AB48"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46</w:t>
            </w:r>
          </w:p>
        </w:tc>
        <w:tc>
          <w:tcPr>
            <w:tcW w:w="1765" w:type="dxa"/>
          </w:tcPr>
          <w:p w14:paraId="73DD7B44" w14:textId="54D57E1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10.8%</w:t>
            </w:r>
          </w:p>
        </w:tc>
        <w:tc>
          <w:tcPr>
            <w:tcW w:w="1765" w:type="dxa"/>
          </w:tcPr>
          <w:p w14:paraId="10D293E7" w14:textId="1D53FBA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72.5%</w:t>
            </w:r>
          </w:p>
        </w:tc>
      </w:tr>
      <w:tr w:rsidR="00261325" w14:paraId="2AC27697" w14:textId="7980BF22"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32A90B2" w14:textId="7EDBA36F" w:rsidR="00261325" w:rsidRPr="007531CA" w:rsidRDefault="00261325" w:rsidP="00261325">
            <w:r w:rsidRPr="00357269">
              <w:t>Local_10</w:t>
            </w:r>
          </w:p>
        </w:tc>
        <w:tc>
          <w:tcPr>
            <w:tcW w:w="1765" w:type="dxa"/>
          </w:tcPr>
          <w:p w14:paraId="12FDB982" w14:textId="3A75B94F"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44</w:t>
            </w:r>
          </w:p>
        </w:tc>
        <w:tc>
          <w:tcPr>
            <w:tcW w:w="1765" w:type="dxa"/>
          </w:tcPr>
          <w:p w14:paraId="21884609" w14:textId="7445506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10.4%</w:t>
            </w:r>
          </w:p>
        </w:tc>
        <w:tc>
          <w:tcPr>
            <w:tcW w:w="1765" w:type="dxa"/>
          </w:tcPr>
          <w:p w14:paraId="5B3180B9" w14:textId="222AE5E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82.8%</w:t>
            </w:r>
          </w:p>
        </w:tc>
      </w:tr>
      <w:tr w:rsidR="00261325" w14:paraId="16FDFB4B" w14:textId="15241F56"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4AF7981F" w14:textId="597EC078" w:rsidR="00261325" w:rsidRPr="007531CA" w:rsidRDefault="00261325" w:rsidP="00261325">
            <w:r w:rsidRPr="00357269">
              <w:t>Local_08</w:t>
            </w:r>
          </w:p>
        </w:tc>
        <w:tc>
          <w:tcPr>
            <w:tcW w:w="1765" w:type="dxa"/>
          </w:tcPr>
          <w:p w14:paraId="1793BBE6" w14:textId="215BD33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27</w:t>
            </w:r>
          </w:p>
        </w:tc>
        <w:tc>
          <w:tcPr>
            <w:tcW w:w="1765" w:type="dxa"/>
          </w:tcPr>
          <w:p w14:paraId="199C29D8" w14:textId="50EA419B"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6.4%</w:t>
            </w:r>
          </w:p>
        </w:tc>
        <w:tc>
          <w:tcPr>
            <w:tcW w:w="1765" w:type="dxa"/>
          </w:tcPr>
          <w:p w14:paraId="25D2EFD3" w14:textId="45E3BE7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89.2%</w:t>
            </w:r>
          </w:p>
        </w:tc>
      </w:tr>
      <w:tr w:rsidR="00261325" w14:paraId="1BB713AC" w14:textId="2847335E"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89E2C16" w14:textId="65B3523F" w:rsidR="00261325" w:rsidRPr="007531CA" w:rsidRDefault="00261325" w:rsidP="00261325">
            <w:r w:rsidRPr="00357269">
              <w:t>Local_02</w:t>
            </w:r>
          </w:p>
        </w:tc>
        <w:tc>
          <w:tcPr>
            <w:tcW w:w="1765" w:type="dxa"/>
          </w:tcPr>
          <w:p w14:paraId="570E188A" w14:textId="2F13F867"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24</w:t>
            </w:r>
          </w:p>
        </w:tc>
        <w:tc>
          <w:tcPr>
            <w:tcW w:w="1765" w:type="dxa"/>
          </w:tcPr>
          <w:p w14:paraId="52D04A16" w14:textId="6429D073"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5.6%</w:t>
            </w:r>
          </w:p>
        </w:tc>
        <w:tc>
          <w:tcPr>
            <w:tcW w:w="1765" w:type="dxa"/>
          </w:tcPr>
          <w:p w14:paraId="4E8A5C16" w14:textId="332EABD6"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94.8%</w:t>
            </w:r>
          </w:p>
        </w:tc>
      </w:tr>
      <w:tr w:rsidR="00261325" w14:paraId="594D52E4" w14:textId="2CFBA803"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597A739E" w14:textId="5D7090DA" w:rsidR="00261325" w:rsidRPr="007531CA" w:rsidRDefault="00261325" w:rsidP="00261325">
            <w:r w:rsidRPr="00357269">
              <w:t>Local_07</w:t>
            </w:r>
          </w:p>
        </w:tc>
        <w:tc>
          <w:tcPr>
            <w:tcW w:w="1765" w:type="dxa"/>
          </w:tcPr>
          <w:p w14:paraId="49B24ED6" w14:textId="26F1EA52"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14</w:t>
            </w:r>
          </w:p>
        </w:tc>
        <w:tc>
          <w:tcPr>
            <w:tcW w:w="1765" w:type="dxa"/>
          </w:tcPr>
          <w:p w14:paraId="58874ACC" w14:textId="6CC1E17E"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3.3%</w:t>
            </w:r>
          </w:p>
        </w:tc>
        <w:tc>
          <w:tcPr>
            <w:tcW w:w="1765" w:type="dxa"/>
          </w:tcPr>
          <w:p w14:paraId="4D6943C5" w14:textId="64F495FC"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98.1%</w:t>
            </w:r>
          </w:p>
        </w:tc>
      </w:tr>
      <w:tr w:rsidR="00261325" w14:paraId="58253D70" w14:textId="5A59BDBF"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0671EC6B" w14:textId="00CB2E28" w:rsidR="00261325" w:rsidRPr="007531CA" w:rsidRDefault="00261325" w:rsidP="00261325">
            <w:r w:rsidRPr="00357269">
              <w:t>Local_12</w:t>
            </w:r>
          </w:p>
        </w:tc>
        <w:tc>
          <w:tcPr>
            <w:tcW w:w="1765" w:type="dxa"/>
          </w:tcPr>
          <w:p w14:paraId="5B877473" w14:textId="2C280ABA"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4</w:t>
            </w:r>
          </w:p>
        </w:tc>
        <w:tc>
          <w:tcPr>
            <w:tcW w:w="1765" w:type="dxa"/>
          </w:tcPr>
          <w:p w14:paraId="768B46BA" w14:textId="31291B2E"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0.9%</w:t>
            </w:r>
          </w:p>
        </w:tc>
        <w:tc>
          <w:tcPr>
            <w:tcW w:w="1765" w:type="dxa"/>
          </w:tcPr>
          <w:p w14:paraId="3FD138C8" w14:textId="11048D84"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99.1%</w:t>
            </w:r>
          </w:p>
        </w:tc>
      </w:tr>
      <w:tr w:rsidR="00261325" w14:paraId="2328611C" w14:textId="587C15D0" w:rsidTr="005D790E">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tcBorders>
          </w:tcPr>
          <w:p w14:paraId="27B2D2DF" w14:textId="34F894A3" w:rsidR="00261325" w:rsidRPr="007531CA" w:rsidRDefault="00261325" w:rsidP="00261325">
            <w:r w:rsidRPr="00357269">
              <w:t>Local_11</w:t>
            </w:r>
          </w:p>
        </w:tc>
        <w:tc>
          <w:tcPr>
            <w:tcW w:w="1765" w:type="dxa"/>
          </w:tcPr>
          <w:p w14:paraId="12507F0B" w14:textId="06D37DF0"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2</w:t>
            </w:r>
          </w:p>
        </w:tc>
        <w:tc>
          <w:tcPr>
            <w:tcW w:w="1765" w:type="dxa"/>
          </w:tcPr>
          <w:p w14:paraId="35268E28" w14:textId="75F0833D" w:rsidR="00261325" w:rsidRDefault="00261325" w:rsidP="00261325">
            <w:pPr>
              <w:cnfStyle w:val="000000100000" w:firstRow="0" w:lastRow="0" w:firstColumn="0" w:lastColumn="0" w:oddVBand="0" w:evenVBand="0" w:oddHBand="1" w:evenHBand="0" w:firstRowFirstColumn="0" w:firstRowLastColumn="0" w:lastRowFirstColumn="0" w:lastRowLastColumn="0"/>
            </w:pPr>
            <w:r w:rsidRPr="00357269">
              <w:t>0.5%</w:t>
            </w:r>
          </w:p>
        </w:tc>
        <w:tc>
          <w:tcPr>
            <w:tcW w:w="1765" w:type="dxa"/>
          </w:tcPr>
          <w:p w14:paraId="2B5DBF81" w14:textId="26E7B991" w:rsidR="00261325" w:rsidRDefault="00261325" w:rsidP="002613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57269">
              <w:t>99.5%</w:t>
            </w:r>
          </w:p>
        </w:tc>
      </w:tr>
      <w:tr w:rsidR="00261325" w14:paraId="24C9BDA6" w14:textId="468883C4" w:rsidTr="005D790E">
        <w:trPr>
          <w:trHeight w:val="249"/>
        </w:trPr>
        <w:tc>
          <w:tcPr>
            <w:cnfStyle w:val="001000000000" w:firstRow="0" w:lastRow="0" w:firstColumn="1" w:lastColumn="0" w:oddVBand="0" w:evenVBand="0" w:oddHBand="0" w:evenHBand="0" w:firstRowFirstColumn="0" w:firstRowLastColumn="0" w:lastRowFirstColumn="0" w:lastRowLastColumn="0"/>
            <w:tcW w:w="1765" w:type="dxa"/>
            <w:tcBorders>
              <w:left w:val="none" w:sz="0" w:space="0" w:color="auto"/>
              <w:bottom w:val="none" w:sz="0" w:space="0" w:color="auto"/>
            </w:tcBorders>
          </w:tcPr>
          <w:p w14:paraId="014C387B" w14:textId="3BE64464" w:rsidR="00261325" w:rsidRPr="007531CA" w:rsidRDefault="00261325" w:rsidP="00261325">
            <w:r w:rsidRPr="00357269">
              <w:t>Local_09</w:t>
            </w:r>
          </w:p>
        </w:tc>
        <w:tc>
          <w:tcPr>
            <w:tcW w:w="1765" w:type="dxa"/>
          </w:tcPr>
          <w:p w14:paraId="641F6DF2" w14:textId="563ECFF8"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2</w:t>
            </w:r>
          </w:p>
        </w:tc>
        <w:tc>
          <w:tcPr>
            <w:tcW w:w="1765" w:type="dxa"/>
          </w:tcPr>
          <w:p w14:paraId="31E63E76" w14:textId="72752386" w:rsidR="00261325" w:rsidRDefault="00261325" w:rsidP="00261325">
            <w:pPr>
              <w:cnfStyle w:val="000000000000" w:firstRow="0" w:lastRow="0" w:firstColumn="0" w:lastColumn="0" w:oddVBand="0" w:evenVBand="0" w:oddHBand="0" w:evenHBand="0" w:firstRowFirstColumn="0" w:firstRowLastColumn="0" w:lastRowFirstColumn="0" w:lastRowLastColumn="0"/>
            </w:pPr>
            <w:r w:rsidRPr="00357269">
              <w:t>0.5%</w:t>
            </w:r>
          </w:p>
        </w:tc>
        <w:tc>
          <w:tcPr>
            <w:tcW w:w="1765" w:type="dxa"/>
          </w:tcPr>
          <w:p w14:paraId="7E33D01D" w14:textId="12E0C90A" w:rsidR="00261325" w:rsidRDefault="00261325" w:rsidP="002613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57269">
              <w:t>100.0%</w:t>
            </w:r>
          </w:p>
        </w:tc>
      </w:tr>
    </w:tbl>
    <w:p w14:paraId="17220717" w14:textId="0F76C118" w:rsidR="00FD24BE" w:rsidRDefault="00FD24BE" w:rsidP="00FD24BE"/>
    <w:p w14:paraId="248C7351" w14:textId="77777777" w:rsidR="00E57C77" w:rsidRDefault="00E57C77" w:rsidP="00E57C77">
      <w:pPr>
        <w:keepNext/>
      </w:pPr>
      <w:r>
        <w:rPr>
          <w:noProof/>
        </w:rPr>
        <w:lastRenderedPageBreak/>
        <w:drawing>
          <wp:inline distT="0" distB="0" distL="0" distR="0" wp14:anchorId="7A7B2F15" wp14:editId="668DFF8C">
            <wp:extent cx="640080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6400800" cy="1979930"/>
                    </a:xfrm>
                    <a:prstGeom prst="rect">
                      <a:avLst/>
                    </a:prstGeom>
                  </pic:spPr>
                </pic:pic>
              </a:graphicData>
            </a:graphic>
          </wp:inline>
        </w:drawing>
      </w:r>
    </w:p>
    <w:p w14:paraId="59DA7C7D" w14:textId="7394D6C2" w:rsidR="00FD24BE" w:rsidRDefault="00E57C77" w:rsidP="00E57C77">
      <w:pPr>
        <w:pStyle w:val="Caption"/>
      </w:pPr>
      <w:bookmarkStart w:id="52" w:name="_Toc90127423"/>
      <w:r>
        <w:t xml:space="preserve">Figure </w:t>
      </w:r>
      <w:fldSimple w:instr=" SEQ Figure \* ARABIC ">
        <w:r w:rsidR="00D713DF">
          <w:rPr>
            <w:noProof/>
          </w:rPr>
          <w:t>6</w:t>
        </w:r>
      </w:fldSimple>
      <w:r>
        <w:t>: Accidents reported by Local</w:t>
      </w:r>
      <w:r w:rsidR="00E510E0">
        <w:t xml:space="preserve"> – Counts</w:t>
      </w:r>
      <w:bookmarkEnd w:id="52"/>
      <w:r w:rsidR="00E510E0">
        <w:t xml:space="preserve"> </w:t>
      </w:r>
    </w:p>
    <w:p w14:paraId="555DDE16" w14:textId="0D1DC8FD" w:rsidR="005B3DC0" w:rsidRDefault="00E925D0" w:rsidP="00E925D0">
      <w:r>
        <w:t>Local_03 has the most instances of Accidents reported, while Local_09 and Local_11 have the least instances of Accidents reported.</w:t>
      </w:r>
      <w:r w:rsidR="00C13828">
        <w:t xml:space="preserve"> </w:t>
      </w:r>
    </w:p>
    <w:p w14:paraId="06C07552" w14:textId="0815615A" w:rsidR="00E925D0" w:rsidRDefault="00C13828" w:rsidP="00E925D0">
      <w:r>
        <w:t>The Top 3 Locals (25% of all Locals) accounted for approximately 50% of Accidents reported. The Top 6 Locals (50% of all Locals) accounted for over 80% of Accidents reported.</w:t>
      </w:r>
    </w:p>
    <w:p w14:paraId="3B41AAF7" w14:textId="77777777" w:rsidR="005B3DC0" w:rsidRDefault="00620182" w:rsidP="005B3DC0">
      <w:pPr>
        <w:keepNext/>
      </w:pPr>
      <w:r>
        <w:rPr>
          <w:noProof/>
        </w:rPr>
        <w:drawing>
          <wp:inline distT="0" distB="0" distL="0" distR="0" wp14:anchorId="595F980E" wp14:editId="34F824DC">
            <wp:extent cx="301752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3017520" cy="2286000"/>
                    </a:xfrm>
                    <a:prstGeom prst="rect">
                      <a:avLst/>
                    </a:prstGeom>
                  </pic:spPr>
                </pic:pic>
              </a:graphicData>
            </a:graphic>
          </wp:inline>
        </w:drawing>
      </w:r>
    </w:p>
    <w:p w14:paraId="6CF2111B" w14:textId="327216EF" w:rsidR="00620182" w:rsidRDefault="005B3DC0" w:rsidP="005B3DC0">
      <w:pPr>
        <w:pStyle w:val="Caption"/>
      </w:pPr>
      <w:bookmarkStart w:id="53" w:name="_Toc90127424"/>
      <w:r>
        <w:t xml:space="preserve">Figure </w:t>
      </w:r>
      <w:fldSimple w:instr=" SEQ Figure \* ARABIC ">
        <w:r w:rsidR="00D713DF">
          <w:rPr>
            <w:noProof/>
          </w:rPr>
          <w:t>7</w:t>
        </w:r>
      </w:fldSimple>
      <w:r>
        <w:t xml:space="preserve">: </w:t>
      </w:r>
      <w:r w:rsidRPr="009F1E11">
        <w:t xml:space="preserve">Accidents reported by Local </w:t>
      </w:r>
      <w:r w:rsidR="006A3FAB">
        <w:t>–</w:t>
      </w:r>
      <w:r w:rsidRPr="009F1E11">
        <w:t xml:space="preserve"> </w:t>
      </w:r>
      <w:r>
        <w:t>Percentages</w:t>
      </w:r>
      <w:bookmarkEnd w:id="53"/>
    </w:p>
    <w:p w14:paraId="0EA988CA" w14:textId="75FED681" w:rsidR="006A3FAB" w:rsidRDefault="006A3FAB" w:rsidP="006A3FAB">
      <w:pPr>
        <w:pStyle w:val="Heading4"/>
      </w:pPr>
      <w:r>
        <w:t>Gender</w:t>
      </w:r>
    </w:p>
    <w:p w14:paraId="6B7B8463" w14:textId="5581C004" w:rsidR="006F74CA" w:rsidRDefault="006F74CA" w:rsidP="006F74CA">
      <w:pPr>
        <w:pStyle w:val="Caption"/>
        <w:keepNext/>
      </w:pPr>
      <w:bookmarkStart w:id="54" w:name="_Toc90127445"/>
      <w:r>
        <w:t xml:space="preserve">Table </w:t>
      </w:r>
      <w:fldSimple w:instr=" SEQ Table \* ARABIC ">
        <w:r w:rsidR="00CC4E6A">
          <w:rPr>
            <w:noProof/>
          </w:rPr>
          <w:t>5</w:t>
        </w:r>
      </w:fldSimple>
      <w:r>
        <w:t xml:space="preserve">: Accidents reported </w:t>
      </w:r>
      <w:r w:rsidR="001E00FA">
        <w:t>based on</w:t>
      </w:r>
      <w:r>
        <w:t xml:space="preserve"> Gender</w:t>
      </w:r>
      <w:r>
        <w:rPr>
          <w:noProof/>
        </w:rPr>
        <w:t xml:space="preserve"> of Person injured</w:t>
      </w:r>
      <w:bookmarkEnd w:id="54"/>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104"/>
        <w:gridCol w:w="1104"/>
      </w:tblGrid>
      <w:tr w:rsidR="006F74CA" w14:paraId="16BBD0AD" w14:textId="77777777" w:rsidTr="006F74CA">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top w:val="none" w:sz="0" w:space="0" w:color="auto"/>
              <w:left w:val="none" w:sz="0" w:space="0" w:color="auto"/>
              <w:right w:val="none" w:sz="0" w:space="0" w:color="auto"/>
            </w:tcBorders>
          </w:tcPr>
          <w:p w14:paraId="76184764" w14:textId="700ED4EF" w:rsidR="006F74CA" w:rsidRDefault="006F74CA" w:rsidP="006A3FAB">
            <w:r>
              <w:t>Gender</w:t>
            </w:r>
          </w:p>
        </w:tc>
        <w:tc>
          <w:tcPr>
            <w:tcW w:w="1104" w:type="dxa"/>
            <w:tcBorders>
              <w:top w:val="none" w:sz="0" w:space="0" w:color="auto"/>
              <w:left w:val="none" w:sz="0" w:space="0" w:color="auto"/>
              <w:right w:val="none" w:sz="0" w:space="0" w:color="auto"/>
            </w:tcBorders>
          </w:tcPr>
          <w:p w14:paraId="1C77CD01" w14:textId="70E9B2DE" w:rsidR="006F74CA" w:rsidRDefault="006F74CA" w:rsidP="006A3FAB">
            <w:pPr>
              <w:cnfStyle w:val="100000000000" w:firstRow="1" w:lastRow="0" w:firstColumn="0" w:lastColumn="0" w:oddVBand="0" w:evenVBand="0" w:oddHBand="0" w:evenHBand="0" w:firstRowFirstColumn="0" w:firstRowLastColumn="0" w:lastRowFirstColumn="0" w:lastRowLastColumn="0"/>
            </w:pPr>
            <w:r>
              <w:t>Count</w:t>
            </w:r>
          </w:p>
        </w:tc>
        <w:tc>
          <w:tcPr>
            <w:tcW w:w="1104" w:type="dxa"/>
            <w:tcBorders>
              <w:top w:val="none" w:sz="0" w:space="0" w:color="auto"/>
              <w:left w:val="none" w:sz="0" w:space="0" w:color="auto"/>
              <w:right w:val="none" w:sz="0" w:space="0" w:color="auto"/>
            </w:tcBorders>
          </w:tcPr>
          <w:p w14:paraId="3B0054A3" w14:textId="555C3275" w:rsidR="006F74CA" w:rsidRDefault="006F74CA" w:rsidP="006A3FAB">
            <w:pPr>
              <w:cnfStyle w:val="100000000000" w:firstRow="1" w:lastRow="0" w:firstColumn="0" w:lastColumn="0" w:oddVBand="0" w:evenVBand="0" w:oddHBand="0" w:evenHBand="0" w:firstRowFirstColumn="0" w:firstRowLastColumn="0" w:lastRowFirstColumn="0" w:lastRowLastColumn="0"/>
            </w:pPr>
            <w:r>
              <w:t>%</w:t>
            </w:r>
          </w:p>
        </w:tc>
      </w:tr>
      <w:tr w:rsidR="006F74CA" w14:paraId="6836CFCD" w14:textId="77777777" w:rsidTr="006F74C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tcBorders>
          </w:tcPr>
          <w:p w14:paraId="3E41400F" w14:textId="246D8DA2" w:rsidR="006F74CA" w:rsidRDefault="006F74CA" w:rsidP="006A3FAB">
            <w:r>
              <w:t>Male</w:t>
            </w:r>
          </w:p>
        </w:tc>
        <w:tc>
          <w:tcPr>
            <w:tcW w:w="1104" w:type="dxa"/>
          </w:tcPr>
          <w:p w14:paraId="684356AA" w14:textId="4B492DFF" w:rsidR="006F74CA" w:rsidRDefault="006F74CA" w:rsidP="006A3FAB">
            <w:pPr>
              <w:cnfStyle w:val="000000100000" w:firstRow="0" w:lastRow="0" w:firstColumn="0" w:lastColumn="0" w:oddVBand="0" w:evenVBand="0" w:oddHBand="1" w:evenHBand="0" w:firstRowFirstColumn="0" w:firstRowLastColumn="0" w:lastRowFirstColumn="0" w:lastRowLastColumn="0"/>
            </w:pPr>
            <w:r>
              <w:t>396</w:t>
            </w:r>
          </w:p>
        </w:tc>
        <w:tc>
          <w:tcPr>
            <w:tcW w:w="1104" w:type="dxa"/>
          </w:tcPr>
          <w:p w14:paraId="7A60A214" w14:textId="33A80A7A" w:rsidR="006F74CA" w:rsidRDefault="006F74CA" w:rsidP="006A3FAB">
            <w:pPr>
              <w:cnfStyle w:val="000000100000" w:firstRow="0" w:lastRow="0" w:firstColumn="0" w:lastColumn="0" w:oddVBand="0" w:evenVBand="0" w:oddHBand="1" w:evenHBand="0" w:firstRowFirstColumn="0" w:firstRowLastColumn="0" w:lastRowFirstColumn="0" w:lastRowLastColumn="0"/>
            </w:pPr>
            <w:r>
              <w:t>94.7%</w:t>
            </w:r>
          </w:p>
        </w:tc>
      </w:tr>
      <w:tr w:rsidR="006F74CA" w14:paraId="21273B79" w14:textId="77777777" w:rsidTr="006F74CA">
        <w:trPr>
          <w:trHeight w:val="247"/>
        </w:trPr>
        <w:tc>
          <w:tcPr>
            <w:cnfStyle w:val="001000000000" w:firstRow="0" w:lastRow="0" w:firstColumn="1" w:lastColumn="0" w:oddVBand="0" w:evenVBand="0" w:oddHBand="0" w:evenHBand="0" w:firstRowFirstColumn="0" w:firstRowLastColumn="0" w:lastRowFirstColumn="0" w:lastRowLastColumn="0"/>
            <w:tcW w:w="1104" w:type="dxa"/>
            <w:tcBorders>
              <w:left w:val="none" w:sz="0" w:space="0" w:color="auto"/>
              <w:bottom w:val="none" w:sz="0" w:space="0" w:color="auto"/>
            </w:tcBorders>
          </w:tcPr>
          <w:p w14:paraId="19CED31A" w14:textId="63EB2E4C" w:rsidR="006F74CA" w:rsidRDefault="006F74CA" w:rsidP="006A3FAB">
            <w:r>
              <w:t>Female</w:t>
            </w:r>
          </w:p>
        </w:tc>
        <w:tc>
          <w:tcPr>
            <w:tcW w:w="1104" w:type="dxa"/>
          </w:tcPr>
          <w:p w14:paraId="2E8547F1" w14:textId="4845ED25" w:rsidR="006F74CA" w:rsidRDefault="006F74CA" w:rsidP="006A3FAB">
            <w:pPr>
              <w:cnfStyle w:val="000000000000" w:firstRow="0" w:lastRow="0" w:firstColumn="0" w:lastColumn="0" w:oddVBand="0" w:evenVBand="0" w:oddHBand="0" w:evenHBand="0" w:firstRowFirstColumn="0" w:firstRowLastColumn="0" w:lastRowFirstColumn="0" w:lastRowLastColumn="0"/>
            </w:pPr>
            <w:r>
              <w:t>22</w:t>
            </w:r>
          </w:p>
        </w:tc>
        <w:tc>
          <w:tcPr>
            <w:tcW w:w="1104" w:type="dxa"/>
          </w:tcPr>
          <w:p w14:paraId="4A25A491" w14:textId="27BDA6ED" w:rsidR="006F74CA" w:rsidRDefault="006F74CA" w:rsidP="006A3FAB">
            <w:pPr>
              <w:cnfStyle w:val="000000000000" w:firstRow="0" w:lastRow="0" w:firstColumn="0" w:lastColumn="0" w:oddVBand="0" w:evenVBand="0" w:oddHBand="0" w:evenHBand="0" w:firstRowFirstColumn="0" w:firstRowLastColumn="0" w:lastRowFirstColumn="0" w:lastRowLastColumn="0"/>
            </w:pPr>
            <w:r>
              <w:t>5.3%</w:t>
            </w:r>
          </w:p>
        </w:tc>
      </w:tr>
    </w:tbl>
    <w:p w14:paraId="6E00B2B7" w14:textId="77777777" w:rsidR="00CD6F2D" w:rsidRDefault="00CD6F2D" w:rsidP="006A3FAB"/>
    <w:p w14:paraId="140890B3" w14:textId="1DCA1868" w:rsidR="006F74CA" w:rsidRDefault="00795D70" w:rsidP="006A3FAB">
      <w:r>
        <w:t>The data is highly skewed on the Gender values. Most of the Accidents reported (</w:t>
      </w:r>
      <w:r w:rsidR="00E600B6">
        <w:t>~</w:t>
      </w:r>
      <w:r>
        <w:t xml:space="preserve">95%) involve Males. Since the Gender ratio of the Total Workforce is unknown, there can be no meaningful conclusions drawn on whether Gender plays a role in the </w:t>
      </w:r>
      <w:r w:rsidR="00015071">
        <w:t>proportion</w:t>
      </w:r>
      <w:r>
        <w:t xml:space="preserve"> of</w:t>
      </w:r>
      <w:r w:rsidR="00E600B6">
        <w:t xml:space="preserve"> Accidents being reported</w:t>
      </w:r>
      <w:r>
        <w:t>.</w:t>
      </w:r>
    </w:p>
    <w:p w14:paraId="61A8EDEB" w14:textId="77777777" w:rsidR="00795D70" w:rsidRDefault="00795D70" w:rsidP="00795D70">
      <w:pPr>
        <w:keepNext/>
      </w:pPr>
      <w:r>
        <w:rPr>
          <w:noProof/>
        </w:rPr>
        <w:lastRenderedPageBreak/>
        <w:drawing>
          <wp:inline distT="0" distB="0" distL="0" distR="0" wp14:anchorId="737F6836" wp14:editId="0B66E3FB">
            <wp:extent cx="2532888" cy="1655064"/>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532888" cy="1655064"/>
                    </a:xfrm>
                    <a:prstGeom prst="rect">
                      <a:avLst/>
                    </a:prstGeom>
                  </pic:spPr>
                </pic:pic>
              </a:graphicData>
            </a:graphic>
          </wp:inline>
        </w:drawing>
      </w:r>
    </w:p>
    <w:p w14:paraId="504A3B26" w14:textId="6F5B3836" w:rsidR="00795D70" w:rsidRDefault="00795D70" w:rsidP="00795D70">
      <w:pPr>
        <w:pStyle w:val="Caption"/>
      </w:pPr>
      <w:bookmarkStart w:id="55" w:name="_Toc90127425"/>
      <w:r>
        <w:t xml:space="preserve">Figure </w:t>
      </w:r>
      <w:fldSimple w:instr=" SEQ Figure \* ARABIC ">
        <w:r w:rsidR="00D713DF">
          <w:rPr>
            <w:noProof/>
          </w:rPr>
          <w:t>8</w:t>
        </w:r>
      </w:fldSimple>
      <w:r>
        <w:t>: Accidents reported based on Gender of Person injured</w:t>
      </w:r>
      <w:r w:rsidR="001E00FA">
        <w:t xml:space="preserve"> </w:t>
      </w:r>
      <w:r w:rsidR="002D1328">
        <w:t>–</w:t>
      </w:r>
      <w:r w:rsidR="001E00FA">
        <w:t xml:space="preserve"> Counts</w:t>
      </w:r>
      <w:bookmarkEnd w:id="55"/>
    </w:p>
    <w:p w14:paraId="5C650162" w14:textId="3D5551A0" w:rsidR="002D1328" w:rsidRDefault="002D1328" w:rsidP="002D1328">
      <w:pPr>
        <w:pStyle w:val="Heading4"/>
      </w:pPr>
      <w:r>
        <w:t>Industry Sector</w:t>
      </w:r>
    </w:p>
    <w:p w14:paraId="55CEFCFA" w14:textId="53704B93" w:rsidR="002D1328" w:rsidRDefault="002D1328" w:rsidP="002D1328">
      <w:pPr>
        <w:pStyle w:val="Caption"/>
        <w:keepNext/>
      </w:pPr>
      <w:bookmarkStart w:id="56" w:name="_Toc90127446"/>
      <w:r>
        <w:t xml:space="preserve">Table </w:t>
      </w:r>
      <w:fldSimple w:instr=" SEQ Table \* ARABIC ">
        <w:r w:rsidR="00CC4E6A">
          <w:rPr>
            <w:noProof/>
          </w:rPr>
          <w:t>6</w:t>
        </w:r>
      </w:fldSimple>
      <w:r>
        <w:t>: Accidents reported by Industry Sector</w:t>
      </w:r>
      <w:bookmarkEnd w:id="56"/>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2D1328" w14:paraId="5F990744" w14:textId="77777777" w:rsidTr="002D1328">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6D2D677C" w14:textId="08CA2C26" w:rsidR="002D1328" w:rsidRDefault="002D1328" w:rsidP="00213F40">
            <w:r>
              <w:t>Industry Sector</w:t>
            </w:r>
          </w:p>
        </w:tc>
        <w:tc>
          <w:tcPr>
            <w:tcW w:w="1355" w:type="dxa"/>
            <w:tcBorders>
              <w:top w:val="none" w:sz="0" w:space="0" w:color="auto"/>
              <w:left w:val="none" w:sz="0" w:space="0" w:color="auto"/>
              <w:right w:val="none" w:sz="0" w:space="0" w:color="auto"/>
            </w:tcBorders>
          </w:tcPr>
          <w:p w14:paraId="01E80187"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C8F46B9" w14:textId="77777777" w:rsidR="002D1328" w:rsidRDefault="002D1328" w:rsidP="00213F40">
            <w:pPr>
              <w:cnfStyle w:val="100000000000" w:firstRow="1" w:lastRow="0" w:firstColumn="0" w:lastColumn="0" w:oddVBand="0" w:evenVBand="0" w:oddHBand="0" w:evenHBand="0" w:firstRowFirstColumn="0" w:firstRowLastColumn="0" w:lastRowFirstColumn="0" w:lastRowLastColumn="0"/>
            </w:pPr>
            <w:r>
              <w:t>%</w:t>
            </w:r>
          </w:p>
        </w:tc>
      </w:tr>
      <w:tr w:rsidR="002D1328" w14:paraId="1DD3FF5F"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0CB8A74E" w14:textId="05336361" w:rsidR="002D1328" w:rsidRDefault="002D1328" w:rsidP="00213F40">
            <w:r w:rsidRPr="002D1328">
              <w:t>Mining</w:t>
            </w:r>
          </w:p>
        </w:tc>
        <w:tc>
          <w:tcPr>
            <w:tcW w:w="1355" w:type="dxa"/>
          </w:tcPr>
          <w:p w14:paraId="22F70885" w14:textId="5B0D94F9" w:rsidR="002D1328" w:rsidRDefault="002D1328" w:rsidP="00213F40">
            <w:pPr>
              <w:cnfStyle w:val="000000100000" w:firstRow="0" w:lastRow="0" w:firstColumn="0" w:lastColumn="0" w:oddVBand="0" w:evenVBand="0" w:oddHBand="1" w:evenHBand="0" w:firstRowFirstColumn="0" w:firstRowLastColumn="0" w:lastRowFirstColumn="0" w:lastRowLastColumn="0"/>
            </w:pPr>
            <w:r>
              <w:t>237</w:t>
            </w:r>
          </w:p>
        </w:tc>
        <w:tc>
          <w:tcPr>
            <w:tcW w:w="1356" w:type="dxa"/>
          </w:tcPr>
          <w:p w14:paraId="7A0E9E18" w14:textId="184C70DA" w:rsidR="002D1328" w:rsidRDefault="002D1328" w:rsidP="00213F40">
            <w:pPr>
              <w:cnfStyle w:val="000000100000" w:firstRow="0" w:lastRow="0" w:firstColumn="0" w:lastColumn="0" w:oddVBand="0" w:evenVBand="0" w:oddHBand="1" w:evenHBand="0" w:firstRowFirstColumn="0" w:firstRowLastColumn="0" w:lastRowFirstColumn="0" w:lastRowLastColumn="0"/>
            </w:pPr>
            <w:r>
              <w:t>57.0%</w:t>
            </w:r>
          </w:p>
        </w:tc>
      </w:tr>
      <w:tr w:rsidR="002D1328" w14:paraId="6489BDC9" w14:textId="77777777" w:rsidTr="002D1328">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68F8B4B4" w14:textId="27DE40B9" w:rsidR="002D1328" w:rsidRDefault="002D1328" w:rsidP="00213F40">
            <w:r w:rsidRPr="002D1328">
              <w:t>Metals</w:t>
            </w:r>
          </w:p>
        </w:tc>
        <w:tc>
          <w:tcPr>
            <w:tcW w:w="1355" w:type="dxa"/>
          </w:tcPr>
          <w:p w14:paraId="28394B63" w14:textId="3AB63F10" w:rsidR="002D1328" w:rsidRDefault="002D1328" w:rsidP="00213F40">
            <w:pPr>
              <w:cnfStyle w:val="000000000000" w:firstRow="0" w:lastRow="0" w:firstColumn="0" w:lastColumn="0" w:oddVBand="0" w:evenVBand="0" w:oddHBand="0" w:evenHBand="0" w:firstRowFirstColumn="0" w:firstRowLastColumn="0" w:lastRowFirstColumn="0" w:lastRowLastColumn="0"/>
            </w:pPr>
            <w:r>
              <w:t>134</w:t>
            </w:r>
          </w:p>
        </w:tc>
        <w:tc>
          <w:tcPr>
            <w:tcW w:w="1356" w:type="dxa"/>
          </w:tcPr>
          <w:p w14:paraId="390DE151" w14:textId="13CD5E32" w:rsidR="002D1328" w:rsidRDefault="002D1328" w:rsidP="00213F40">
            <w:pPr>
              <w:cnfStyle w:val="000000000000" w:firstRow="0" w:lastRow="0" w:firstColumn="0" w:lastColumn="0" w:oddVBand="0" w:evenVBand="0" w:oddHBand="0" w:evenHBand="0" w:firstRowFirstColumn="0" w:firstRowLastColumn="0" w:lastRowFirstColumn="0" w:lastRowLastColumn="0"/>
            </w:pPr>
            <w:r>
              <w:t>32.0%</w:t>
            </w:r>
          </w:p>
        </w:tc>
      </w:tr>
      <w:tr w:rsidR="002D1328" w14:paraId="734F385C" w14:textId="77777777" w:rsidTr="002D13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50BC53FD" w14:textId="2BAE7EFF" w:rsidR="002D1328" w:rsidRDefault="002D1328" w:rsidP="00213F40">
            <w:r w:rsidRPr="002D1328">
              <w:t>Others</w:t>
            </w:r>
          </w:p>
        </w:tc>
        <w:tc>
          <w:tcPr>
            <w:tcW w:w="1355" w:type="dxa"/>
          </w:tcPr>
          <w:p w14:paraId="63EEF277" w14:textId="569C1542" w:rsidR="002D1328" w:rsidRDefault="002D1328" w:rsidP="00213F40">
            <w:pPr>
              <w:cnfStyle w:val="000000100000" w:firstRow="0" w:lastRow="0" w:firstColumn="0" w:lastColumn="0" w:oddVBand="0" w:evenVBand="0" w:oddHBand="1" w:evenHBand="0" w:firstRowFirstColumn="0" w:firstRowLastColumn="0" w:lastRowFirstColumn="0" w:lastRowLastColumn="0"/>
            </w:pPr>
            <w:r>
              <w:t>47</w:t>
            </w:r>
          </w:p>
        </w:tc>
        <w:tc>
          <w:tcPr>
            <w:tcW w:w="1356" w:type="dxa"/>
          </w:tcPr>
          <w:p w14:paraId="60D8AC19" w14:textId="5E684EB9" w:rsidR="002D1328" w:rsidRDefault="002D1328" w:rsidP="00213F40">
            <w:pPr>
              <w:cnfStyle w:val="000000100000" w:firstRow="0" w:lastRow="0" w:firstColumn="0" w:lastColumn="0" w:oddVBand="0" w:evenVBand="0" w:oddHBand="1" w:evenHBand="0" w:firstRowFirstColumn="0" w:firstRowLastColumn="0" w:lastRowFirstColumn="0" w:lastRowLastColumn="0"/>
            </w:pPr>
            <w:r>
              <w:t>11.0%</w:t>
            </w:r>
          </w:p>
        </w:tc>
      </w:tr>
    </w:tbl>
    <w:p w14:paraId="1F3F44D0" w14:textId="77777777" w:rsidR="00BD6760" w:rsidRDefault="00BD6760" w:rsidP="002D1328"/>
    <w:p w14:paraId="227D03A2" w14:textId="593F9150" w:rsidR="002D1328" w:rsidRDefault="002D1328" w:rsidP="002D1328">
      <w:r>
        <w:t>Mining sector contributes to highest number of Accidents reported, followed by Metals sector, which together make up 89</w:t>
      </w:r>
      <w:r w:rsidR="00BD6760">
        <w:t>% of all Industrial accidents reported in the Dataset.</w:t>
      </w:r>
    </w:p>
    <w:p w14:paraId="05561C11" w14:textId="77777777" w:rsidR="00BE1901" w:rsidRDefault="00BE1901" w:rsidP="00BE1901">
      <w:pPr>
        <w:keepNext/>
      </w:pPr>
      <w:r>
        <w:rPr>
          <w:noProof/>
        </w:rPr>
        <w:drawing>
          <wp:inline distT="0" distB="0" distL="0" distR="0" wp14:anchorId="0DDD36D5" wp14:editId="36901C60">
            <wp:extent cx="3017520" cy="19110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017520" cy="1911096"/>
                    </a:xfrm>
                    <a:prstGeom prst="rect">
                      <a:avLst/>
                    </a:prstGeom>
                  </pic:spPr>
                </pic:pic>
              </a:graphicData>
            </a:graphic>
          </wp:inline>
        </w:drawing>
      </w:r>
    </w:p>
    <w:p w14:paraId="76B69B47" w14:textId="7074320A" w:rsidR="00BD6760" w:rsidRDefault="00BE1901" w:rsidP="00BE1901">
      <w:pPr>
        <w:pStyle w:val="Caption"/>
      </w:pPr>
      <w:bookmarkStart w:id="57" w:name="_Toc90127426"/>
      <w:r>
        <w:t xml:space="preserve">Figure </w:t>
      </w:r>
      <w:fldSimple w:instr=" SEQ Figure \* ARABIC ">
        <w:r w:rsidR="00D713DF">
          <w:rPr>
            <w:noProof/>
          </w:rPr>
          <w:t>9</w:t>
        </w:r>
      </w:fldSimple>
      <w:r>
        <w:t xml:space="preserve">: </w:t>
      </w:r>
      <w:r w:rsidRPr="009C2017">
        <w:t>Accidents reported by Industry Sector</w:t>
      </w:r>
      <w:r>
        <w:t xml:space="preserve"> - Percentages of Counts</w:t>
      </w:r>
      <w:bookmarkEnd w:id="57"/>
    </w:p>
    <w:p w14:paraId="286CB19F" w14:textId="37DBBBFC" w:rsidR="0080459D" w:rsidRDefault="0080459D" w:rsidP="0080459D">
      <w:pPr>
        <w:pStyle w:val="Heading4"/>
      </w:pPr>
      <w:r>
        <w:t>Safety Risk Classification</w:t>
      </w:r>
    </w:p>
    <w:p w14:paraId="2B935B21" w14:textId="77777777" w:rsidR="00A12DAE" w:rsidRDefault="00A12DAE" w:rsidP="0080459D"/>
    <w:p w14:paraId="28206C42" w14:textId="1D78F549" w:rsidR="00D63690" w:rsidRDefault="0080459D" w:rsidP="0080459D">
      <w:r>
        <w:t xml:space="preserve">The Dataset revolves around the </w:t>
      </w:r>
      <w:r w:rsidR="00AD3E48">
        <w:t xml:space="preserve">Industrial </w:t>
      </w:r>
      <w:r>
        <w:t>Safety Risk Classification expressed in terms of two Target Variables, namely, “Accident Level” and “Potential Accident Level”</w:t>
      </w:r>
      <w:r w:rsidR="00D63690">
        <w:t xml:space="preserve"> with values ranging from I (lowest risk) to VI (highest risk).</w:t>
      </w:r>
    </w:p>
    <w:p w14:paraId="17E66819" w14:textId="3BFB05F5" w:rsidR="009E0349" w:rsidRDefault="0080459D" w:rsidP="0080459D">
      <w:r>
        <w:t xml:space="preserve">In the Dataset, the general pattern was that the value for Potential Accident Level was typically greater than the value for Accident Level. </w:t>
      </w:r>
      <w:r w:rsidR="009E0349">
        <w:t>Only 1 Accident was classified as having the highest level of VI on the Potential Accident Level, while 0 Accidents were reported with having a level of VI on Accident Level.</w:t>
      </w:r>
    </w:p>
    <w:p w14:paraId="355DED50" w14:textId="34138824" w:rsidR="004404AB" w:rsidRDefault="004404AB" w:rsidP="004404AB">
      <w:pPr>
        <w:pStyle w:val="Caption"/>
        <w:keepNext/>
      </w:pPr>
      <w:bookmarkStart w:id="58" w:name="_Toc90127447"/>
      <w:r>
        <w:lastRenderedPageBreak/>
        <w:t xml:space="preserve">Table </w:t>
      </w:r>
      <w:fldSimple w:instr=" SEQ Table \* ARABIC ">
        <w:r w:rsidR="00CC4E6A">
          <w:rPr>
            <w:noProof/>
          </w:rPr>
          <w:t>7</w:t>
        </w:r>
      </w:fldSimple>
      <w:r>
        <w:t>: Accidents reported by Accident Level (Lowest to Highest)</w:t>
      </w:r>
      <w:bookmarkEnd w:id="58"/>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1443"/>
        <w:gridCol w:w="1444"/>
      </w:tblGrid>
      <w:tr w:rsidR="004404AB" w14:paraId="2886D913" w14:textId="77777777" w:rsidTr="004404A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top w:val="none" w:sz="0" w:space="0" w:color="auto"/>
              <w:left w:val="none" w:sz="0" w:space="0" w:color="auto"/>
              <w:right w:val="none" w:sz="0" w:space="0" w:color="auto"/>
            </w:tcBorders>
          </w:tcPr>
          <w:p w14:paraId="287AD46C" w14:textId="1E8A110C" w:rsidR="00A12DAE" w:rsidRDefault="00A12DAE" w:rsidP="00213F40">
            <w:r>
              <w:t>Accident Level (Low</w:t>
            </w:r>
            <w:r w:rsidR="004404AB">
              <w:t>est</w:t>
            </w:r>
            <w:r>
              <w:t xml:space="preserve"> to High</w:t>
            </w:r>
            <w:r w:rsidR="004404AB">
              <w:t>est</w:t>
            </w:r>
            <w:r>
              <w:t>)</w:t>
            </w:r>
          </w:p>
        </w:tc>
        <w:tc>
          <w:tcPr>
            <w:tcW w:w="1443" w:type="dxa"/>
            <w:tcBorders>
              <w:top w:val="none" w:sz="0" w:space="0" w:color="auto"/>
              <w:left w:val="none" w:sz="0" w:space="0" w:color="auto"/>
              <w:right w:val="none" w:sz="0" w:space="0" w:color="auto"/>
            </w:tcBorders>
          </w:tcPr>
          <w:p w14:paraId="0B33E9F0"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Count</w:t>
            </w:r>
          </w:p>
        </w:tc>
        <w:tc>
          <w:tcPr>
            <w:tcW w:w="1444" w:type="dxa"/>
            <w:tcBorders>
              <w:top w:val="none" w:sz="0" w:space="0" w:color="auto"/>
              <w:left w:val="none" w:sz="0" w:space="0" w:color="auto"/>
              <w:right w:val="none" w:sz="0" w:space="0" w:color="auto"/>
            </w:tcBorders>
          </w:tcPr>
          <w:p w14:paraId="61A2403A" w14:textId="77777777" w:rsidR="00A12DAE" w:rsidRDefault="00A12DAE"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0062B6AA"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584265DF" w14:textId="0E871BA2" w:rsidR="00A12DAE" w:rsidRPr="00A12DAE" w:rsidRDefault="00A12DAE" w:rsidP="00213F40">
            <w:pPr>
              <w:rPr>
                <w:b w:val="0"/>
                <w:bCs w:val="0"/>
              </w:rPr>
            </w:pPr>
            <w:r w:rsidRPr="00A12DAE">
              <w:t xml:space="preserve">Accident Level </w:t>
            </w:r>
            <w:r>
              <w:t>–</w:t>
            </w:r>
            <w:r w:rsidRPr="00A12DAE">
              <w:t xml:space="preserve"> I</w:t>
            </w:r>
            <w:r>
              <w:t xml:space="preserve"> </w:t>
            </w:r>
          </w:p>
        </w:tc>
        <w:tc>
          <w:tcPr>
            <w:tcW w:w="1443" w:type="dxa"/>
          </w:tcPr>
          <w:p w14:paraId="064B1028" w14:textId="4BFEB6AC" w:rsidR="00A12DAE" w:rsidRDefault="00A12DAE" w:rsidP="00213F40">
            <w:pPr>
              <w:cnfStyle w:val="000000100000" w:firstRow="0" w:lastRow="0" w:firstColumn="0" w:lastColumn="0" w:oddVBand="0" w:evenVBand="0" w:oddHBand="1" w:evenHBand="0" w:firstRowFirstColumn="0" w:firstRowLastColumn="0" w:lastRowFirstColumn="0" w:lastRowLastColumn="0"/>
            </w:pPr>
            <w:r>
              <w:t>309</w:t>
            </w:r>
          </w:p>
        </w:tc>
        <w:tc>
          <w:tcPr>
            <w:tcW w:w="1444" w:type="dxa"/>
          </w:tcPr>
          <w:p w14:paraId="08B7707A" w14:textId="04ECA61F" w:rsidR="00A12DAE" w:rsidRDefault="00A12DAE" w:rsidP="00213F40">
            <w:pPr>
              <w:cnfStyle w:val="000000100000" w:firstRow="0" w:lastRow="0" w:firstColumn="0" w:lastColumn="0" w:oddVBand="0" w:evenVBand="0" w:oddHBand="1" w:evenHBand="0" w:firstRowFirstColumn="0" w:firstRowLastColumn="0" w:lastRowFirstColumn="0" w:lastRowLastColumn="0"/>
            </w:pPr>
            <w:r>
              <w:t>74%</w:t>
            </w:r>
          </w:p>
        </w:tc>
      </w:tr>
      <w:tr w:rsidR="004404AB" w14:paraId="66C387EB"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66065007" w14:textId="4E4A6713" w:rsidR="00A12DAE" w:rsidRDefault="00A12DAE" w:rsidP="00213F40">
            <w:r w:rsidRPr="00A12DAE">
              <w:t>Accident Level - II</w:t>
            </w:r>
          </w:p>
        </w:tc>
        <w:tc>
          <w:tcPr>
            <w:tcW w:w="1443" w:type="dxa"/>
          </w:tcPr>
          <w:p w14:paraId="1B390632" w14:textId="70362599" w:rsidR="00A12DAE" w:rsidRDefault="00A12DAE" w:rsidP="00213F40">
            <w:pPr>
              <w:cnfStyle w:val="000000000000" w:firstRow="0" w:lastRow="0" w:firstColumn="0" w:lastColumn="0" w:oddVBand="0" w:evenVBand="0" w:oddHBand="0" w:evenHBand="0" w:firstRowFirstColumn="0" w:firstRowLastColumn="0" w:lastRowFirstColumn="0" w:lastRowLastColumn="0"/>
            </w:pPr>
            <w:r>
              <w:t>40</w:t>
            </w:r>
          </w:p>
        </w:tc>
        <w:tc>
          <w:tcPr>
            <w:tcW w:w="1444" w:type="dxa"/>
          </w:tcPr>
          <w:p w14:paraId="75AF725E" w14:textId="33B22005" w:rsidR="00A12DAE" w:rsidRDefault="00A12DAE" w:rsidP="00213F40">
            <w:pPr>
              <w:cnfStyle w:val="000000000000" w:firstRow="0" w:lastRow="0" w:firstColumn="0" w:lastColumn="0" w:oddVBand="0" w:evenVBand="0" w:oddHBand="0" w:evenHBand="0" w:firstRowFirstColumn="0" w:firstRowLastColumn="0" w:lastRowFirstColumn="0" w:lastRowLastColumn="0"/>
            </w:pPr>
            <w:r>
              <w:t>10%</w:t>
            </w:r>
          </w:p>
        </w:tc>
      </w:tr>
      <w:tr w:rsidR="004404AB" w14:paraId="744F062E"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7642214D" w14:textId="05B8A53A" w:rsidR="00A12DAE" w:rsidRDefault="00A12DAE" w:rsidP="00213F40">
            <w:r w:rsidRPr="00A12DAE">
              <w:t>Accident Level - III</w:t>
            </w:r>
          </w:p>
        </w:tc>
        <w:tc>
          <w:tcPr>
            <w:tcW w:w="1443" w:type="dxa"/>
          </w:tcPr>
          <w:p w14:paraId="62048C7E" w14:textId="0BD13348" w:rsidR="00A12DAE" w:rsidRDefault="00A12DAE" w:rsidP="00213F40">
            <w:pPr>
              <w:cnfStyle w:val="000000100000" w:firstRow="0" w:lastRow="0" w:firstColumn="0" w:lastColumn="0" w:oddVBand="0" w:evenVBand="0" w:oddHBand="1" w:evenHBand="0" w:firstRowFirstColumn="0" w:firstRowLastColumn="0" w:lastRowFirstColumn="0" w:lastRowLastColumn="0"/>
            </w:pPr>
            <w:r>
              <w:t>31</w:t>
            </w:r>
          </w:p>
        </w:tc>
        <w:tc>
          <w:tcPr>
            <w:tcW w:w="1444" w:type="dxa"/>
          </w:tcPr>
          <w:p w14:paraId="638EB1FC" w14:textId="372EE07F" w:rsidR="00A12DAE" w:rsidRDefault="00A12DAE" w:rsidP="00213F40">
            <w:pPr>
              <w:cnfStyle w:val="000000100000" w:firstRow="0" w:lastRow="0" w:firstColumn="0" w:lastColumn="0" w:oddVBand="0" w:evenVBand="0" w:oddHBand="1" w:evenHBand="0" w:firstRowFirstColumn="0" w:firstRowLastColumn="0" w:lastRowFirstColumn="0" w:lastRowLastColumn="0"/>
            </w:pPr>
            <w:r>
              <w:t>7%</w:t>
            </w:r>
          </w:p>
        </w:tc>
      </w:tr>
      <w:tr w:rsidR="00A12DAE" w14:paraId="6D958E30"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3F887395" w14:textId="48C3D096" w:rsidR="00A12DAE" w:rsidRDefault="004404AB" w:rsidP="00213F40">
            <w:r w:rsidRPr="004404AB">
              <w:t>Accident Level - IV</w:t>
            </w:r>
          </w:p>
        </w:tc>
        <w:tc>
          <w:tcPr>
            <w:tcW w:w="1443" w:type="dxa"/>
          </w:tcPr>
          <w:p w14:paraId="70C6FB69" w14:textId="1A5EA3E7" w:rsidR="00A12DAE" w:rsidRDefault="004404AB" w:rsidP="00213F40">
            <w:pPr>
              <w:cnfStyle w:val="000000000000" w:firstRow="0" w:lastRow="0" w:firstColumn="0" w:lastColumn="0" w:oddVBand="0" w:evenVBand="0" w:oddHBand="0" w:evenHBand="0" w:firstRowFirstColumn="0" w:firstRowLastColumn="0" w:lastRowFirstColumn="0" w:lastRowLastColumn="0"/>
            </w:pPr>
            <w:r>
              <w:t>30</w:t>
            </w:r>
          </w:p>
        </w:tc>
        <w:tc>
          <w:tcPr>
            <w:tcW w:w="1444" w:type="dxa"/>
          </w:tcPr>
          <w:p w14:paraId="1CA7D4A5" w14:textId="34025951" w:rsidR="00A12DAE" w:rsidRDefault="004404AB" w:rsidP="00213F40">
            <w:pPr>
              <w:cnfStyle w:val="000000000000" w:firstRow="0" w:lastRow="0" w:firstColumn="0" w:lastColumn="0" w:oddVBand="0" w:evenVBand="0" w:oddHBand="0" w:evenHBand="0" w:firstRowFirstColumn="0" w:firstRowLastColumn="0" w:lastRowFirstColumn="0" w:lastRowLastColumn="0"/>
            </w:pPr>
            <w:r>
              <w:t>7%</w:t>
            </w:r>
          </w:p>
        </w:tc>
      </w:tr>
      <w:tr w:rsidR="00A12DAE" w14:paraId="70A7D587" w14:textId="77777777" w:rsidTr="004404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tcBorders>
          </w:tcPr>
          <w:p w14:paraId="1D7CB5E2" w14:textId="76D25710" w:rsidR="00A12DAE" w:rsidRDefault="004404AB" w:rsidP="00213F40">
            <w:r w:rsidRPr="004404AB">
              <w:t>Accident Level - V</w:t>
            </w:r>
          </w:p>
        </w:tc>
        <w:tc>
          <w:tcPr>
            <w:tcW w:w="1443" w:type="dxa"/>
          </w:tcPr>
          <w:p w14:paraId="545A6F0D" w14:textId="7E6306EF" w:rsidR="00A12DAE" w:rsidRDefault="004404AB" w:rsidP="00213F40">
            <w:pPr>
              <w:cnfStyle w:val="000000100000" w:firstRow="0" w:lastRow="0" w:firstColumn="0" w:lastColumn="0" w:oddVBand="0" w:evenVBand="0" w:oddHBand="1" w:evenHBand="0" w:firstRowFirstColumn="0" w:firstRowLastColumn="0" w:lastRowFirstColumn="0" w:lastRowLastColumn="0"/>
            </w:pPr>
            <w:r>
              <w:t>8</w:t>
            </w:r>
          </w:p>
        </w:tc>
        <w:tc>
          <w:tcPr>
            <w:tcW w:w="1444" w:type="dxa"/>
          </w:tcPr>
          <w:p w14:paraId="2C63184C" w14:textId="0A7C529F" w:rsidR="00A12DAE" w:rsidRDefault="004404AB" w:rsidP="00213F40">
            <w:pPr>
              <w:cnfStyle w:val="000000100000" w:firstRow="0" w:lastRow="0" w:firstColumn="0" w:lastColumn="0" w:oddVBand="0" w:evenVBand="0" w:oddHBand="1" w:evenHBand="0" w:firstRowFirstColumn="0" w:firstRowLastColumn="0" w:lastRowFirstColumn="0" w:lastRowLastColumn="0"/>
            </w:pPr>
            <w:r>
              <w:t>2%</w:t>
            </w:r>
          </w:p>
        </w:tc>
      </w:tr>
      <w:tr w:rsidR="00A12DAE" w14:paraId="55717343" w14:textId="77777777" w:rsidTr="004404AB">
        <w:trPr>
          <w:trHeight w:val="304"/>
        </w:trPr>
        <w:tc>
          <w:tcPr>
            <w:cnfStyle w:val="001000000000" w:firstRow="0" w:lastRow="0" w:firstColumn="1" w:lastColumn="0" w:oddVBand="0" w:evenVBand="0" w:oddHBand="0" w:evenHBand="0" w:firstRowFirstColumn="0" w:firstRowLastColumn="0" w:lastRowFirstColumn="0" w:lastRowLastColumn="0"/>
            <w:tcW w:w="4605" w:type="dxa"/>
            <w:tcBorders>
              <w:left w:val="none" w:sz="0" w:space="0" w:color="auto"/>
              <w:bottom w:val="none" w:sz="0" w:space="0" w:color="auto"/>
            </w:tcBorders>
          </w:tcPr>
          <w:p w14:paraId="71B7858A" w14:textId="793FC10E" w:rsidR="00A12DAE" w:rsidRDefault="004404AB" w:rsidP="00213F40">
            <w:r w:rsidRPr="004404AB">
              <w:t>Accident Level - VI</w:t>
            </w:r>
          </w:p>
        </w:tc>
        <w:tc>
          <w:tcPr>
            <w:tcW w:w="1443" w:type="dxa"/>
          </w:tcPr>
          <w:p w14:paraId="288AF5BF" w14:textId="1DDE2941"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c>
          <w:tcPr>
            <w:tcW w:w="1444" w:type="dxa"/>
          </w:tcPr>
          <w:p w14:paraId="7602688A" w14:textId="56BEB5DF" w:rsidR="00A12DAE" w:rsidRDefault="004404AB" w:rsidP="00213F40">
            <w:pPr>
              <w:cnfStyle w:val="000000000000" w:firstRow="0" w:lastRow="0" w:firstColumn="0" w:lastColumn="0" w:oddVBand="0" w:evenVBand="0" w:oddHBand="0" w:evenHBand="0" w:firstRowFirstColumn="0" w:firstRowLastColumn="0" w:lastRowFirstColumn="0" w:lastRowLastColumn="0"/>
            </w:pPr>
            <w:r>
              <w:t>0%</w:t>
            </w:r>
          </w:p>
        </w:tc>
      </w:tr>
    </w:tbl>
    <w:p w14:paraId="7B199384" w14:textId="77777777" w:rsidR="009E0349" w:rsidRDefault="009E0349" w:rsidP="004404AB">
      <w:pPr>
        <w:pStyle w:val="Caption"/>
        <w:keepNext/>
      </w:pPr>
    </w:p>
    <w:p w14:paraId="3C4DA9E7" w14:textId="610C40F5" w:rsidR="004404AB" w:rsidRDefault="004404AB" w:rsidP="004404AB">
      <w:pPr>
        <w:pStyle w:val="Caption"/>
        <w:keepNext/>
      </w:pPr>
      <w:bookmarkStart w:id="59" w:name="_Toc90127448"/>
      <w:r>
        <w:t xml:space="preserve">Table </w:t>
      </w:r>
      <w:fldSimple w:instr=" SEQ Table \* ARABIC ">
        <w:r w:rsidR="00CC4E6A">
          <w:rPr>
            <w:noProof/>
          </w:rPr>
          <w:t>8</w:t>
        </w:r>
      </w:fldSimple>
      <w:r>
        <w:t xml:space="preserve">: </w:t>
      </w:r>
      <w:r w:rsidRPr="00213AF3">
        <w:t xml:space="preserve">Accidents reported by </w:t>
      </w:r>
      <w:r>
        <w:t xml:space="preserve">Potential </w:t>
      </w:r>
      <w:r w:rsidRPr="00213AF3">
        <w:t>Accident Level (Lowest to Highest)</w:t>
      </w:r>
      <w:bookmarkEnd w:id="59"/>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1445"/>
        <w:gridCol w:w="1446"/>
      </w:tblGrid>
      <w:tr w:rsidR="004404AB" w14:paraId="173F0B5F" w14:textId="77777777" w:rsidTr="004404AB">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top w:val="none" w:sz="0" w:space="0" w:color="auto"/>
              <w:left w:val="none" w:sz="0" w:space="0" w:color="auto"/>
              <w:right w:val="none" w:sz="0" w:space="0" w:color="auto"/>
            </w:tcBorders>
          </w:tcPr>
          <w:p w14:paraId="20FEE197" w14:textId="01E66157" w:rsidR="004404AB" w:rsidRDefault="004404AB" w:rsidP="00213F40">
            <w:r>
              <w:t>Potential Accident Level (Lowest to Highest)</w:t>
            </w:r>
          </w:p>
        </w:tc>
        <w:tc>
          <w:tcPr>
            <w:tcW w:w="1445" w:type="dxa"/>
            <w:tcBorders>
              <w:top w:val="none" w:sz="0" w:space="0" w:color="auto"/>
              <w:left w:val="none" w:sz="0" w:space="0" w:color="auto"/>
              <w:right w:val="none" w:sz="0" w:space="0" w:color="auto"/>
            </w:tcBorders>
          </w:tcPr>
          <w:p w14:paraId="6D2124BC"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Count</w:t>
            </w:r>
          </w:p>
        </w:tc>
        <w:tc>
          <w:tcPr>
            <w:tcW w:w="1446" w:type="dxa"/>
            <w:tcBorders>
              <w:top w:val="none" w:sz="0" w:space="0" w:color="auto"/>
              <w:left w:val="none" w:sz="0" w:space="0" w:color="auto"/>
              <w:right w:val="none" w:sz="0" w:space="0" w:color="auto"/>
            </w:tcBorders>
          </w:tcPr>
          <w:p w14:paraId="2B8B3A0F" w14:textId="77777777" w:rsidR="004404AB" w:rsidRDefault="004404AB" w:rsidP="00213F40">
            <w:pPr>
              <w:cnfStyle w:val="100000000000" w:firstRow="1" w:lastRow="0" w:firstColumn="0" w:lastColumn="0" w:oddVBand="0" w:evenVBand="0" w:oddHBand="0" w:evenHBand="0" w:firstRowFirstColumn="0" w:firstRowLastColumn="0" w:lastRowFirstColumn="0" w:lastRowLastColumn="0"/>
            </w:pPr>
            <w:r>
              <w:t>%</w:t>
            </w:r>
          </w:p>
        </w:tc>
      </w:tr>
      <w:tr w:rsidR="004404AB" w14:paraId="7BEB0911"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68A3FEA5" w14:textId="1826CB57" w:rsidR="004404AB" w:rsidRPr="00A12DAE" w:rsidRDefault="004404AB" w:rsidP="00213F40">
            <w:pPr>
              <w:rPr>
                <w:b w:val="0"/>
                <w:bCs w:val="0"/>
              </w:rPr>
            </w:pPr>
            <w:r>
              <w:t xml:space="preserve">Potential </w:t>
            </w:r>
            <w:r w:rsidRPr="00A12DAE">
              <w:t xml:space="preserve">Accident Level </w:t>
            </w:r>
            <w:r>
              <w:t>–</w:t>
            </w:r>
            <w:r w:rsidRPr="00A12DAE">
              <w:t xml:space="preserve"> I</w:t>
            </w:r>
            <w:r>
              <w:t xml:space="preserve"> </w:t>
            </w:r>
          </w:p>
        </w:tc>
        <w:tc>
          <w:tcPr>
            <w:tcW w:w="1445" w:type="dxa"/>
          </w:tcPr>
          <w:p w14:paraId="766CF68D" w14:textId="08C868F9" w:rsidR="004404AB" w:rsidRDefault="009E0349" w:rsidP="00213F40">
            <w:pPr>
              <w:cnfStyle w:val="000000100000" w:firstRow="0" w:lastRow="0" w:firstColumn="0" w:lastColumn="0" w:oddVBand="0" w:evenVBand="0" w:oddHBand="1" w:evenHBand="0" w:firstRowFirstColumn="0" w:firstRowLastColumn="0" w:lastRowFirstColumn="0" w:lastRowLastColumn="0"/>
            </w:pPr>
            <w:r>
              <w:t>45</w:t>
            </w:r>
          </w:p>
        </w:tc>
        <w:tc>
          <w:tcPr>
            <w:tcW w:w="1446" w:type="dxa"/>
          </w:tcPr>
          <w:p w14:paraId="4D3B6DAB" w14:textId="57E83252" w:rsidR="004404AB" w:rsidRDefault="009E0349" w:rsidP="00213F40">
            <w:pPr>
              <w:cnfStyle w:val="000000100000" w:firstRow="0" w:lastRow="0" w:firstColumn="0" w:lastColumn="0" w:oddVBand="0" w:evenVBand="0" w:oddHBand="1" w:evenHBand="0" w:firstRowFirstColumn="0" w:firstRowLastColumn="0" w:lastRowFirstColumn="0" w:lastRowLastColumn="0"/>
            </w:pPr>
            <w:r>
              <w:t>11%</w:t>
            </w:r>
          </w:p>
        </w:tc>
      </w:tr>
      <w:tr w:rsidR="004404AB" w14:paraId="3B3DA19C"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02C7CA1D" w14:textId="68DA3DDC" w:rsidR="004404AB" w:rsidRDefault="004404AB" w:rsidP="00213F40">
            <w:r>
              <w:t xml:space="preserve">Potential </w:t>
            </w:r>
            <w:r w:rsidRPr="00A12DAE">
              <w:t>Accident Level - II</w:t>
            </w:r>
          </w:p>
        </w:tc>
        <w:tc>
          <w:tcPr>
            <w:tcW w:w="1445" w:type="dxa"/>
          </w:tcPr>
          <w:p w14:paraId="45A1749B" w14:textId="6FBA5F42" w:rsidR="004404AB" w:rsidRDefault="009E0349" w:rsidP="00213F40">
            <w:pPr>
              <w:cnfStyle w:val="000000000000" w:firstRow="0" w:lastRow="0" w:firstColumn="0" w:lastColumn="0" w:oddVBand="0" w:evenVBand="0" w:oddHBand="0" w:evenHBand="0" w:firstRowFirstColumn="0" w:firstRowLastColumn="0" w:lastRowFirstColumn="0" w:lastRowLastColumn="0"/>
            </w:pPr>
            <w:r>
              <w:t>95</w:t>
            </w:r>
          </w:p>
        </w:tc>
        <w:tc>
          <w:tcPr>
            <w:tcW w:w="1446" w:type="dxa"/>
          </w:tcPr>
          <w:p w14:paraId="5E032F62" w14:textId="01BE5463" w:rsidR="004404AB" w:rsidRDefault="009E0349" w:rsidP="00213F40">
            <w:pPr>
              <w:cnfStyle w:val="000000000000" w:firstRow="0" w:lastRow="0" w:firstColumn="0" w:lastColumn="0" w:oddVBand="0" w:evenVBand="0" w:oddHBand="0" w:evenHBand="0" w:firstRowFirstColumn="0" w:firstRowLastColumn="0" w:lastRowFirstColumn="0" w:lastRowLastColumn="0"/>
            </w:pPr>
            <w:r>
              <w:t>23%</w:t>
            </w:r>
          </w:p>
        </w:tc>
      </w:tr>
      <w:tr w:rsidR="004404AB" w14:paraId="6F8C8A7C"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66DC3CD" w14:textId="7F42E370" w:rsidR="004404AB" w:rsidRDefault="004404AB" w:rsidP="00213F40">
            <w:r>
              <w:t xml:space="preserve">Potential </w:t>
            </w:r>
            <w:r w:rsidRPr="00A12DAE">
              <w:t>Accident Level - III</w:t>
            </w:r>
          </w:p>
        </w:tc>
        <w:tc>
          <w:tcPr>
            <w:tcW w:w="1445" w:type="dxa"/>
          </w:tcPr>
          <w:p w14:paraId="7BFD590D" w14:textId="703ABCE5" w:rsidR="004404AB" w:rsidRDefault="009E0349" w:rsidP="00213F40">
            <w:pPr>
              <w:cnfStyle w:val="000000100000" w:firstRow="0" w:lastRow="0" w:firstColumn="0" w:lastColumn="0" w:oddVBand="0" w:evenVBand="0" w:oddHBand="1" w:evenHBand="0" w:firstRowFirstColumn="0" w:firstRowLastColumn="0" w:lastRowFirstColumn="0" w:lastRowLastColumn="0"/>
            </w:pPr>
            <w:r>
              <w:t>106</w:t>
            </w:r>
          </w:p>
        </w:tc>
        <w:tc>
          <w:tcPr>
            <w:tcW w:w="1446" w:type="dxa"/>
          </w:tcPr>
          <w:p w14:paraId="414E2FCC" w14:textId="58988F06" w:rsidR="004404AB" w:rsidRDefault="009E0349" w:rsidP="00213F40">
            <w:pPr>
              <w:cnfStyle w:val="000000100000" w:firstRow="0" w:lastRow="0" w:firstColumn="0" w:lastColumn="0" w:oddVBand="0" w:evenVBand="0" w:oddHBand="1" w:evenHBand="0" w:firstRowFirstColumn="0" w:firstRowLastColumn="0" w:lastRowFirstColumn="0" w:lastRowLastColumn="0"/>
            </w:pPr>
            <w:r>
              <w:t>25%</w:t>
            </w:r>
          </w:p>
        </w:tc>
      </w:tr>
      <w:tr w:rsidR="004404AB" w14:paraId="55C026DB"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7DA9AE08" w14:textId="38F0ABF9" w:rsidR="004404AB" w:rsidRDefault="004404AB" w:rsidP="00213F40">
            <w:r>
              <w:t xml:space="preserve">Potential </w:t>
            </w:r>
            <w:r w:rsidRPr="004404AB">
              <w:t>Accident Level - IV</w:t>
            </w:r>
          </w:p>
        </w:tc>
        <w:tc>
          <w:tcPr>
            <w:tcW w:w="1445" w:type="dxa"/>
          </w:tcPr>
          <w:p w14:paraId="718653D4" w14:textId="455D8954" w:rsidR="004404AB" w:rsidRDefault="009E0349" w:rsidP="00213F40">
            <w:pPr>
              <w:cnfStyle w:val="000000000000" w:firstRow="0" w:lastRow="0" w:firstColumn="0" w:lastColumn="0" w:oddVBand="0" w:evenVBand="0" w:oddHBand="0" w:evenHBand="0" w:firstRowFirstColumn="0" w:firstRowLastColumn="0" w:lastRowFirstColumn="0" w:lastRowLastColumn="0"/>
            </w:pPr>
            <w:r>
              <w:t>141</w:t>
            </w:r>
          </w:p>
        </w:tc>
        <w:tc>
          <w:tcPr>
            <w:tcW w:w="1446" w:type="dxa"/>
          </w:tcPr>
          <w:p w14:paraId="494ACDA6" w14:textId="216DF9EF" w:rsidR="004404AB" w:rsidRDefault="009E0349" w:rsidP="00213F40">
            <w:pPr>
              <w:cnfStyle w:val="000000000000" w:firstRow="0" w:lastRow="0" w:firstColumn="0" w:lastColumn="0" w:oddVBand="0" w:evenVBand="0" w:oddHBand="0" w:evenHBand="0" w:firstRowFirstColumn="0" w:firstRowLastColumn="0" w:lastRowFirstColumn="0" w:lastRowLastColumn="0"/>
            </w:pPr>
            <w:r>
              <w:t>34%</w:t>
            </w:r>
          </w:p>
        </w:tc>
      </w:tr>
      <w:tr w:rsidR="004404AB" w14:paraId="26E7FA64" w14:textId="77777777" w:rsidTr="004404AB">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tcBorders>
          </w:tcPr>
          <w:p w14:paraId="479F7953" w14:textId="2488AE9B" w:rsidR="004404AB" w:rsidRDefault="004404AB" w:rsidP="00213F40">
            <w:r>
              <w:t xml:space="preserve">Potential </w:t>
            </w:r>
            <w:r w:rsidRPr="004404AB">
              <w:t>Accident Level - V</w:t>
            </w:r>
          </w:p>
        </w:tc>
        <w:tc>
          <w:tcPr>
            <w:tcW w:w="1445" w:type="dxa"/>
          </w:tcPr>
          <w:p w14:paraId="4BFE2FDB" w14:textId="68A5B7D0" w:rsidR="004404AB" w:rsidRDefault="009E0349" w:rsidP="00213F40">
            <w:pPr>
              <w:cnfStyle w:val="000000100000" w:firstRow="0" w:lastRow="0" w:firstColumn="0" w:lastColumn="0" w:oddVBand="0" w:evenVBand="0" w:oddHBand="1" w:evenHBand="0" w:firstRowFirstColumn="0" w:firstRowLastColumn="0" w:lastRowFirstColumn="0" w:lastRowLastColumn="0"/>
            </w:pPr>
            <w:r>
              <w:t>30</w:t>
            </w:r>
          </w:p>
        </w:tc>
        <w:tc>
          <w:tcPr>
            <w:tcW w:w="1446" w:type="dxa"/>
          </w:tcPr>
          <w:p w14:paraId="717EC211" w14:textId="1026690A" w:rsidR="004404AB" w:rsidRDefault="009E0349" w:rsidP="00213F40">
            <w:pPr>
              <w:cnfStyle w:val="000000100000" w:firstRow="0" w:lastRow="0" w:firstColumn="0" w:lastColumn="0" w:oddVBand="0" w:evenVBand="0" w:oddHBand="1" w:evenHBand="0" w:firstRowFirstColumn="0" w:firstRowLastColumn="0" w:lastRowFirstColumn="0" w:lastRowLastColumn="0"/>
            </w:pPr>
            <w:r>
              <w:t>7%</w:t>
            </w:r>
          </w:p>
        </w:tc>
      </w:tr>
      <w:tr w:rsidR="004404AB" w14:paraId="31B8400E" w14:textId="77777777" w:rsidTr="004404AB">
        <w:trPr>
          <w:trHeight w:val="292"/>
        </w:trPr>
        <w:tc>
          <w:tcPr>
            <w:cnfStyle w:val="001000000000" w:firstRow="0" w:lastRow="0" w:firstColumn="1" w:lastColumn="0" w:oddVBand="0" w:evenVBand="0" w:oddHBand="0" w:evenHBand="0" w:firstRowFirstColumn="0" w:firstRowLastColumn="0" w:lastRowFirstColumn="0" w:lastRowLastColumn="0"/>
            <w:tcW w:w="4614" w:type="dxa"/>
            <w:tcBorders>
              <w:left w:val="none" w:sz="0" w:space="0" w:color="auto"/>
              <w:bottom w:val="none" w:sz="0" w:space="0" w:color="auto"/>
            </w:tcBorders>
          </w:tcPr>
          <w:p w14:paraId="2C7D9DAE" w14:textId="40A4DAF6" w:rsidR="004404AB" w:rsidRDefault="004404AB" w:rsidP="00213F40">
            <w:r>
              <w:t xml:space="preserve">Potential </w:t>
            </w:r>
            <w:r w:rsidRPr="004404AB">
              <w:t>Accident Level - VI</w:t>
            </w:r>
          </w:p>
        </w:tc>
        <w:tc>
          <w:tcPr>
            <w:tcW w:w="1445" w:type="dxa"/>
          </w:tcPr>
          <w:p w14:paraId="6A16DD65" w14:textId="2C985869" w:rsidR="004404AB" w:rsidRDefault="009E0349" w:rsidP="00213F40">
            <w:pPr>
              <w:cnfStyle w:val="000000000000" w:firstRow="0" w:lastRow="0" w:firstColumn="0" w:lastColumn="0" w:oddVBand="0" w:evenVBand="0" w:oddHBand="0" w:evenHBand="0" w:firstRowFirstColumn="0" w:firstRowLastColumn="0" w:lastRowFirstColumn="0" w:lastRowLastColumn="0"/>
            </w:pPr>
            <w:r>
              <w:t>1</w:t>
            </w:r>
          </w:p>
        </w:tc>
        <w:tc>
          <w:tcPr>
            <w:tcW w:w="1446" w:type="dxa"/>
          </w:tcPr>
          <w:p w14:paraId="0A386CF2" w14:textId="202DBEE8" w:rsidR="004404AB" w:rsidRDefault="009E0349" w:rsidP="00213F40">
            <w:pPr>
              <w:cnfStyle w:val="000000000000" w:firstRow="0" w:lastRow="0" w:firstColumn="0" w:lastColumn="0" w:oddVBand="0" w:evenVBand="0" w:oddHBand="0" w:evenHBand="0" w:firstRowFirstColumn="0" w:firstRowLastColumn="0" w:lastRowFirstColumn="0" w:lastRowLastColumn="0"/>
            </w:pPr>
            <w:r>
              <w:t>~ 0%</w:t>
            </w:r>
          </w:p>
        </w:tc>
      </w:tr>
    </w:tbl>
    <w:p w14:paraId="697AA453" w14:textId="4F4547B6" w:rsidR="004404AB" w:rsidRDefault="004404AB" w:rsidP="0080459D"/>
    <w:p w14:paraId="5019827D" w14:textId="77777777" w:rsidR="009642BB" w:rsidRDefault="009642BB" w:rsidP="009642BB">
      <w:pPr>
        <w:keepNext/>
      </w:pPr>
      <w:r>
        <w:rPr>
          <w:noProof/>
        </w:rPr>
        <w:drawing>
          <wp:inline distT="0" distB="0" distL="0" distR="0" wp14:anchorId="2C21ECCD" wp14:editId="722E3C99">
            <wp:extent cx="5029200" cy="2295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029200" cy="2295144"/>
                    </a:xfrm>
                    <a:prstGeom prst="rect">
                      <a:avLst/>
                    </a:prstGeom>
                  </pic:spPr>
                </pic:pic>
              </a:graphicData>
            </a:graphic>
          </wp:inline>
        </w:drawing>
      </w:r>
    </w:p>
    <w:p w14:paraId="2FDCEEA1" w14:textId="03B70016" w:rsidR="009642BB" w:rsidRDefault="009642BB" w:rsidP="009642BB">
      <w:pPr>
        <w:pStyle w:val="Caption"/>
        <w:rPr>
          <w:noProof/>
        </w:rPr>
      </w:pPr>
      <w:bookmarkStart w:id="60" w:name="_Toc90127427"/>
      <w:r>
        <w:t xml:space="preserve">Figure </w:t>
      </w:r>
      <w:fldSimple w:instr=" SEQ Figure \* ARABIC ">
        <w:r w:rsidR="00D713DF">
          <w:rPr>
            <w:noProof/>
          </w:rPr>
          <w:t>10</w:t>
        </w:r>
      </w:fldSimple>
      <w:r>
        <w:t>: Accidents reported</w:t>
      </w:r>
      <w:r>
        <w:rPr>
          <w:noProof/>
        </w:rPr>
        <w:t xml:space="preserve"> by Accident Level and Potential Accident Level – Percentages</w:t>
      </w:r>
      <w:bookmarkEnd w:id="60"/>
    </w:p>
    <w:p w14:paraId="0B0D0659" w14:textId="02E813CB" w:rsidR="00AD3E48" w:rsidRDefault="00AD3E48" w:rsidP="00AD3E48">
      <w:r>
        <w:t xml:space="preserve">Our interpretation is that either some precautionary controls, or safety gear, or timely reaction, or fortune would have played a role in toning down the severity of the injury </w:t>
      </w:r>
      <w:r w:rsidR="001B6772">
        <w:t xml:space="preserve">that could have been </w:t>
      </w:r>
      <w:r>
        <w:t xml:space="preserve">caused by the accident. However, it could also be a case of people underreporting the severity of the </w:t>
      </w:r>
      <w:r w:rsidR="001B6772">
        <w:t>a</w:t>
      </w:r>
      <w:r>
        <w:t xml:space="preserve">ccident to avoid panic or punishments. It is recommended to pay attention to the Potential Accident Level rating of </w:t>
      </w:r>
      <w:r w:rsidR="001B6772">
        <w:t>a</w:t>
      </w:r>
      <w:r>
        <w:t xml:space="preserve">ccidents and </w:t>
      </w:r>
      <w:r w:rsidR="001B6772">
        <w:t>a</w:t>
      </w:r>
      <w:r>
        <w:t>ctivities that carry a similar risk profile to prevent or prepare for the worst-case scenario.</w:t>
      </w:r>
    </w:p>
    <w:p w14:paraId="65A79162" w14:textId="2AFEFA2A" w:rsidR="00AD3E48" w:rsidRDefault="00AD3E48" w:rsidP="00AD3E48">
      <w:r>
        <w:t xml:space="preserve">Gathering more data over a longer period of time, benchmarking the trend against other Brazilian Companies in similar Industry Sectors, or against other Countries in </w:t>
      </w:r>
      <w:r w:rsidR="00804AF6">
        <w:t>similar</w:t>
      </w:r>
      <w:r>
        <w:t xml:space="preserve"> Industry Sector can help validate the assumptions </w:t>
      </w:r>
      <w:r w:rsidR="00804AF6">
        <w:t>and</w:t>
      </w:r>
      <w:r>
        <w:t xml:space="preserve"> guidelines for the assignment of Accident Level and Potential Accident Level.</w:t>
      </w:r>
    </w:p>
    <w:p w14:paraId="4584E7D7" w14:textId="505A3C43" w:rsidR="007B235A" w:rsidRDefault="007B235A" w:rsidP="007B235A">
      <w:pPr>
        <w:pStyle w:val="Heading4"/>
      </w:pPr>
      <w:r>
        <w:lastRenderedPageBreak/>
        <w:t>Employee Type</w:t>
      </w:r>
    </w:p>
    <w:p w14:paraId="7CCA2956" w14:textId="2853B850" w:rsidR="00C662E4" w:rsidRDefault="00C662E4" w:rsidP="00C662E4">
      <w:pPr>
        <w:pStyle w:val="Caption"/>
        <w:keepNext/>
      </w:pPr>
      <w:bookmarkStart w:id="61" w:name="_Toc90127449"/>
      <w:r>
        <w:t xml:space="preserve">Table </w:t>
      </w:r>
      <w:fldSimple w:instr=" SEQ Table \* ARABIC ">
        <w:r w:rsidR="00CC4E6A">
          <w:rPr>
            <w:noProof/>
          </w:rPr>
          <w:t>9</w:t>
        </w:r>
      </w:fldSimple>
      <w:r>
        <w:t>: Accidents reported based on Employee Type of Person injured</w:t>
      </w:r>
      <w:bookmarkEnd w:id="61"/>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55"/>
        <w:gridCol w:w="1356"/>
      </w:tblGrid>
      <w:tr w:rsidR="00C662E4" w14:paraId="1A792C82" w14:textId="77777777" w:rsidTr="00213F40">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right w:val="none" w:sz="0" w:space="0" w:color="auto"/>
            </w:tcBorders>
          </w:tcPr>
          <w:p w14:paraId="04745503" w14:textId="261DCBC9" w:rsidR="00C662E4" w:rsidRDefault="00C662E4" w:rsidP="00213F40">
            <w:r>
              <w:t>Employee Type</w:t>
            </w:r>
          </w:p>
        </w:tc>
        <w:tc>
          <w:tcPr>
            <w:tcW w:w="1355" w:type="dxa"/>
            <w:tcBorders>
              <w:top w:val="none" w:sz="0" w:space="0" w:color="auto"/>
              <w:left w:val="none" w:sz="0" w:space="0" w:color="auto"/>
              <w:right w:val="none" w:sz="0" w:space="0" w:color="auto"/>
            </w:tcBorders>
          </w:tcPr>
          <w:p w14:paraId="7DEE12BA"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Count</w:t>
            </w:r>
          </w:p>
        </w:tc>
        <w:tc>
          <w:tcPr>
            <w:tcW w:w="1356" w:type="dxa"/>
            <w:tcBorders>
              <w:top w:val="none" w:sz="0" w:space="0" w:color="auto"/>
              <w:left w:val="none" w:sz="0" w:space="0" w:color="auto"/>
              <w:right w:val="none" w:sz="0" w:space="0" w:color="auto"/>
            </w:tcBorders>
          </w:tcPr>
          <w:p w14:paraId="31516414" w14:textId="77777777" w:rsidR="00C662E4" w:rsidRDefault="00C662E4" w:rsidP="00213F40">
            <w:pPr>
              <w:cnfStyle w:val="100000000000" w:firstRow="1" w:lastRow="0" w:firstColumn="0" w:lastColumn="0" w:oddVBand="0" w:evenVBand="0" w:oddHBand="0" w:evenHBand="0" w:firstRowFirstColumn="0" w:firstRowLastColumn="0" w:lastRowFirstColumn="0" w:lastRowLastColumn="0"/>
            </w:pPr>
            <w:r>
              <w:t>%</w:t>
            </w:r>
          </w:p>
        </w:tc>
      </w:tr>
      <w:tr w:rsidR="00C662E4" w14:paraId="024143CB"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35AD3784" w14:textId="003C135F" w:rsidR="00C662E4" w:rsidRDefault="00C662E4" w:rsidP="00213F40">
            <w:r w:rsidRPr="00C662E4">
              <w:t>Third Party</w:t>
            </w:r>
          </w:p>
        </w:tc>
        <w:tc>
          <w:tcPr>
            <w:tcW w:w="1355" w:type="dxa"/>
          </w:tcPr>
          <w:p w14:paraId="513796F2" w14:textId="200911A9" w:rsidR="00C662E4" w:rsidRDefault="00C662E4" w:rsidP="00213F40">
            <w:pPr>
              <w:cnfStyle w:val="000000100000" w:firstRow="0" w:lastRow="0" w:firstColumn="0" w:lastColumn="0" w:oddVBand="0" w:evenVBand="0" w:oddHBand="1" w:evenHBand="0" w:firstRowFirstColumn="0" w:firstRowLastColumn="0" w:lastRowFirstColumn="0" w:lastRowLastColumn="0"/>
            </w:pPr>
            <w:r>
              <w:t>185</w:t>
            </w:r>
          </w:p>
        </w:tc>
        <w:tc>
          <w:tcPr>
            <w:tcW w:w="1356" w:type="dxa"/>
          </w:tcPr>
          <w:p w14:paraId="5CA6B381" w14:textId="428A9DDC" w:rsidR="00C662E4" w:rsidRDefault="00C662E4" w:rsidP="00213F40">
            <w:pPr>
              <w:cnfStyle w:val="000000100000" w:firstRow="0" w:lastRow="0" w:firstColumn="0" w:lastColumn="0" w:oddVBand="0" w:evenVBand="0" w:oddHBand="1" w:evenHBand="0" w:firstRowFirstColumn="0" w:firstRowLastColumn="0" w:lastRowFirstColumn="0" w:lastRowLastColumn="0"/>
            </w:pPr>
            <w:r>
              <w:t>44%</w:t>
            </w:r>
          </w:p>
        </w:tc>
      </w:tr>
      <w:tr w:rsidR="00C662E4" w14:paraId="063D3453" w14:textId="77777777" w:rsidTr="00213F40">
        <w:trPr>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tcBorders>
          </w:tcPr>
          <w:p w14:paraId="1CD273C0" w14:textId="02372A6F" w:rsidR="00C662E4" w:rsidRDefault="00C662E4" w:rsidP="00213F40">
            <w:r w:rsidRPr="00C662E4">
              <w:t>Employee</w:t>
            </w:r>
          </w:p>
        </w:tc>
        <w:tc>
          <w:tcPr>
            <w:tcW w:w="1355" w:type="dxa"/>
          </w:tcPr>
          <w:p w14:paraId="50AF5EA6" w14:textId="10AEBEDD" w:rsidR="00C662E4" w:rsidRDefault="00C662E4" w:rsidP="00213F40">
            <w:pPr>
              <w:cnfStyle w:val="000000000000" w:firstRow="0" w:lastRow="0" w:firstColumn="0" w:lastColumn="0" w:oddVBand="0" w:evenVBand="0" w:oddHBand="0" w:evenHBand="0" w:firstRowFirstColumn="0" w:firstRowLastColumn="0" w:lastRowFirstColumn="0" w:lastRowLastColumn="0"/>
            </w:pPr>
            <w:r>
              <w:t>178</w:t>
            </w:r>
          </w:p>
        </w:tc>
        <w:tc>
          <w:tcPr>
            <w:tcW w:w="1356" w:type="dxa"/>
          </w:tcPr>
          <w:p w14:paraId="72CEE53C" w14:textId="3162587D" w:rsidR="00C662E4" w:rsidRDefault="00C662E4" w:rsidP="00213F40">
            <w:pPr>
              <w:cnfStyle w:val="000000000000" w:firstRow="0" w:lastRow="0" w:firstColumn="0" w:lastColumn="0" w:oddVBand="0" w:evenVBand="0" w:oddHBand="0" w:evenHBand="0" w:firstRowFirstColumn="0" w:firstRowLastColumn="0" w:lastRowFirstColumn="0" w:lastRowLastColumn="0"/>
            </w:pPr>
            <w:r>
              <w:t>43%</w:t>
            </w:r>
          </w:p>
        </w:tc>
      </w:tr>
      <w:tr w:rsidR="00C662E4" w14:paraId="136AC90C" w14:textId="77777777" w:rsidTr="00213F4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45" w:type="dxa"/>
            <w:tcBorders>
              <w:left w:val="none" w:sz="0" w:space="0" w:color="auto"/>
              <w:bottom w:val="none" w:sz="0" w:space="0" w:color="auto"/>
            </w:tcBorders>
          </w:tcPr>
          <w:p w14:paraId="750CFBA3" w14:textId="41E21228" w:rsidR="00C662E4" w:rsidRDefault="00C662E4" w:rsidP="00213F40">
            <w:r w:rsidRPr="00C662E4">
              <w:t>Third Party (Remote)</w:t>
            </w:r>
          </w:p>
        </w:tc>
        <w:tc>
          <w:tcPr>
            <w:tcW w:w="1355" w:type="dxa"/>
          </w:tcPr>
          <w:p w14:paraId="0E1E91DB" w14:textId="28A6BEF9" w:rsidR="00C662E4" w:rsidRDefault="00C662E4" w:rsidP="00213F40">
            <w:pPr>
              <w:cnfStyle w:val="000000100000" w:firstRow="0" w:lastRow="0" w:firstColumn="0" w:lastColumn="0" w:oddVBand="0" w:evenVBand="0" w:oddHBand="1" w:evenHBand="0" w:firstRowFirstColumn="0" w:firstRowLastColumn="0" w:lastRowFirstColumn="0" w:lastRowLastColumn="0"/>
            </w:pPr>
            <w:r>
              <w:t>55</w:t>
            </w:r>
          </w:p>
        </w:tc>
        <w:tc>
          <w:tcPr>
            <w:tcW w:w="1356" w:type="dxa"/>
          </w:tcPr>
          <w:p w14:paraId="45CE38ED" w14:textId="0120526F" w:rsidR="00C662E4" w:rsidRDefault="00C662E4" w:rsidP="00213F40">
            <w:pPr>
              <w:cnfStyle w:val="000000100000" w:firstRow="0" w:lastRow="0" w:firstColumn="0" w:lastColumn="0" w:oddVBand="0" w:evenVBand="0" w:oddHBand="1" w:evenHBand="0" w:firstRowFirstColumn="0" w:firstRowLastColumn="0" w:lastRowFirstColumn="0" w:lastRowLastColumn="0"/>
            </w:pPr>
            <w:r>
              <w:t>13%</w:t>
            </w:r>
          </w:p>
        </w:tc>
      </w:tr>
    </w:tbl>
    <w:p w14:paraId="30C6BEDE" w14:textId="5007147C" w:rsidR="007B235A" w:rsidRDefault="007B235A" w:rsidP="007B235A"/>
    <w:p w14:paraId="59C92825" w14:textId="77777777" w:rsidR="00C662E4" w:rsidRDefault="00C662E4" w:rsidP="00C662E4">
      <w:pPr>
        <w:keepNext/>
      </w:pPr>
      <w:r>
        <w:rPr>
          <w:noProof/>
        </w:rPr>
        <w:drawing>
          <wp:inline distT="0" distB="0" distL="0" distR="0" wp14:anchorId="6B47009D" wp14:editId="77E0FB79">
            <wp:extent cx="257860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2578608" cy="1600200"/>
                    </a:xfrm>
                    <a:prstGeom prst="rect">
                      <a:avLst/>
                    </a:prstGeom>
                  </pic:spPr>
                </pic:pic>
              </a:graphicData>
            </a:graphic>
          </wp:inline>
        </w:drawing>
      </w:r>
    </w:p>
    <w:p w14:paraId="3AA9C0AD" w14:textId="4EE3D2D7" w:rsidR="00C662E4" w:rsidRDefault="00C662E4" w:rsidP="00C662E4">
      <w:pPr>
        <w:pStyle w:val="Caption"/>
      </w:pPr>
      <w:bookmarkStart w:id="62" w:name="_Toc90127428"/>
      <w:r>
        <w:t xml:space="preserve">Figure </w:t>
      </w:r>
      <w:fldSimple w:instr=" SEQ Figure \* ARABIC ">
        <w:r w:rsidR="00D713DF">
          <w:rPr>
            <w:noProof/>
          </w:rPr>
          <w:t>11</w:t>
        </w:r>
      </w:fldSimple>
      <w:r>
        <w:t xml:space="preserve">: Accidents reported based on </w:t>
      </w:r>
      <w:proofErr w:type="spellStart"/>
      <w:r>
        <w:t>Employe</w:t>
      </w:r>
      <w:proofErr w:type="spellEnd"/>
      <w:r>
        <w:t xml:space="preserve"> Type of Person injured </w:t>
      </w:r>
      <w:r w:rsidR="00092DD7">
        <w:t>–</w:t>
      </w:r>
      <w:r>
        <w:t xml:space="preserve"> Percentages</w:t>
      </w:r>
      <w:bookmarkEnd w:id="62"/>
    </w:p>
    <w:p w14:paraId="44EA0D44" w14:textId="02F240E5" w:rsidR="00092DD7" w:rsidRDefault="00092DD7" w:rsidP="00092DD7">
      <w:r>
        <w:t>Number of Accidents involving Employee and Third Party are on par with each other. Since the overall ratio of number of Employees and Third Party Personnel is unknown, we can’t draw any further conclusions. Third Party Personnel who are in remote location are also prone to Accidents to an extent</w:t>
      </w:r>
      <w:r w:rsidR="002455AC">
        <w:t xml:space="preserve"> (13% of the cases)</w:t>
      </w:r>
      <w:r>
        <w:t>. It is not clear if any of the Employees too are based in remote locations or only work onsite in the plants / company facilities.</w:t>
      </w:r>
    </w:p>
    <w:p w14:paraId="22B03516" w14:textId="4A9457C2" w:rsidR="00C928B6" w:rsidRDefault="00A646F2" w:rsidP="00A646F2">
      <w:pPr>
        <w:pStyle w:val="Heading4"/>
      </w:pPr>
      <w:r>
        <w:t>Critical Risk</w:t>
      </w:r>
    </w:p>
    <w:p w14:paraId="097B26CB" w14:textId="2C0ECE6B" w:rsidR="00A646F2" w:rsidRDefault="00A646F2" w:rsidP="00A646F2">
      <w:pPr>
        <w:pStyle w:val="Caption"/>
        <w:keepNext/>
      </w:pPr>
      <w:bookmarkStart w:id="63" w:name="_Toc90127450"/>
      <w:r>
        <w:t xml:space="preserve">Table </w:t>
      </w:r>
      <w:fldSimple w:instr=" SEQ Table \* ARABIC ">
        <w:r w:rsidR="00CC4E6A">
          <w:rPr>
            <w:noProof/>
          </w:rPr>
          <w:t>10</w:t>
        </w:r>
      </w:fldSimple>
      <w:r>
        <w:t>: Accidents reported classified by Critical Risk</w:t>
      </w:r>
      <w:bookmarkEnd w:id="63"/>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1490"/>
        <w:gridCol w:w="1491"/>
      </w:tblGrid>
      <w:tr w:rsidR="00A646F2" w14:paraId="7D691FE3" w14:textId="77777777" w:rsidTr="00A646F2">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right w:val="none" w:sz="0" w:space="0" w:color="auto"/>
            </w:tcBorders>
          </w:tcPr>
          <w:p w14:paraId="0D2CB9D3" w14:textId="4DE5E53E" w:rsidR="00A646F2" w:rsidRDefault="00A646F2" w:rsidP="00213F40">
            <w:r>
              <w:t>Critical Risk</w:t>
            </w:r>
          </w:p>
        </w:tc>
        <w:tc>
          <w:tcPr>
            <w:tcW w:w="1490" w:type="dxa"/>
            <w:tcBorders>
              <w:top w:val="none" w:sz="0" w:space="0" w:color="auto"/>
              <w:left w:val="none" w:sz="0" w:space="0" w:color="auto"/>
              <w:right w:val="none" w:sz="0" w:space="0" w:color="auto"/>
            </w:tcBorders>
          </w:tcPr>
          <w:p w14:paraId="07E18243"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Count</w:t>
            </w:r>
          </w:p>
        </w:tc>
        <w:tc>
          <w:tcPr>
            <w:tcW w:w="1491" w:type="dxa"/>
            <w:tcBorders>
              <w:top w:val="none" w:sz="0" w:space="0" w:color="auto"/>
              <w:left w:val="none" w:sz="0" w:space="0" w:color="auto"/>
              <w:right w:val="none" w:sz="0" w:space="0" w:color="auto"/>
            </w:tcBorders>
          </w:tcPr>
          <w:p w14:paraId="714EF710" w14:textId="77777777" w:rsidR="00A646F2" w:rsidRDefault="00A646F2" w:rsidP="00213F40">
            <w:pPr>
              <w:cnfStyle w:val="100000000000" w:firstRow="1" w:lastRow="0" w:firstColumn="0" w:lastColumn="0" w:oddVBand="0" w:evenVBand="0" w:oddHBand="0" w:evenHBand="0" w:firstRowFirstColumn="0" w:firstRowLastColumn="0" w:lastRowFirstColumn="0" w:lastRowLastColumn="0"/>
            </w:pPr>
            <w:r>
              <w:t>%</w:t>
            </w:r>
          </w:p>
        </w:tc>
      </w:tr>
      <w:tr w:rsidR="005927B5" w14:paraId="5CCAAA5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4F94A11" w14:textId="1C2302D0" w:rsidR="005927B5" w:rsidRDefault="005927B5" w:rsidP="005927B5">
            <w:r w:rsidRPr="00C018BE">
              <w:t>Others</w:t>
            </w:r>
          </w:p>
        </w:tc>
        <w:tc>
          <w:tcPr>
            <w:tcW w:w="1490" w:type="dxa"/>
          </w:tcPr>
          <w:p w14:paraId="2A9B38BB" w14:textId="062F96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229</w:t>
            </w:r>
          </w:p>
        </w:tc>
        <w:tc>
          <w:tcPr>
            <w:tcW w:w="1491" w:type="dxa"/>
          </w:tcPr>
          <w:p w14:paraId="1FDC2D82" w14:textId="6AAA4AD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55%</w:t>
            </w:r>
          </w:p>
        </w:tc>
      </w:tr>
      <w:tr w:rsidR="005927B5" w14:paraId="050B314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65F4DA50" w14:textId="22059D8E" w:rsidR="005927B5" w:rsidRDefault="005927B5" w:rsidP="005927B5">
            <w:r w:rsidRPr="00C018BE">
              <w:t>Pressed</w:t>
            </w:r>
          </w:p>
        </w:tc>
        <w:tc>
          <w:tcPr>
            <w:tcW w:w="1490" w:type="dxa"/>
          </w:tcPr>
          <w:p w14:paraId="7D6816AF" w14:textId="4C7A11B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24</w:t>
            </w:r>
          </w:p>
        </w:tc>
        <w:tc>
          <w:tcPr>
            <w:tcW w:w="1491" w:type="dxa"/>
          </w:tcPr>
          <w:p w14:paraId="1D3B3FCC" w14:textId="0205D3F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r>
      <w:tr w:rsidR="005927B5" w14:paraId="2A6661F7"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6E452A" w14:textId="34A0D58A" w:rsidR="005927B5" w:rsidRDefault="005927B5" w:rsidP="005927B5">
            <w:r w:rsidRPr="00C018BE">
              <w:t>Manual Tools</w:t>
            </w:r>
          </w:p>
        </w:tc>
        <w:tc>
          <w:tcPr>
            <w:tcW w:w="1490" w:type="dxa"/>
          </w:tcPr>
          <w:p w14:paraId="366023F7" w14:textId="192CD4D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20</w:t>
            </w:r>
          </w:p>
        </w:tc>
        <w:tc>
          <w:tcPr>
            <w:tcW w:w="1491" w:type="dxa"/>
          </w:tcPr>
          <w:p w14:paraId="21508E0E" w14:textId="67ED43E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5%</w:t>
            </w:r>
          </w:p>
        </w:tc>
      </w:tr>
      <w:tr w:rsidR="005927B5" w14:paraId="3BC5A2E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4FF38F0" w14:textId="14538117" w:rsidR="005927B5" w:rsidRDefault="005927B5" w:rsidP="005927B5">
            <w:r w:rsidRPr="00C018BE">
              <w:t>Chemical substances</w:t>
            </w:r>
          </w:p>
        </w:tc>
        <w:tc>
          <w:tcPr>
            <w:tcW w:w="1490" w:type="dxa"/>
          </w:tcPr>
          <w:p w14:paraId="4E37F075" w14:textId="628C065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17</w:t>
            </w:r>
          </w:p>
        </w:tc>
        <w:tc>
          <w:tcPr>
            <w:tcW w:w="1491" w:type="dxa"/>
          </w:tcPr>
          <w:p w14:paraId="531084DB" w14:textId="30DC90F9"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4%</w:t>
            </w:r>
          </w:p>
        </w:tc>
      </w:tr>
      <w:tr w:rsidR="005927B5" w14:paraId="5715055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807F7A6" w14:textId="18B277FA" w:rsidR="005927B5" w:rsidRDefault="005927B5" w:rsidP="005927B5">
            <w:r w:rsidRPr="00C018BE">
              <w:t>Cut</w:t>
            </w:r>
          </w:p>
        </w:tc>
        <w:tc>
          <w:tcPr>
            <w:tcW w:w="1490" w:type="dxa"/>
          </w:tcPr>
          <w:p w14:paraId="54B472D2" w14:textId="11B16B4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14</w:t>
            </w:r>
          </w:p>
        </w:tc>
        <w:tc>
          <w:tcPr>
            <w:tcW w:w="1491" w:type="dxa"/>
          </w:tcPr>
          <w:p w14:paraId="29A5C220" w14:textId="5E6DDB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0156441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C79B709" w14:textId="379B48CD" w:rsidR="005927B5" w:rsidRDefault="005927B5" w:rsidP="005927B5">
            <w:r w:rsidRPr="00C018BE">
              <w:t>Projection</w:t>
            </w:r>
          </w:p>
        </w:tc>
        <w:tc>
          <w:tcPr>
            <w:tcW w:w="1490" w:type="dxa"/>
          </w:tcPr>
          <w:p w14:paraId="446FC077" w14:textId="5B44A64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13</w:t>
            </w:r>
          </w:p>
        </w:tc>
        <w:tc>
          <w:tcPr>
            <w:tcW w:w="1491" w:type="dxa"/>
          </w:tcPr>
          <w:p w14:paraId="0E377A2A" w14:textId="73ACE34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r>
      <w:tr w:rsidR="005927B5" w14:paraId="69FCCA2B"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9517B09" w14:textId="4A9774E1" w:rsidR="005927B5" w:rsidRDefault="005927B5" w:rsidP="005927B5">
            <w:r w:rsidRPr="00C018BE">
              <w:t>Venomous Animals</w:t>
            </w:r>
          </w:p>
        </w:tc>
        <w:tc>
          <w:tcPr>
            <w:tcW w:w="1490" w:type="dxa"/>
          </w:tcPr>
          <w:p w14:paraId="35E9E136" w14:textId="2F6BB92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13</w:t>
            </w:r>
          </w:p>
        </w:tc>
        <w:tc>
          <w:tcPr>
            <w:tcW w:w="1491" w:type="dxa"/>
          </w:tcPr>
          <w:p w14:paraId="68719F65" w14:textId="52ABBA3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r>
      <w:tr w:rsidR="005927B5" w14:paraId="7AF3DB2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E4C3B7" w14:textId="21143CD5" w:rsidR="005927B5" w:rsidRDefault="005927B5" w:rsidP="005927B5">
            <w:r w:rsidRPr="00C018BE">
              <w:t>Bees</w:t>
            </w:r>
          </w:p>
        </w:tc>
        <w:tc>
          <w:tcPr>
            <w:tcW w:w="1490" w:type="dxa"/>
          </w:tcPr>
          <w:p w14:paraId="60351321" w14:textId="206E71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10</w:t>
            </w:r>
          </w:p>
        </w:tc>
        <w:tc>
          <w:tcPr>
            <w:tcW w:w="1491" w:type="dxa"/>
          </w:tcPr>
          <w:p w14:paraId="6F2BB60C" w14:textId="47FA7A3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5AFF0A3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782A42B3" w14:textId="6F304A87" w:rsidR="005927B5" w:rsidRDefault="005927B5" w:rsidP="005927B5">
            <w:r w:rsidRPr="00C018BE">
              <w:t>Fall</w:t>
            </w:r>
          </w:p>
        </w:tc>
        <w:tc>
          <w:tcPr>
            <w:tcW w:w="1490" w:type="dxa"/>
          </w:tcPr>
          <w:p w14:paraId="084DB269" w14:textId="2AA80B1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9</w:t>
            </w:r>
          </w:p>
        </w:tc>
        <w:tc>
          <w:tcPr>
            <w:tcW w:w="1491" w:type="dxa"/>
          </w:tcPr>
          <w:p w14:paraId="27C2107B" w14:textId="0BBF2AE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348E9D"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537970F" w14:textId="3FDECCAB" w:rsidR="005927B5" w:rsidRDefault="005927B5" w:rsidP="005927B5">
            <w:r w:rsidRPr="00C018BE">
              <w:t>Vehicles and Mobile Equipment</w:t>
            </w:r>
          </w:p>
        </w:tc>
        <w:tc>
          <w:tcPr>
            <w:tcW w:w="1490" w:type="dxa"/>
          </w:tcPr>
          <w:p w14:paraId="40AABAF8" w14:textId="615E9EA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8</w:t>
            </w:r>
          </w:p>
        </w:tc>
        <w:tc>
          <w:tcPr>
            <w:tcW w:w="1491" w:type="dxa"/>
          </w:tcPr>
          <w:p w14:paraId="70D38F7C" w14:textId="05F9410B"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66B7373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E5025EE" w14:textId="4640E457" w:rsidR="005927B5" w:rsidRDefault="005927B5" w:rsidP="005927B5">
            <w:r w:rsidRPr="00C018BE">
              <w:t>Pressurized Systems</w:t>
            </w:r>
          </w:p>
        </w:tc>
        <w:tc>
          <w:tcPr>
            <w:tcW w:w="1490" w:type="dxa"/>
          </w:tcPr>
          <w:p w14:paraId="03CBEFE9" w14:textId="4284B0E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41BF65F5" w14:textId="77844D5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13781C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DCD9F82" w14:textId="2997C2E5" w:rsidR="005927B5" w:rsidRDefault="005927B5" w:rsidP="005927B5">
            <w:r w:rsidRPr="00C018BE">
              <w:t xml:space="preserve">remains of </w:t>
            </w:r>
            <w:proofErr w:type="spellStart"/>
            <w:r w:rsidRPr="00C018BE">
              <w:t>choco</w:t>
            </w:r>
            <w:proofErr w:type="spellEnd"/>
          </w:p>
        </w:tc>
        <w:tc>
          <w:tcPr>
            <w:tcW w:w="1490" w:type="dxa"/>
          </w:tcPr>
          <w:p w14:paraId="746CFAFE" w14:textId="3E1C9F5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7</w:t>
            </w:r>
          </w:p>
        </w:tc>
        <w:tc>
          <w:tcPr>
            <w:tcW w:w="1491" w:type="dxa"/>
          </w:tcPr>
          <w:p w14:paraId="13E5C807" w14:textId="6B197F68"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r>
      <w:tr w:rsidR="005927B5" w14:paraId="0092FB8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193B585E" w14:textId="4C399877" w:rsidR="005927B5" w:rsidRDefault="005927B5" w:rsidP="005927B5">
            <w:r w:rsidRPr="00C018BE">
              <w:t>Fall prevention (same level)</w:t>
            </w:r>
          </w:p>
        </w:tc>
        <w:tc>
          <w:tcPr>
            <w:tcW w:w="1490" w:type="dxa"/>
          </w:tcPr>
          <w:p w14:paraId="14B9DFC0" w14:textId="589AE56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7</w:t>
            </w:r>
          </w:p>
        </w:tc>
        <w:tc>
          <w:tcPr>
            <w:tcW w:w="1491" w:type="dxa"/>
          </w:tcPr>
          <w:p w14:paraId="39C974CF" w14:textId="4960320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r>
      <w:tr w:rsidR="005927B5" w14:paraId="7FB7EB12"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21C8F53D" w14:textId="0A6D2A6A" w:rsidR="005927B5" w:rsidRDefault="005927B5" w:rsidP="005927B5">
            <w:r w:rsidRPr="00C018BE">
              <w:t>Suspended Loads</w:t>
            </w:r>
          </w:p>
        </w:tc>
        <w:tc>
          <w:tcPr>
            <w:tcW w:w="1490" w:type="dxa"/>
          </w:tcPr>
          <w:p w14:paraId="3574F4A9" w14:textId="1900EA7E"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6</w:t>
            </w:r>
          </w:p>
        </w:tc>
        <w:tc>
          <w:tcPr>
            <w:tcW w:w="1491" w:type="dxa"/>
          </w:tcPr>
          <w:p w14:paraId="62DAD205" w14:textId="5330B046"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9877646"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4DC208E6" w14:textId="0DE758BB" w:rsidR="005927B5" w:rsidRDefault="005927B5" w:rsidP="005927B5">
            <w:r w:rsidRPr="00C018BE">
              <w:t>Fall prevention</w:t>
            </w:r>
          </w:p>
        </w:tc>
        <w:tc>
          <w:tcPr>
            <w:tcW w:w="1490" w:type="dxa"/>
          </w:tcPr>
          <w:p w14:paraId="27DC4708" w14:textId="7F43B59A"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6</w:t>
            </w:r>
          </w:p>
        </w:tc>
        <w:tc>
          <w:tcPr>
            <w:tcW w:w="1491" w:type="dxa"/>
          </w:tcPr>
          <w:p w14:paraId="489DD1D3" w14:textId="639AD39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4D304F38"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CD1477B" w14:textId="45B38758" w:rsidR="005927B5" w:rsidRDefault="005927B5" w:rsidP="005927B5">
            <w:r w:rsidRPr="00C018BE">
              <w:lastRenderedPageBreak/>
              <w:t>Pressurized Systems / Chemical Substances</w:t>
            </w:r>
          </w:p>
        </w:tc>
        <w:tc>
          <w:tcPr>
            <w:tcW w:w="1490" w:type="dxa"/>
          </w:tcPr>
          <w:p w14:paraId="53AFEA50" w14:textId="135C05C0"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1EBCD47C" w14:textId="4C5554D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65EAFB61"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515BFDB2" w14:textId="00A59262" w:rsidR="005927B5" w:rsidRDefault="005927B5" w:rsidP="005927B5">
            <w:r w:rsidRPr="00C018BE">
              <w:t>Liquid Metal</w:t>
            </w:r>
          </w:p>
        </w:tc>
        <w:tc>
          <w:tcPr>
            <w:tcW w:w="1490" w:type="dxa"/>
          </w:tcPr>
          <w:p w14:paraId="51207426" w14:textId="6AED62E2"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514B184" w14:textId="2FF77B8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7BA25C6B"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Borders>
              <w:left w:val="none" w:sz="0" w:space="0" w:color="auto"/>
            </w:tcBorders>
          </w:tcPr>
          <w:p w14:paraId="02BA9DB2" w14:textId="444ABFFC" w:rsidR="005927B5" w:rsidRDefault="005927B5" w:rsidP="005927B5">
            <w:r w:rsidRPr="00C018BE">
              <w:t xml:space="preserve">Blocking and isolation </w:t>
            </w:r>
            <w:proofErr w:type="spellStart"/>
            <w:r w:rsidRPr="00C018BE">
              <w:t>ofenergies</w:t>
            </w:r>
            <w:proofErr w:type="spellEnd"/>
          </w:p>
        </w:tc>
        <w:tc>
          <w:tcPr>
            <w:tcW w:w="1490" w:type="dxa"/>
          </w:tcPr>
          <w:p w14:paraId="4C4066E4" w14:textId="02B40D8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3</w:t>
            </w:r>
          </w:p>
        </w:tc>
        <w:tc>
          <w:tcPr>
            <w:tcW w:w="1491" w:type="dxa"/>
          </w:tcPr>
          <w:p w14:paraId="5DB81FA1" w14:textId="5076B10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r>
      <w:tr w:rsidR="005927B5" w14:paraId="7008C59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0CD141C9" w14:textId="74715478" w:rsidR="005927B5" w:rsidRDefault="005927B5" w:rsidP="005927B5">
            <w:r w:rsidRPr="00C018BE">
              <w:t>Power lock</w:t>
            </w:r>
          </w:p>
        </w:tc>
        <w:tc>
          <w:tcPr>
            <w:tcW w:w="1490" w:type="dxa"/>
          </w:tcPr>
          <w:p w14:paraId="52D575A3" w14:textId="3AC2800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3</w:t>
            </w:r>
          </w:p>
        </w:tc>
        <w:tc>
          <w:tcPr>
            <w:tcW w:w="1491" w:type="dxa"/>
          </w:tcPr>
          <w:p w14:paraId="620EE234" w14:textId="52B6268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r>
      <w:tr w:rsidR="005927B5" w14:paraId="176F7C19"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1B9251B6" w14:textId="30F17D76" w:rsidR="005927B5" w:rsidRDefault="005927B5" w:rsidP="005927B5">
            <w:r w:rsidRPr="00C018BE">
              <w:t>Machine Protection</w:t>
            </w:r>
          </w:p>
        </w:tc>
        <w:tc>
          <w:tcPr>
            <w:tcW w:w="1490" w:type="dxa"/>
          </w:tcPr>
          <w:p w14:paraId="57556ACA" w14:textId="3B66DEF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2</w:t>
            </w:r>
          </w:p>
        </w:tc>
        <w:tc>
          <w:tcPr>
            <w:tcW w:w="1491" w:type="dxa"/>
          </w:tcPr>
          <w:p w14:paraId="02EE9FA7" w14:textId="7484DEC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78922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F887EE" w14:textId="28628C53" w:rsidR="005927B5" w:rsidRDefault="005927B5" w:rsidP="005927B5">
            <w:r w:rsidRPr="00C018BE">
              <w:t>Electrical Shock</w:t>
            </w:r>
          </w:p>
        </w:tc>
        <w:tc>
          <w:tcPr>
            <w:tcW w:w="1490" w:type="dxa"/>
          </w:tcPr>
          <w:p w14:paraId="1B836C76" w14:textId="67AE0984"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2</w:t>
            </w:r>
          </w:p>
        </w:tc>
        <w:tc>
          <w:tcPr>
            <w:tcW w:w="1491" w:type="dxa"/>
          </w:tcPr>
          <w:p w14:paraId="1BE4AAC9" w14:textId="1AB00417"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7E6A8EF0"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28C81D1" w14:textId="6D99B8D9" w:rsidR="005927B5" w:rsidRDefault="005927B5" w:rsidP="005927B5">
            <w:r w:rsidRPr="00C018BE">
              <w:t>Poll</w:t>
            </w:r>
          </w:p>
        </w:tc>
        <w:tc>
          <w:tcPr>
            <w:tcW w:w="1490" w:type="dxa"/>
          </w:tcPr>
          <w:p w14:paraId="435D14FA" w14:textId="3D555C8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64FAA3CB" w14:textId="0ECAD4D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6158E674"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58FA987A" w14:textId="165458B5" w:rsidR="005927B5" w:rsidRDefault="005927B5" w:rsidP="005927B5">
            <w:r w:rsidRPr="00C018BE">
              <w:t>\</w:t>
            </w:r>
            <w:proofErr w:type="spellStart"/>
            <w:r w:rsidRPr="00C018BE">
              <w:t>nNot</w:t>
            </w:r>
            <w:proofErr w:type="spellEnd"/>
            <w:r w:rsidRPr="00C018BE">
              <w:t xml:space="preserve"> applicable</w:t>
            </w:r>
          </w:p>
        </w:tc>
        <w:tc>
          <w:tcPr>
            <w:tcW w:w="1490" w:type="dxa"/>
          </w:tcPr>
          <w:p w14:paraId="20B873F0" w14:textId="3CDBE35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5F447C14" w14:textId="5AADFE76"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E445B63"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A8DCC27" w14:textId="6007DDFD" w:rsidR="005927B5" w:rsidRDefault="005927B5" w:rsidP="005927B5">
            <w:r w:rsidRPr="00C018BE">
              <w:t>Confined space</w:t>
            </w:r>
          </w:p>
        </w:tc>
        <w:tc>
          <w:tcPr>
            <w:tcW w:w="1490" w:type="dxa"/>
          </w:tcPr>
          <w:p w14:paraId="1CDDD01C" w14:textId="28DC2D0C"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48570C8" w14:textId="21B8DBAF"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A2FAAA3"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6F729750" w14:textId="4BD09680" w:rsidR="005927B5" w:rsidRDefault="005927B5" w:rsidP="005927B5">
            <w:r w:rsidRPr="00C018BE">
              <w:t>Burn</w:t>
            </w:r>
          </w:p>
        </w:tc>
        <w:tc>
          <w:tcPr>
            <w:tcW w:w="1490" w:type="dxa"/>
          </w:tcPr>
          <w:p w14:paraId="1A23DAAA" w14:textId="1C2A82B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88764F" w14:textId="25E68F7D"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15F54F25"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1B20576" w14:textId="191B676F" w:rsidR="005927B5" w:rsidRDefault="005927B5" w:rsidP="005927B5">
            <w:r w:rsidRPr="00C018BE">
              <w:t>Individual protection equipment</w:t>
            </w:r>
          </w:p>
        </w:tc>
        <w:tc>
          <w:tcPr>
            <w:tcW w:w="1490" w:type="dxa"/>
          </w:tcPr>
          <w:p w14:paraId="458835F7" w14:textId="4B5BC991"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58B241E" w14:textId="1B509B0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06B9110"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EE9F36A" w14:textId="7E57AC09" w:rsidR="005927B5" w:rsidRDefault="005927B5" w:rsidP="005927B5">
            <w:r w:rsidRPr="00C018BE">
              <w:t>Projection/Burning</w:t>
            </w:r>
          </w:p>
        </w:tc>
        <w:tc>
          <w:tcPr>
            <w:tcW w:w="1490" w:type="dxa"/>
          </w:tcPr>
          <w:p w14:paraId="702C1374" w14:textId="046FCF5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5F34359" w14:textId="50719F4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01F24A34"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9A8E395" w14:textId="31F972B7" w:rsidR="005927B5" w:rsidRDefault="005927B5" w:rsidP="005927B5">
            <w:r w:rsidRPr="00C018BE">
              <w:t>Projection/Choco</w:t>
            </w:r>
          </w:p>
        </w:tc>
        <w:tc>
          <w:tcPr>
            <w:tcW w:w="1490" w:type="dxa"/>
          </w:tcPr>
          <w:p w14:paraId="5F2FC3FD" w14:textId="49B2A83A"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467E9A4D" w14:textId="65EC996D"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59C31F9D"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7155248" w14:textId="40C6DB11" w:rsidR="005927B5" w:rsidRDefault="005927B5" w:rsidP="005927B5">
            <w:r w:rsidRPr="00C018BE">
              <w:t>Plates</w:t>
            </w:r>
          </w:p>
        </w:tc>
        <w:tc>
          <w:tcPr>
            <w:tcW w:w="1490" w:type="dxa"/>
          </w:tcPr>
          <w:p w14:paraId="18026023" w14:textId="27CEE74E"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E2EF03D" w14:textId="478C63CB"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378D55DA"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DA0A081" w14:textId="6FDD2F05" w:rsidR="005927B5" w:rsidRDefault="005927B5" w:rsidP="005927B5">
            <w:r w:rsidRPr="00C018BE">
              <w:t>Traffic</w:t>
            </w:r>
          </w:p>
        </w:tc>
        <w:tc>
          <w:tcPr>
            <w:tcW w:w="1490" w:type="dxa"/>
          </w:tcPr>
          <w:p w14:paraId="063A3FDF" w14:textId="1361CF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03B0FAAC" w14:textId="2A64FE84"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48EE593E"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44235CF8" w14:textId="7F84C5B2" w:rsidR="005927B5" w:rsidRDefault="005927B5" w:rsidP="005927B5">
            <w:r w:rsidRPr="00C018BE">
              <w:t>Projection of fragments</w:t>
            </w:r>
          </w:p>
        </w:tc>
        <w:tc>
          <w:tcPr>
            <w:tcW w:w="1490" w:type="dxa"/>
          </w:tcPr>
          <w:p w14:paraId="1BB26898" w14:textId="23A14343"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2663422C" w14:textId="7C9E3615"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r w:rsidR="005927B5" w14:paraId="586E7751" w14:textId="77777777" w:rsidTr="00A646F2">
        <w:trPr>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7AE26F65" w14:textId="5C8DAE2D" w:rsidR="005927B5" w:rsidRDefault="005927B5" w:rsidP="005927B5">
            <w:r w:rsidRPr="00C018BE">
              <w:t>Electrical installation</w:t>
            </w:r>
          </w:p>
        </w:tc>
        <w:tc>
          <w:tcPr>
            <w:tcW w:w="1490" w:type="dxa"/>
          </w:tcPr>
          <w:p w14:paraId="5BD867A8" w14:textId="425FD99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1</w:t>
            </w:r>
          </w:p>
        </w:tc>
        <w:tc>
          <w:tcPr>
            <w:tcW w:w="1491" w:type="dxa"/>
          </w:tcPr>
          <w:p w14:paraId="180D7C83" w14:textId="722AC573" w:rsidR="005927B5" w:rsidRDefault="005927B5" w:rsidP="005927B5">
            <w:pPr>
              <w:cnfStyle w:val="000000000000" w:firstRow="0" w:lastRow="0" w:firstColumn="0" w:lastColumn="0" w:oddVBand="0" w:evenVBand="0" w:oddHBand="0" w:evenHBand="0" w:firstRowFirstColumn="0" w:firstRowLastColumn="0" w:lastRowFirstColumn="0" w:lastRowLastColumn="0"/>
            </w:pPr>
            <w:r w:rsidRPr="00C018BE">
              <w:t>0%</w:t>
            </w:r>
          </w:p>
        </w:tc>
      </w:tr>
      <w:tr w:rsidR="005927B5" w14:paraId="2EB9413F" w14:textId="77777777" w:rsidTr="00A646F2">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035" w:type="dxa"/>
          </w:tcPr>
          <w:p w14:paraId="20E45471" w14:textId="6DE5BFF1" w:rsidR="005927B5" w:rsidRDefault="005927B5" w:rsidP="005927B5">
            <w:r w:rsidRPr="00C018BE">
              <w:t>Projection/Manual Tools</w:t>
            </w:r>
          </w:p>
        </w:tc>
        <w:tc>
          <w:tcPr>
            <w:tcW w:w="1490" w:type="dxa"/>
          </w:tcPr>
          <w:p w14:paraId="728829BF" w14:textId="2201616F"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1</w:t>
            </w:r>
          </w:p>
        </w:tc>
        <w:tc>
          <w:tcPr>
            <w:tcW w:w="1491" w:type="dxa"/>
          </w:tcPr>
          <w:p w14:paraId="6CB67527" w14:textId="2A03B3EC" w:rsidR="005927B5" w:rsidRDefault="005927B5" w:rsidP="005927B5">
            <w:pPr>
              <w:cnfStyle w:val="000000100000" w:firstRow="0" w:lastRow="0" w:firstColumn="0" w:lastColumn="0" w:oddVBand="0" w:evenVBand="0" w:oddHBand="1" w:evenHBand="0" w:firstRowFirstColumn="0" w:firstRowLastColumn="0" w:lastRowFirstColumn="0" w:lastRowLastColumn="0"/>
            </w:pPr>
            <w:r w:rsidRPr="00C018BE">
              <w:t>0%</w:t>
            </w:r>
          </w:p>
        </w:tc>
      </w:tr>
    </w:tbl>
    <w:p w14:paraId="37F77A5B" w14:textId="2AE2718F" w:rsidR="00A646F2" w:rsidRDefault="00A646F2" w:rsidP="00A646F2"/>
    <w:p w14:paraId="4C2B3E02" w14:textId="593E43A1" w:rsidR="005927B5" w:rsidRDefault="005927B5" w:rsidP="00A646F2">
      <w:r>
        <w:t>The data captured in Critical Risk column is skewed with majority of them being classified as “Others”. Moreover, there is vagueness</w:t>
      </w:r>
      <w:r w:rsidR="00A47B4D">
        <w:t xml:space="preserve"> and </w:t>
      </w:r>
      <w:r>
        <w:t>overlaps in some of the other categories</w:t>
      </w:r>
      <w:r w:rsidR="00A47B4D">
        <w:t xml:space="preserve"> which is probably causing people to choose “Others” more often</w:t>
      </w:r>
      <w:r>
        <w:t>. There needs to be a better standard for the Critical Risk classification and better discipline in capturing a more meaningful value instead of “Others”.</w:t>
      </w:r>
    </w:p>
    <w:p w14:paraId="63B1FBC2" w14:textId="77777777" w:rsidR="00A47B4D" w:rsidRDefault="00A47B4D" w:rsidP="00A47B4D">
      <w:pPr>
        <w:keepNext/>
      </w:pPr>
      <w:r>
        <w:rPr>
          <w:noProof/>
        </w:rPr>
        <w:drawing>
          <wp:inline distT="0" distB="0" distL="0" distR="0" wp14:anchorId="2408317B" wp14:editId="72F12ECF">
            <wp:extent cx="3374136" cy="31638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374136" cy="3163824"/>
                    </a:xfrm>
                    <a:prstGeom prst="rect">
                      <a:avLst/>
                    </a:prstGeom>
                  </pic:spPr>
                </pic:pic>
              </a:graphicData>
            </a:graphic>
          </wp:inline>
        </w:drawing>
      </w:r>
    </w:p>
    <w:p w14:paraId="2EDDCF4B" w14:textId="41CCD9E9" w:rsidR="00A47B4D" w:rsidRDefault="00A47B4D" w:rsidP="00A47B4D">
      <w:pPr>
        <w:pStyle w:val="Caption"/>
        <w:rPr>
          <w:noProof/>
        </w:rPr>
      </w:pPr>
      <w:bookmarkStart w:id="64" w:name="_Toc90127429"/>
      <w:r>
        <w:t xml:space="preserve">Figure </w:t>
      </w:r>
      <w:fldSimple w:instr=" SEQ Figure \* ARABIC ">
        <w:r w:rsidR="00D713DF">
          <w:rPr>
            <w:noProof/>
          </w:rPr>
          <w:t>12</w:t>
        </w:r>
      </w:fldSimple>
      <w:r>
        <w:t>: Accidents reported by Critical</w:t>
      </w:r>
      <w:r>
        <w:rPr>
          <w:noProof/>
        </w:rPr>
        <w:t xml:space="preserve"> Risk </w:t>
      </w:r>
      <w:r w:rsidR="00F4397A">
        <w:rPr>
          <w:noProof/>
        </w:rPr>
        <w:t>–</w:t>
      </w:r>
      <w:r>
        <w:rPr>
          <w:noProof/>
        </w:rPr>
        <w:t xml:space="preserve"> Percentages</w:t>
      </w:r>
      <w:bookmarkEnd w:id="64"/>
    </w:p>
    <w:p w14:paraId="6643925D" w14:textId="55468FB8" w:rsidR="00F4397A" w:rsidRDefault="00F4397A" w:rsidP="00F4397A">
      <w:pPr>
        <w:pStyle w:val="Heading4"/>
      </w:pPr>
      <w:r>
        <w:lastRenderedPageBreak/>
        <w:t>Accident Date</w:t>
      </w:r>
    </w:p>
    <w:p w14:paraId="5F9CBB08" w14:textId="3ADC4519" w:rsidR="003C4751" w:rsidRDefault="00F4397A" w:rsidP="00F4397A">
      <w:r>
        <w:t xml:space="preserve">The Accident Dates range from 1-Jan-2016 to 9-Jul-2017. Year 2016 </w:t>
      </w:r>
      <w:r w:rsidR="003C4751">
        <w:t>has accident reported in all the 12 months of the year. For, Year 2017 has accidents reported only about half of the year. Thus, when we analyze the data at the year level, 2017 has lower counts than 2016.</w:t>
      </w:r>
    </w:p>
    <w:p w14:paraId="29429E54" w14:textId="011B809F" w:rsidR="00151235" w:rsidRDefault="00A81F78" w:rsidP="00702B0B">
      <w:pPr>
        <w:pStyle w:val="Heading3"/>
      </w:pPr>
      <w:bookmarkStart w:id="65" w:name="_Toc90127404"/>
      <w:r>
        <w:t>Multivariate Analysis</w:t>
      </w:r>
      <w:bookmarkEnd w:id="65"/>
    </w:p>
    <w:p w14:paraId="57F58F5E" w14:textId="2595FDF7" w:rsidR="00A81F78" w:rsidRDefault="00A81F78" w:rsidP="00702B0B">
      <w:pPr>
        <w:pStyle w:val="Heading3"/>
      </w:pPr>
      <w:bookmarkStart w:id="66" w:name="_Toc90127405"/>
      <w:r>
        <w:t>Hypothesis Testing</w:t>
      </w:r>
      <w:bookmarkEnd w:id="66"/>
    </w:p>
    <w:p w14:paraId="063CC3E0" w14:textId="05D4E41F" w:rsidR="004B2084" w:rsidRDefault="004B2084" w:rsidP="00702B0B">
      <w:pPr>
        <w:pStyle w:val="Heading3"/>
      </w:pPr>
      <w:bookmarkStart w:id="67" w:name="_Toc90127406"/>
      <w:r>
        <w:t>Data Analysis Summary</w:t>
      </w:r>
      <w:bookmarkEnd w:id="67"/>
    </w:p>
    <w:p w14:paraId="1ADB097E" w14:textId="42B2D5C6" w:rsidR="00B27791" w:rsidRDefault="00B27791" w:rsidP="00B27791">
      <w:pPr>
        <w:pStyle w:val="Heading2"/>
      </w:pPr>
      <w:bookmarkStart w:id="68" w:name="_Toc90127407"/>
      <w:r>
        <w:t>Solution Architecture</w:t>
      </w:r>
      <w:r w:rsidR="008B1428">
        <w:t xml:space="preserve"> Evaluation</w:t>
      </w:r>
      <w:bookmarkEnd w:id="68"/>
    </w:p>
    <w:p w14:paraId="06A95A85" w14:textId="74FA153D" w:rsidR="00B27791" w:rsidRDefault="00B27791" w:rsidP="00B27791">
      <w:pPr>
        <w:pStyle w:val="Heading3"/>
      </w:pPr>
      <w:bookmarkStart w:id="69" w:name="_Toc90127408"/>
      <w:r>
        <w:t>NLP Pre-Processing</w:t>
      </w:r>
      <w:r w:rsidR="008B1428">
        <w:t xml:space="preserve"> of Data</w:t>
      </w:r>
      <w:bookmarkEnd w:id="69"/>
    </w:p>
    <w:p w14:paraId="40040BC8" w14:textId="77777777" w:rsidR="00C12981" w:rsidRDefault="00B73FCA" w:rsidP="00B73FCA">
      <w:r>
        <w:t xml:space="preserve">The Description column in the dataset contains the natural language text that is pre-processed to train the Chatbot. </w:t>
      </w:r>
    </w:p>
    <w:p w14:paraId="390DCBCF" w14:textId="2CE09D6C" w:rsidR="00B73FCA" w:rsidRDefault="00B73FCA" w:rsidP="00B73FCA">
      <w:r>
        <w:t>The following sequence of pre-processing transformations were performed:</w:t>
      </w:r>
    </w:p>
    <w:p w14:paraId="2F1CF238" w14:textId="4C37AFC2" w:rsidR="00B85E73" w:rsidRDefault="00B85E73" w:rsidP="00B85E73">
      <w:pPr>
        <w:pStyle w:val="Caption"/>
        <w:keepNext/>
      </w:pPr>
      <w:bookmarkStart w:id="70" w:name="_Toc90127451"/>
      <w:r>
        <w:t xml:space="preserve">Table </w:t>
      </w:r>
      <w:fldSimple w:instr=" SEQ Table \* ARABIC ">
        <w:r w:rsidR="00CC4E6A">
          <w:rPr>
            <w:noProof/>
          </w:rPr>
          <w:t>11</w:t>
        </w:r>
      </w:fldSimple>
      <w:r>
        <w:t>: NLP Pre-</w:t>
      </w:r>
      <w:r>
        <w:rPr>
          <w:noProof/>
        </w:rPr>
        <w:t>Processing of Description Data</w:t>
      </w:r>
      <w:bookmarkEnd w:id="70"/>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2499"/>
        <w:gridCol w:w="2578"/>
        <w:gridCol w:w="2495"/>
      </w:tblGrid>
      <w:tr w:rsidR="00B4588B" w14:paraId="42691DD8" w14:textId="77777777" w:rsidTr="006B49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8" w:type="dxa"/>
          </w:tcPr>
          <w:p w14:paraId="132293C3" w14:textId="6BB0A381" w:rsidR="005E6EC8" w:rsidRDefault="005E6EC8" w:rsidP="005E6EC8">
            <w:r>
              <w:t>Pre-Processing Step</w:t>
            </w:r>
          </w:p>
        </w:tc>
        <w:tc>
          <w:tcPr>
            <w:tcW w:w="2499" w:type="dxa"/>
          </w:tcPr>
          <w:p w14:paraId="308B6899" w14:textId="0304F8ED" w:rsidR="005E6EC8" w:rsidRDefault="005E6EC8" w:rsidP="005E6EC8">
            <w:pPr>
              <w:cnfStyle w:val="100000000000" w:firstRow="1" w:lastRow="0" w:firstColumn="0" w:lastColumn="0" w:oddVBand="0" w:evenVBand="0" w:oddHBand="0" w:evenHBand="0" w:firstRowFirstColumn="0" w:firstRowLastColumn="0" w:lastRowFirstColumn="0" w:lastRowLastColumn="0"/>
            </w:pPr>
            <w:r>
              <w:t>Purpose</w:t>
            </w:r>
          </w:p>
        </w:tc>
        <w:tc>
          <w:tcPr>
            <w:tcW w:w="2578" w:type="dxa"/>
          </w:tcPr>
          <w:p w14:paraId="6F38775E" w14:textId="50740716" w:rsidR="005E6EC8" w:rsidRDefault="005E6EC8" w:rsidP="005E6EC8">
            <w:pPr>
              <w:cnfStyle w:val="100000000000" w:firstRow="1" w:lastRow="0" w:firstColumn="0" w:lastColumn="0" w:oddVBand="0" w:evenVBand="0" w:oddHBand="0" w:evenHBand="0" w:firstRowFirstColumn="0" w:firstRowLastColumn="0" w:lastRowFirstColumn="0" w:lastRowLastColumn="0"/>
            </w:pPr>
            <w:r>
              <w:t>Method Used</w:t>
            </w:r>
          </w:p>
        </w:tc>
        <w:tc>
          <w:tcPr>
            <w:tcW w:w="2495" w:type="dxa"/>
          </w:tcPr>
          <w:p w14:paraId="64483D6B" w14:textId="6D56E7EC" w:rsidR="005E6EC8" w:rsidRDefault="005E6EC8" w:rsidP="005E6EC8">
            <w:pPr>
              <w:cnfStyle w:val="100000000000" w:firstRow="1" w:lastRow="0" w:firstColumn="0" w:lastColumn="0" w:oddVBand="0" w:evenVBand="0" w:oddHBand="0" w:evenHBand="0" w:firstRowFirstColumn="0" w:firstRowLastColumn="0" w:lastRowFirstColumn="0" w:lastRowLastColumn="0"/>
            </w:pPr>
            <w:r>
              <w:t>Output</w:t>
            </w:r>
          </w:p>
        </w:tc>
      </w:tr>
      <w:tr w:rsidR="00B4588B" w14:paraId="1994B3DC"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3A44A0DA" w14:textId="77777777" w:rsidR="005E6EC8" w:rsidRDefault="005E6EC8" w:rsidP="005E6EC8">
            <w:pPr>
              <w:rPr>
                <w:b w:val="0"/>
                <w:bCs w:val="0"/>
              </w:rPr>
            </w:pPr>
            <w:r>
              <w:t>Remove Stop Words</w:t>
            </w:r>
          </w:p>
          <w:p w14:paraId="55AAB77E" w14:textId="5B637C62" w:rsidR="004A2435" w:rsidRPr="004A2435" w:rsidRDefault="004A2435" w:rsidP="005E6EC8">
            <w:pPr>
              <w:rPr>
                <w:b w:val="0"/>
                <w:bCs w:val="0"/>
                <w:sz w:val="16"/>
                <w:szCs w:val="16"/>
              </w:rPr>
            </w:pPr>
            <w:r w:rsidRPr="004A2435">
              <w:rPr>
                <w:b w:val="0"/>
                <w:bCs w:val="0"/>
                <w:sz w:val="16"/>
                <w:szCs w:val="16"/>
              </w:rPr>
              <w:t>A stop word is a commonly used word (such as “the”, “a”, “an”, “in”) that a search engine has been programmed to ignore, both when indexing entries for searching and when retrieving them as the result of a search query</w:t>
            </w:r>
          </w:p>
        </w:tc>
        <w:tc>
          <w:tcPr>
            <w:tcW w:w="2499" w:type="dxa"/>
          </w:tcPr>
          <w:p w14:paraId="114E3651" w14:textId="2CF0CF95" w:rsidR="005E6EC8" w:rsidRDefault="004A2435" w:rsidP="005E6EC8">
            <w:pPr>
              <w:cnfStyle w:val="000000100000" w:firstRow="0" w:lastRow="0" w:firstColumn="0" w:lastColumn="0" w:oddVBand="0" w:evenVBand="0" w:oddHBand="1" w:evenHBand="0" w:firstRowFirstColumn="0" w:firstRowLastColumn="0" w:lastRowFirstColumn="0" w:lastRowLastColumn="0"/>
            </w:pPr>
            <w:r>
              <w:t>The Chatbot would not find anything useful from the stop words as they are noise that is best eliminated.</w:t>
            </w:r>
          </w:p>
        </w:tc>
        <w:tc>
          <w:tcPr>
            <w:tcW w:w="2578" w:type="dxa"/>
          </w:tcPr>
          <w:p w14:paraId="002164CA" w14:textId="77777777" w:rsidR="005E6EC8" w:rsidRDefault="004A2435" w:rsidP="005E6EC8">
            <w:pPr>
              <w:cnfStyle w:val="000000100000" w:firstRow="0" w:lastRow="0" w:firstColumn="0" w:lastColumn="0" w:oddVBand="0" w:evenVBand="0" w:oddHBand="1" w:evenHBand="0" w:firstRowFirstColumn="0" w:firstRowLastColumn="0" w:lastRowFirstColumn="0" w:lastRowLastColumn="0"/>
            </w:pPr>
            <w:r w:rsidRPr="004A2435">
              <w:t xml:space="preserve">from </w:t>
            </w:r>
            <w:proofErr w:type="spellStart"/>
            <w:r w:rsidRPr="004A2435">
              <w:t>nltk.corpus</w:t>
            </w:r>
            <w:proofErr w:type="spellEnd"/>
            <w:r w:rsidRPr="004A2435">
              <w:t xml:space="preserve"> import </w:t>
            </w:r>
            <w:proofErr w:type="spellStart"/>
            <w:r w:rsidRPr="004A2435">
              <w:t>stopwords</w:t>
            </w:r>
            <w:proofErr w:type="spellEnd"/>
          </w:p>
          <w:p w14:paraId="3795964F" w14:textId="77777777" w:rsidR="004A2435" w:rsidRDefault="004A2435" w:rsidP="005E6EC8">
            <w:pPr>
              <w:cnfStyle w:val="000000100000" w:firstRow="0" w:lastRow="0" w:firstColumn="0" w:lastColumn="0" w:oddVBand="0" w:evenVBand="0" w:oddHBand="1" w:evenHBand="0" w:firstRowFirstColumn="0" w:firstRowLastColumn="0" w:lastRowFirstColumn="0" w:lastRowLastColumn="0"/>
            </w:pPr>
          </w:p>
          <w:p w14:paraId="0086773A" w14:textId="606AF4AE" w:rsidR="004A2435" w:rsidRDefault="004A2435" w:rsidP="005E6EC8">
            <w:pPr>
              <w:cnfStyle w:val="000000100000" w:firstRow="0" w:lastRow="0" w:firstColumn="0" w:lastColumn="0" w:oddVBand="0" w:evenVBand="0" w:oddHBand="1" w:evenHBand="0" w:firstRowFirstColumn="0" w:firstRowLastColumn="0" w:lastRowFirstColumn="0" w:lastRowLastColumn="0"/>
            </w:pPr>
            <w:proofErr w:type="spellStart"/>
            <w:r w:rsidRPr="004A2435">
              <w:t>stopwords.words</w:t>
            </w:r>
            <w:proofErr w:type="spellEnd"/>
            <w:r w:rsidRPr="004A2435">
              <w:t>('</w:t>
            </w:r>
            <w:proofErr w:type="spellStart"/>
            <w:r w:rsidRPr="004A2435">
              <w:t>english</w:t>
            </w:r>
            <w:proofErr w:type="spellEnd"/>
            <w:r w:rsidRPr="004A2435">
              <w:t>')</w:t>
            </w:r>
            <w:r w:rsidR="00B4588B">
              <w:t xml:space="preserve"> method</w:t>
            </w:r>
          </w:p>
        </w:tc>
        <w:tc>
          <w:tcPr>
            <w:tcW w:w="2495" w:type="dxa"/>
          </w:tcPr>
          <w:p w14:paraId="4198AF95" w14:textId="375C5B7D" w:rsidR="005E6EC8" w:rsidRDefault="004A2435" w:rsidP="005E6EC8">
            <w:pPr>
              <w:cnfStyle w:val="000000100000" w:firstRow="0" w:lastRow="0" w:firstColumn="0" w:lastColumn="0" w:oddVBand="0" w:evenVBand="0" w:oddHBand="1" w:evenHBand="0" w:firstRowFirstColumn="0" w:firstRowLastColumn="0" w:lastRowFirstColumn="0" w:lastRowLastColumn="0"/>
            </w:pPr>
            <w:r>
              <w:t>The stop words found in the Description are ignored and the other words are picked up for creating word tokens</w:t>
            </w:r>
          </w:p>
        </w:tc>
      </w:tr>
      <w:tr w:rsidR="00B4588B" w14:paraId="50D81F51"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2BAE6307" w14:textId="77777777" w:rsidR="005E6EC8" w:rsidRDefault="004A2435" w:rsidP="005E6EC8">
            <w:pPr>
              <w:rPr>
                <w:b w:val="0"/>
                <w:bCs w:val="0"/>
              </w:rPr>
            </w:pPr>
            <w:r>
              <w:t>Tokenize Words</w:t>
            </w:r>
          </w:p>
          <w:p w14:paraId="78C4BDDC" w14:textId="1030B7A1" w:rsidR="004A2435" w:rsidRPr="001A7747" w:rsidRDefault="001A7747" w:rsidP="005E6EC8">
            <w:pPr>
              <w:rPr>
                <w:b w:val="0"/>
                <w:bCs w:val="0"/>
                <w:sz w:val="16"/>
                <w:szCs w:val="16"/>
              </w:rPr>
            </w:pPr>
            <w:r>
              <w:rPr>
                <w:b w:val="0"/>
                <w:bCs w:val="0"/>
                <w:sz w:val="16"/>
                <w:szCs w:val="16"/>
              </w:rPr>
              <w:t>T</w:t>
            </w:r>
            <w:r w:rsidRPr="001A7747">
              <w:rPr>
                <w:b w:val="0"/>
                <w:bCs w:val="0"/>
                <w:sz w:val="16"/>
                <w:szCs w:val="16"/>
              </w:rPr>
              <w:t>okenizing involves splitting sentences and words from the body of the text</w:t>
            </w:r>
          </w:p>
        </w:tc>
        <w:tc>
          <w:tcPr>
            <w:tcW w:w="2499" w:type="dxa"/>
          </w:tcPr>
          <w:p w14:paraId="2EB490F1" w14:textId="2212B8C2" w:rsidR="005E6EC8" w:rsidRDefault="001A7747" w:rsidP="005E6EC8">
            <w:pPr>
              <w:cnfStyle w:val="000000000000" w:firstRow="0" w:lastRow="0" w:firstColumn="0" w:lastColumn="0" w:oddVBand="0" w:evenVBand="0" w:oddHBand="0" w:evenHBand="0" w:firstRowFirstColumn="0" w:firstRowLastColumn="0" w:lastRowFirstColumn="0" w:lastRowLastColumn="0"/>
            </w:pPr>
            <w:r>
              <w:t>Extract entities of interest from the text after stop words are removed</w:t>
            </w:r>
          </w:p>
        </w:tc>
        <w:tc>
          <w:tcPr>
            <w:tcW w:w="2578" w:type="dxa"/>
          </w:tcPr>
          <w:p w14:paraId="1AF9A247" w14:textId="77777777" w:rsidR="005E6EC8" w:rsidRDefault="001A7747" w:rsidP="005E6EC8">
            <w:pPr>
              <w:cnfStyle w:val="000000000000" w:firstRow="0" w:lastRow="0" w:firstColumn="0" w:lastColumn="0" w:oddVBand="0" w:evenVBand="0" w:oddHBand="0" w:evenHBand="0" w:firstRowFirstColumn="0" w:firstRowLastColumn="0" w:lastRowFirstColumn="0" w:lastRowLastColumn="0"/>
            </w:pPr>
            <w:r w:rsidRPr="001A7747">
              <w:t xml:space="preserve">from </w:t>
            </w:r>
            <w:proofErr w:type="spellStart"/>
            <w:r w:rsidRPr="001A7747">
              <w:t>nltk.tokenize</w:t>
            </w:r>
            <w:proofErr w:type="spellEnd"/>
            <w:r w:rsidRPr="001A7747">
              <w:t xml:space="preserve"> import </w:t>
            </w:r>
            <w:proofErr w:type="spellStart"/>
            <w:r w:rsidRPr="001A7747">
              <w:t>word_tokenize</w:t>
            </w:r>
            <w:proofErr w:type="spellEnd"/>
          </w:p>
          <w:p w14:paraId="440A1F3C" w14:textId="77777777" w:rsidR="00B4588B" w:rsidRDefault="00B4588B" w:rsidP="005E6EC8">
            <w:pPr>
              <w:cnfStyle w:val="000000000000" w:firstRow="0" w:lastRow="0" w:firstColumn="0" w:lastColumn="0" w:oddVBand="0" w:evenVBand="0" w:oddHBand="0" w:evenHBand="0" w:firstRowFirstColumn="0" w:firstRowLastColumn="0" w:lastRowFirstColumn="0" w:lastRowLastColumn="0"/>
            </w:pPr>
          </w:p>
          <w:p w14:paraId="6029364E" w14:textId="27C3C62A" w:rsidR="00B4588B" w:rsidRDefault="00B4588B" w:rsidP="005E6EC8">
            <w:pPr>
              <w:cnfStyle w:val="000000000000" w:firstRow="0" w:lastRow="0" w:firstColumn="0" w:lastColumn="0" w:oddVBand="0" w:evenVBand="0" w:oddHBand="0" w:evenHBand="0" w:firstRowFirstColumn="0" w:firstRowLastColumn="0" w:lastRowFirstColumn="0" w:lastRowLastColumn="0"/>
            </w:pPr>
            <w:proofErr w:type="spellStart"/>
            <w:r w:rsidRPr="00B4588B">
              <w:t>word_tokenize</w:t>
            </w:r>
            <w:proofErr w:type="spellEnd"/>
            <w:r>
              <w:t xml:space="preserve"> method</w:t>
            </w:r>
          </w:p>
        </w:tc>
        <w:tc>
          <w:tcPr>
            <w:tcW w:w="2495" w:type="dxa"/>
          </w:tcPr>
          <w:p w14:paraId="2815367D" w14:textId="236BDA57" w:rsidR="005E6EC8" w:rsidRDefault="002855AB" w:rsidP="005E6EC8">
            <w:pPr>
              <w:cnfStyle w:val="000000000000" w:firstRow="0" w:lastRow="0" w:firstColumn="0" w:lastColumn="0" w:oddVBand="0" w:evenVBand="0" w:oddHBand="0" w:evenHBand="0" w:firstRowFirstColumn="0" w:firstRowLastColumn="0" w:lastRowFirstColumn="0" w:lastRowLastColumn="0"/>
            </w:pPr>
            <w:r>
              <w:t>The word tokens are extracted from the Description</w:t>
            </w:r>
          </w:p>
        </w:tc>
      </w:tr>
      <w:tr w:rsidR="00B4588B" w14:paraId="5664E224"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5675163C" w14:textId="77777777" w:rsidR="005E6EC8" w:rsidRDefault="001A7747" w:rsidP="005E6EC8">
            <w:pPr>
              <w:rPr>
                <w:b w:val="0"/>
                <w:bCs w:val="0"/>
              </w:rPr>
            </w:pPr>
            <w:r>
              <w:t>Lemmatize Words</w:t>
            </w:r>
          </w:p>
          <w:p w14:paraId="6AD932A3" w14:textId="69C11AF3" w:rsidR="001A7747" w:rsidRDefault="001A7747" w:rsidP="005E6EC8">
            <w:pPr>
              <w:rPr>
                <w:sz w:val="16"/>
                <w:szCs w:val="16"/>
              </w:rPr>
            </w:pPr>
            <w:r w:rsidRPr="001A7747">
              <w:rPr>
                <w:b w:val="0"/>
                <w:bCs w:val="0"/>
                <w:sz w:val="16"/>
                <w:szCs w:val="16"/>
              </w:rPr>
              <w:t>Lemmatization is the process of grouping together the different inflected forms of a word so they can be analyzed as a single item</w:t>
            </w:r>
            <w:r w:rsidR="002855AB">
              <w:rPr>
                <w:b w:val="0"/>
                <w:bCs w:val="0"/>
                <w:sz w:val="16"/>
                <w:szCs w:val="16"/>
              </w:rPr>
              <w:t>.</w:t>
            </w:r>
          </w:p>
          <w:p w14:paraId="10968FC2" w14:textId="77777777" w:rsidR="002855AB" w:rsidRDefault="002855AB" w:rsidP="005E6EC8">
            <w:pPr>
              <w:rPr>
                <w:sz w:val="16"/>
                <w:szCs w:val="16"/>
              </w:rPr>
            </w:pPr>
            <w:r>
              <w:rPr>
                <w:b w:val="0"/>
                <w:bCs w:val="0"/>
                <w:sz w:val="16"/>
                <w:szCs w:val="16"/>
              </w:rPr>
              <w:t>Examples:</w:t>
            </w:r>
          </w:p>
          <w:p w14:paraId="2A986BFB" w14:textId="1DD720D3" w:rsidR="002855AB" w:rsidRPr="002855AB" w:rsidRDefault="002855AB" w:rsidP="002855AB">
            <w:pPr>
              <w:pStyle w:val="ListParagraph"/>
              <w:numPr>
                <w:ilvl w:val="0"/>
                <w:numId w:val="37"/>
              </w:numPr>
              <w:ind w:left="340" w:hanging="180"/>
              <w:rPr>
                <w:sz w:val="16"/>
                <w:szCs w:val="16"/>
              </w:rPr>
            </w:pPr>
            <w:r w:rsidRPr="002855AB">
              <w:rPr>
                <w:sz w:val="16"/>
                <w:szCs w:val="16"/>
              </w:rPr>
              <w:t xml:space="preserve">rocks </w:t>
            </w:r>
            <w:r>
              <w:rPr>
                <w:sz w:val="16"/>
                <w:szCs w:val="16"/>
              </w:rPr>
              <w:t>:</w:t>
            </w:r>
            <w:r w:rsidRPr="002855AB">
              <w:rPr>
                <w:sz w:val="16"/>
                <w:szCs w:val="16"/>
              </w:rPr>
              <w:t xml:space="preserve"> rock</w:t>
            </w:r>
          </w:p>
          <w:p w14:paraId="39F7FF15" w14:textId="77777777" w:rsidR="002855AB" w:rsidRPr="002855AB" w:rsidRDefault="002855AB" w:rsidP="002855AB">
            <w:pPr>
              <w:pStyle w:val="ListParagraph"/>
              <w:numPr>
                <w:ilvl w:val="0"/>
                <w:numId w:val="37"/>
              </w:numPr>
              <w:ind w:left="340" w:hanging="180"/>
              <w:rPr>
                <w:sz w:val="16"/>
                <w:szCs w:val="16"/>
              </w:rPr>
            </w:pPr>
            <w:r>
              <w:rPr>
                <w:sz w:val="16"/>
                <w:szCs w:val="16"/>
              </w:rPr>
              <w:t>corpora : corpus</w:t>
            </w:r>
          </w:p>
          <w:p w14:paraId="0E365253" w14:textId="478EAC3A" w:rsidR="002855AB" w:rsidRPr="002855AB" w:rsidRDefault="002855AB" w:rsidP="002855AB">
            <w:pPr>
              <w:pStyle w:val="ListParagraph"/>
              <w:numPr>
                <w:ilvl w:val="0"/>
                <w:numId w:val="37"/>
              </w:numPr>
              <w:ind w:left="340" w:hanging="180"/>
              <w:rPr>
                <w:sz w:val="16"/>
                <w:szCs w:val="16"/>
              </w:rPr>
            </w:pPr>
            <w:r>
              <w:rPr>
                <w:sz w:val="16"/>
                <w:szCs w:val="16"/>
              </w:rPr>
              <w:t>better : good</w:t>
            </w:r>
          </w:p>
        </w:tc>
        <w:tc>
          <w:tcPr>
            <w:tcW w:w="2499" w:type="dxa"/>
          </w:tcPr>
          <w:p w14:paraId="55010335" w14:textId="0610A01D" w:rsidR="005E6EC8" w:rsidRDefault="001A7747" w:rsidP="005E6EC8">
            <w:pPr>
              <w:cnfStyle w:val="000000100000" w:firstRow="0" w:lastRow="0" w:firstColumn="0" w:lastColumn="0" w:oddVBand="0" w:evenVBand="0" w:oddHBand="1" w:evenHBand="0" w:firstRowFirstColumn="0" w:firstRowLastColumn="0" w:lastRowFirstColumn="0" w:lastRowLastColumn="0"/>
            </w:pPr>
            <w:r>
              <w:t xml:space="preserve">Lemmatize words to </w:t>
            </w:r>
            <w:r w:rsidR="002855AB">
              <w:t>replace words with similar meanings with one word that retains the context</w:t>
            </w:r>
            <w:r w:rsidR="00B4588B">
              <w:t>. Lemmatization helps train the Chatbot to handle multiple variations of a word a user might use in the text input</w:t>
            </w:r>
          </w:p>
        </w:tc>
        <w:tc>
          <w:tcPr>
            <w:tcW w:w="2578" w:type="dxa"/>
          </w:tcPr>
          <w:p w14:paraId="065D0CF7" w14:textId="77777777" w:rsidR="005E6EC8" w:rsidRDefault="00B4588B" w:rsidP="005E6EC8">
            <w:pPr>
              <w:cnfStyle w:val="000000100000" w:firstRow="0" w:lastRow="0" w:firstColumn="0" w:lastColumn="0" w:oddVBand="0" w:evenVBand="0" w:oddHBand="1" w:evenHBand="0" w:firstRowFirstColumn="0" w:firstRowLastColumn="0" w:lastRowFirstColumn="0" w:lastRowLastColumn="0"/>
            </w:pPr>
            <w:r w:rsidRPr="00B4588B">
              <w:t xml:space="preserve">from </w:t>
            </w:r>
            <w:proofErr w:type="spellStart"/>
            <w:r w:rsidRPr="00B4588B">
              <w:t>nltk.stem</w:t>
            </w:r>
            <w:proofErr w:type="spellEnd"/>
            <w:r w:rsidRPr="00B4588B">
              <w:t xml:space="preserve"> import </w:t>
            </w:r>
            <w:proofErr w:type="spellStart"/>
            <w:r w:rsidRPr="00B4588B">
              <w:t>WordNetLemmatizer</w:t>
            </w:r>
            <w:proofErr w:type="spellEnd"/>
          </w:p>
          <w:p w14:paraId="0124B658" w14:textId="77777777" w:rsidR="00B4588B" w:rsidRDefault="00B4588B" w:rsidP="005E6EC8">
            <w:pPr>
              <w:cnfStyle w:val="000000100000" w:firstRow="0" w:lastRow="0" w:firstColumn="0" w:lastColumn="0" w:oddVBand="0" w:evenVBand="0" w:oddHBand="1" w:evenHBand="0" w:firstRowFirstColumn="0" w:firstRowLastColumn="0" w:lastRowFirstColumn="0" w:lastRowLastColumn="0"/>
            </w:pPr>
          </w:p>
          <w:p w14:paraId="22E4E5EB" w14:textId="2C8DF22A" w:rsidR="00B4588B" w:rsidRDefault="00B4588B" w:rsidP="005E6EC8">
            <w:pPr>
              <w:cnfStyle w:val="000000100000" w:firstRow="0" w:lastRow="0" w:firstColumn="0" w:lastColumn="0" w:oddVBand="0" w:evenVBand="0" w:oddHBand="1" w:evenHBand="0" w:firstRowFirstColumn="0" w:firstRowLastColumn="0" w:lastRowFirstColumn="0" w:lastRowLastColumn="0"/>
            </w:pPr>
            <w:r w:rsidRPr="00B4588B">
              <w:t>lemmatize</w:t>
            </w:r>
            <w:r>
              <w:t xml:space="preserve"> method</w:t>
            </w:r>
          </w:p>
        </w:tc>
        <w:tc>
          <w:tcPr>
            <w:tcW w:w="2495" w:type="dxa"/>
          </w:tcPr>
          <w:p w14:paraId="42551DCC" w14:textId="61EB1C03" w:rsidR="005E6EC8" w:rsidRDefault="00B4588B" w:rsidP="005E6EC8">
            <w:pPr>
              <w:cnfStyle w:val="000000100000" w:firstRow="0" w:lastRow="0" w:firstColumn="0" w:lastColumn="0" w:oddVBand="0" w:evenVBand="0" w:oddHBand="1" w:evenHBand="0" w:firstRowFirstColumn="0" w:firstRowLastColumn="0" w:lastRowFirstColumn="0" w:lastRowLastColumn="0"/>
            </w:pPr>
            <w:r>
              <w:t xml:space="preserve">The word tokens are lemmatized </w:t>
            </w:r>
          </w:p>
        </w:tc>
      </w:tr>
      <w:tr w:rsidR="00B4588B" w14:paraId="0D286863"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27D47318" w14:textId="77777777" w:rsidR="005E6EC8" w:rsidRDefault="00BA339A" w:rsidP="005E6EC8">
            <w:pPr>
              <w:rPr>
                <w:b w:val="0"/>
                <w:bCs w:val="0"/>
              </w:rPr>
            </w:pPr>
            <w:r>
              <w:t>Ignore Punctuations</w:t>
            </w:r>
          </w:p>
          <w:p w14:paraId="77446068" w14:textId="5F004142" w:rsidR="00BA339A" w:rsidRDefault="00BA339A" w:rsidP="005E6EC8"/>
        </w:tc>
        <w:tc>
          <w:tcPr>
            <w:tcW w:w="2499" w:type="dxa"/>
          </w:tcPr>
          <w:p w14:paraId="1533741D" w14:textId="7391276C" w:rsidR="005E6EC8" w:rsidRDefault="00217BAB" w:rsidP="005E6EC8">
            <w:pPr>
              <w:cnfStyle w:val="000000000000" w:firstRow="0" w:lastRow="0" w:firstColumn="0" w:lastColumn="0" w:oddVBand="0" w:evenVBand="0" w:oddHBand="0" w:evenHBand="0" w:firstRowFirstColumn="0" w:firstRowLastColumn="0" w:lastRowFirstColumn="0" w:lastRowLastColumn="0"/>
            </w:pPr>
            <w:r>
              <w:t>Punctuations serve no purpose for extracting the context and intent for the Chatbot</w:t>
            </w:r>
          </w:p>
        </w:tc>
        <w:tc>
          <w:tcPr>
            <w:tcW w:w="2578" w:type="dxa"/>
          </w:tcPr>
          <w:p w14:paraId="71FA3999" w14:textId="2DB6F9BC" w:rsidR="005E6EC8" w:rsidRDefault="00217BAB" w:rsidP="005E6EC8">
            <w:pPr>
              <w:cnfStyle w:val="000000000000" w:firstRow="0" w:lastRow="0" w:firstColumn="0" w:lastColumn="0" w:oddVBand="0" w:evenVBand="0" w:oddHBand="0" w:evenHBand="0" w:firstRowFirstColumn="0" w:firstRowLastColumn="0" w:lastRowFirstColumn="0" w:lastRowLastColumn="0"/>
            </w:pPr>
            <w:r>
              <w:t xml:space="preserve">List of punctuations from </w:t>
            </w:r>
            <w:proofErr w:type="spellStart"/>
            <w:r w:rsidRPr="00217BAB">
              <w:t>string.punctuation</w:t>
            </w:r>
            <w:proofErr w:type="spellEnd"/>
          </w:p>
        </w:tc>
        <w:tc>
          <w:tcPr>
            <w:tcW w:w="2495" w:type="dxa"/>
          </w:tcPr>
          <w:p w14:paraId="2780A436" w14:textId="2E67F13F" w:rsidR="005E6EC8" w:rsidRDefault="00217BAB" w:rsidP="005E6EC8">
            <w:pPr>
              <w:cnfStyle w:val="000000000000" w:firstRow="0" w:lastRow="0" w:firstColumn="0" w:lastColumn="0" w:oddVBand="0" w:evenVBand="0" w:oddHBand="0" w:evenHBand="0" w:firstRowFirstColumn="0" w:firstRowLastColumn="0" w:lastRowFirstColumn="0" w:lastRowLastColumn="0"/>
            </w:pPr>
            <w:r>
              <w:t>Punctuations are excluded from the text</w:t>
            </w:r>
          </w:p>
        </w:tc>
      </w:tr>
      <w:tr w:rsidR="00B4588B" w14:paraId="7D6A069E" w14:textId="77777777" w:rsidTr="00B85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dxa"/>
          </w:tcPr>
          <w:p w14:paraId="62395D5A" w14:textId="56003BCC" w:rsidR="005E6EC8" w:rsidRDefault="00217BAB" w:rsidP="005E6EC8">
            <w:r>
              <w:t>Convert to Lower Case</w:t>
            </w:r>
          </w:p>
        </w:tc>
        <w:tc>
          <w:tcPr>
            <w:tcW w:w="2499" w:type="dxa"/>
          </w:tcPr>
          <w:p w14:paraId="4DBF3929" w14:textId="023B55DA" w:rsidR="005E6EC8" w:rsidRDefault="00217BAB" w:rsidP="005E6EC8">
            <w:pPr>
              <w:cnfStyle w:val="000000100000" w:firstRow="0" w:lastRow="0" w:firstColumn="0" w:lastColumn="0" w:oddVBand="0" w:evenVBand="0" w:oddHBand="1" w:evenHBand="0" w:firstRowFirstColumn="0" w:firstRowLastColumn="0" w:lastRowFirstColumn="0" w:lastRowLastColumn="0"/>
            </w:pPr>
            <w:r>
              <w:t xml:space="preserve">Since python is case-sensitive, it is best to convert all words to lower case for </w:t>
            </w:r>
            <w:r>
              <w:lastRenderedPageBreak/>
              <w:t xml:space="preserve">consistency and </w:t>
            </w:r>
            <w:r w:rsidR="006B49B8">
              <w:t>simplifying training</w:t>
            </w:r>
          </w:p>
        </w:tc>
        <w:tc>
          <w:tcPr>
            <w:tcW w:w="2578" w:type="dxa"/>
          </w:tcPr>
          <w:p w14:paraId="3C00B036" w14:textId="77777777" w:rsidR="005E6EC8" w:rsidRDefault="005E6EC8" w:rsidP="005E6EC8">
            <w:pPr>
              <w:cnfStyle w:val="000000100000" w:firstRow="0" w:lastRow="0" w:firstColumn="0" w:lastColumn="0" w:oddVBand="0" w:evenVBand="0" w:oddHBand="1" w:evenHBand="0" w:firstRowFirstColumn="0" w:firstRowLastColumn="0" w:lastRowFirstColumn="0" w:lastRowLastColumn="0"/>
            </w:pPr>
          </w:p>
        </w:tc>
        <w:tc>
          <w:tcPr>
            <w:tcW w:w="2495" w:type="dxa"/>
          </w:tcPr>
          <w:p w14:paraId="0174EB0D" w14:textId="77777777" w:rsidR="005E6EC8" w:rsidRDefault="005E6EC8" w:rsidP="005E6EC8">
            <w:pPr>
              <w:cnfStyle w:val="000000100000" w:firstRow="0" w:lastRow="0" w:firstColumn="0" w:lastColumn="0" w:oddVBand="0" w:evenVBand="0" w:oddHBand="1" w:evenHBand="0" w:firstRowFirstColumn="0" w:firstRowLastColumn="0" w:lastRowFirstColumn="0" w:lastRowLastColumn="0"/>
            </w:pPr>
          </w:p>
        </w:tc>
      </w:tr>
      <w:tr w:rsidR="00B4588B" w14:paraId="2EC9BFDF" w14:textId="77777777" w:rsidTr="00B85E73">
        <w:tc>
          <w:tcPr>
            <w:cnfStyle w:val="001000000000" w:firstRow="0" w:lastRow="0" w:firstColumn="1" w:lastColumn="0" w:oddVBand="0" w:evenVBand="0" w:oddHBand="0" w:evenHBand="0" w:firstRowFirstColumn="0" w:firstRowLastColumn="0" w:lastRowFirstColumn="0" w:lastRowLastColumn="0"/>
            <w:tcW w:w="2498" w:type="dxa"/>
          </w:tcPr>
          <w:p w14:paraId="678CE4BE" w14:textId="05126C1F" w:rsidR="005E6EC8" w:rsidRDefault="006B49B8" w:rsidP="005E6EC8">
            <w:r>
              <w:t>Ignore Numeric Text</w:t>
            </w:r>
          </w:p>
        </w:tc>
        <w:tc>
          <w:tcPr>
            <w:tcW w:w="2499" w:type="dxa"/>
          </w:tcPr>
          <w:p w14:paraId="23303075" w14:textId="17967626" w:rsidR="005E6EC8" w:rsidRDefault="006B49B8" w:rsidP="005E6EC8">
            <w:pPr>
              <w:cnfStyle w:val="000000000000" w:firstRow="0" w:lastRow="0" w:firstColumn="0" w:lastColumn="0" w:oddVBand="0" w:evenVBand="0" w:oddHBand="0" w:evenHBand="0" w:firstRowFirstColumn="0" w:firstRowLastColumn="0" w:lastRowFirstColumn="0" w:lastRowLastColumn="0"/>
            </w:pPr>
            <w:r>
              <w:t>Ignore numeric text and pick up only alphabetic text</w:t>
            </w:r>
          </w:p>
        </w:tc>
        <w:tc>
          <w:tcPr>
            <w:tcW w:w="2578" w:type="dxa"/>
          </w:tcPr>
          <w:p w14:paraId="0ABFAD68" w14:textId="77777777" w:rsidR="005E6EC8" w:rsidRDefault="005E6EC8" w:rsidP="005E6EC8">
            <w:pPr>
              <w:cnfStyle w:val="000000000000" w:firstRow="0" w:lastRow="0" w:firstColumn="0" w:lastColumn="0" w:oddVBand="0" w:evenVBand="0" w:oddHBand="0" w:evenHBand="0" w:firstRowFirstColumn="0" w:firstRowLastColumn="0" w:lastRowFirstColumn="0" w:lastRowLastColumn="0"/>
            </w:pPr>
          </w:p>
        </w:tc>
        <w:tc>
          <w:tcPr>
            <w:tcW w:w="2495" w:type="dxa"/>
          </w:tcPr>
          <w:p w14:paraId="766C2B65" w14:textId="77777777" w:rsidR="005E6EC8" w:rsidRDefault="005E6EC8" w:rsidP="005E6EC8">
            <w:pPr>
              <w:cnfStyle w:val="000000000000" w:firstRow="0" w:lastRow="0" w:firstColumn="0" w:lastColumn="0" w:oddVBand="0" w:evenVBand="0" w:oddHBand="0" w:evenHBand="0" w:firstRowFirstColumn="0" w:firstRowLastColumn="0" w:lastRowFirstColumn="0" w:lastRowLastColumn="0"/>
            </w:pPr>
          </w:p>
        </w:tc>
      </w:tr>
    </w:tbl>
    <w:p w14:paraId="1D52ED09" w14:textId="46526EE1" w:rsidR="005E6EC8" w:rsidRDefault="005E6EC8" w:rsidP="005E6EC8"/>
    <w:p w14:paraId="637487A7" w14:textId="21BE65FC" w:rsidR="006B49B8" w:rsidRDefault="006B49B8" w:rsidP="005E6EC8">
      <w:r>
        <w:t>Example:</w:t>
      </w:r>
    </w:p>
    <w:p w14:paraId="205B33DD" w14:textId="33BC62FD" w:rsidR="006B49B8" w:rsidRDefault="006B49B8" w:rsidP="006B49B8">
      <w:pPr>
        <w:pStyle w:val="ListParagraph"/>
      </w:pPr>
      <w:r w:rsidRPr="006B49B8">
        <w:rPr>
          <w:b/>
          <w:bCs/>
        </w:rPr>
        <w:t>Description text before NLP Pre-Processing:</w:t>
      </w:r>
      <w:r>
        <w:t xml:space="preserve"> “</w:t>
      </w:r>
      <w:r w:rsidRPr="006B49B8">
        <w:t>While removing the drill rod of the Jumbo 08 for maintenance, the supervisor proceeds to loosen the support of the intermediate centralizer to facilitate the removal, seeing this the mechanic supports one end on the drill of the equipment to pull with both hands the bar and accelerate the removal from this, at this moment the bar slides from its point of support and tightens the fingers of the mechanic between the drilling bar and the beam of the jumbo</w:t>
      </w:r>
      <w:r>
        <w:t>”</w:t>
      </w:r>
    </w:p>
    <w:p w14:paraId="5D2E45B2" w14:textId="5334A9EF" w:rsidR="006B49B8" w:rsidRDefault="006B49B8" w:rsidP="006B49B8">
      <w:pPr>
        <w:pStyle w:val="ListParagraph"/>
      </w:pPr>
    </w:p>
    <w:p w14:paraId="266821B9" w14:textId="7644BF6F" w:rsidR="006B49B8" w:rsidRDefault="006B49B8" w:rsidP="006B49B8">
      <w:pPr>
        <w:pStyle w:val="ListParagraph"/>
      </w:pPr>
      <w:r w:rsidRPr="006B49B8">
        <w:rPr>
          <w:b/>
          <w:bCs/>
        </w:rPr>
        <w:t xml:space="preserve">Description text after NLP Pre-Processing: </w:t>
      </w:r>
      <w:r w:rsidRPr="006B49B8">
        <w:t>“</w:t>
      </w:r>
      <w:r w:rsidR="00C12981" w:rsidRPr="00C12981">
        <w:t>while removing drill rod jumbo maintenance supervisor proceeds loosen support intermediate centralizer facilitate removal seeing mechanic support one end drill equipment pull hand bar accelerate removal moment bar slide point support tightens finger mechanic drilling bar beam jumbo</w:t>
      </w:r>
      <w:r w:rsidRPr="006B49B8">
        <w:t>”</w:t>
      </w:r>
    </w:p>
    <w:p w14:paraId="467105FA" w14:textId="67091A58" w:rsidR="00C12981" w:rsidRDefault="00C12981" w:rsidP="006B49B8">
      <w:pPr>
        <w:pStyle w:val="ListParagraph"/>
        <w:rPr>
          <w:b/>
          <w:bCs/>
        </w:rPr>
      </w:pPr>
    </w:p>
    <w:p w14:paraId="63447F67" w14:textId="0E82A285" w:rsidR="00C12981" w:rsidRDefault="00C12981" w:rsidP="00C12981">
      <w:r>
        <w:t>After NLP Pre-Processing, the lengths of the Description text was analyzed</w:t>
      </w:r>
    </w:p>
    <w:p w14:paraId="44A19303" w14:textId="5F90D08F" w:rsidR="00C12981" w:rsidRDefault="00C12981" w:rsidP="00C12981">
      <w:pPr>
        <w:pStyle w:val="ListParagraph"/>
        <w:numPr>
          <w:ilvl w:val="0"/>
          <w:numId w:val="38"/>
        </w:numPr>
      </w:pPr>
      <w:r>
        <w:t>Minimum line length was 61 characters</w:t>
      </w:r>
    </w:p>
    <w:p w14:paraId="519DE7F9" w14:textId="194FA4EB" w:rsidR="00C12981" w:rsidRDefault="00C12981" w:rsidP="00C12981">
      <w:pPr>
        <w:pStyle w:val="ListParagraph"/>
        <w:numPr>
          <w:ilvl w:val="0"/>
          <w:numId w:val="38"/>
        </w:numPr>
      </w:pPr>
      <w:r>
        <w:t>Maximum line length was 664 characters</w:t>
      </w:r>
    </w:p>
    <w:p w14:paraId="5FBA2C38" w14:textId="12D31C2A" w:rsidR="00B63554" w:rsidRDefault="00C12981" w:rsidP="00947622">
      <w:pPr>
        <w:pStyle w:val="Heading4"/>
      </w:pPr>
      <w:r>
        <w:t>Length of Description</w:t>
      </w:r>
      <w:r w:rsidR="00867D69">
        <w:t xml:space="preserve"> (Characters)</w:t>
      </w:r>
    </w:p>
    <w:p w14:paraId="053A95A3" w14:textId="77777777" w:rsidR="00B63554" w:rsidRDefault="00B63554" w:rsidP="00B63554">
      <w:pPr>
        <w:keepNext/>
      </w:pPr>
      <w:r>
        <w:rPr>
          <w:noProof/>
        </w:rPr>
        <w:drawing>
          <wp:inline distT="0" distB="0" distL="0" distR="0" wp14:anchorId="2E5A519B" wp14:editId="5F2A5C37">
            <wp:extent cx="2020824" cy="13167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2020824" cy="1316736"/>
                    </a:xfrm>
                    <a:prstGeom prst="rect">
                      <a:avLst/>
                    </a:prstGeom>
                  </pic:spPr>
                </pic:pic>
              </a:graphicData>
            </a:graphic>
          </wp:inline>
        </w:drawing>
      </w:r>
    </w:p>
    <w:p w14:paraId="2C5EE15C" w14:textId="46A61C9B" w:rsidR="00B63554" w:rsidRDefault="00B63554" w:rsidP="00B63554">
      <w:pPr>
        <w:pStyle w:val="Caption"/>
      </w:pPr>
      <w:bookmarkStart w:id="71" w:name="_Toc90127430"/>
      <w:r>
        <w:t xml:space="preserve">Figure </w:t>
      </w:r>
      <w:fldSimple w:instr=" SEQ Figure \* ARABIC ">
        <w:r w:rsidR="00D713DF">
          <w:rPr>
            <w:noProof/>
          </w:rPr>
          <w:t>13</w:t>
        </w:r>
      </w:fldSimple>
      <w:r>
        <w:t>: Histogram of Length of Description before NLP Pre-Processing</w:t>
      </w:r>
      <w:bookmarkEnd w:id="71"/>
    </w:p>
    <w:p w14:paraId="6AC2F33A" w14:textId="77777777" w:rsidR="00B63554" w:rsidRDefault="00B63554" w:rsidP="00B63554">
      <w:pPr>
        <w:keepNext/>
      </w:pPr>
      <w:r>
        <w:rPr>
          <w:noProof/>
        </w:rPr>
        <w:drawing>
          <wp:inline distT="0" distB="0" distL="0" distR="0" wp14:anchorId="09DAE0C0" wp14:editId="5BBD074C">
            <wp:extent cx="1965960" cy="1316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1965960" cy="1316736"/>
                    </a:xfrm>
                    <a:prstGeom prst="rect">
                      <a:avLst/>
                    </a:prstGeom>
                  </pic:spPr>
                </pic:pic>
              </a:graphicData>
            </a:graphic>
          </wp:inline>
        </w:drawing>
      </w:r>
    </w:p>
    <w:p w14:paraId="438FD1C5" w14:textId="1B3AB61D" w:rsidR="00B63554" w:rsidRDefault="00B63554" w:rsidP="00B63554">
      <w:pPr>
        <w:pStyle w:val="Caption"/>
      </w:pPr>
      <w:bookmarkStart w:id="72" w:name="_Toc90127431"/>
      <w:r>
        <w:t xml:space="preserve">Figure </w:t>
      </w:r>
      <w:fldSimple w:instr=" SEQ Figure \* ARABIC ">
        <w:r w:rsidR="00D713DF">
          <w:rPr>
            <w:noProof/>
          </w:rPr>
          <w:t>14</w:t>
        </w:r>
      </w:fldSimple>
      <w:r>
        <w:t>: Histogram of Length of Description after NLP Pre-Processing</w:t>
      </w:r>
      <w:bookmarkEnd w:id="72"/>
    </w:p>
    <w:p w14:paraId="4D18BE79" w14:textId="5F8161F0" w:rsidR="00867D69" w:rsidRDefault="00867D69" w:rsidP="00867D69">
      <w:pPr>
        <w:pStyle w:val="Heading4"/>
      </w:pPr>
      <w:r>
        <w:lastRenderedPageBreak/>
        <w:t>Word Count in Description</w:t>
      </w:r>
    </w:p>
    <w:p w14:paraId="14454A0F" w14:textId="77777777" w:rsidR="00867D69" w:rsidRDefault="00867D69" w:rsidP="00867D69">
      <w:pPr>
        <w:keepNext/>
      </w:pPr>
      <w:r>
        <w:rPr>
          <w:noProof/>
        </w:rPr>
        <w:drawing>
          <wp:inline distT="0" distB="0" distL="0" distR="0" wp14:anchorId="1798A0E4" wp14:editId="7AA0C942">
            <wp:extent cx="1984248" cy="130759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1984248" cy="1307592"/>
                    </a:xfrm>
                    <a:prstGeom prst="rect">
                      <a:avLst/>
                    </a:prstGeom>
                  </pic:spPr>
                </pic:pic>
              </a:graphicData>
            </a:graphic>
          </wp:inline>
        </w:drawing>
      </w:r>
    </w:p>
    <w:p w14:paraId="01972FE6" w14:textId="17D250C3" w:rsidR="00867D69" w:rsidRDefault="00867D69" w:rsidP="00867D69">
      <w:pPr>
        <w:pStyle w:val="Caption"/>
      </w:pPr>
      <w:bookmarkStart w:id="73" w:name="_Toc90127432"/>
      <w:r>
        <w:t xml:space="preserve">Figure </w:t>
      </w:r>
      <w:fldSimple w:instr=" SEQ Figure \* ARABIC ">
        <w:r w:rsidR="00D713DF">
          <w:rPr>
            <w:noProof/>
          </w:rPr>
          <w:t>15</w:t>
        </w:r>
      </w:fldSimple>
      <w:r>
        <w:t>: Histogram of Number of Words in Description before NLP Pre-Processing</w:t>
      </w:r>
      <w:bookmarkEnd w:id="73"/>
    </w:p>
    <w:p w14:paraId="6C7B1E89" w14:textId="7A889D0C" w:rsidR="00FE6FB0" w:rsidRPr="00FE6FB0" w:rsidRDefault="00FE6FB0" w:rsidP="00FE6FB0">
      <w:r>
        <w:t>A comparison of the before and after histograms reveals that nearly 50% of the words in the Descriptions, on an average, have been eliminated through the various steps of NLP Pre-Processing to extract the entities that are of significance for NLP</w:t>
      </w:r>
    </w:p>
    <w:p w14:paraId="63F65253" w14:textId="77777777" w:rsidR="00FE6FB0" w:rsidRDefault="00867D69" w:rsidP="00FE6FB0">
      <w:pPr>
        <w:keepNext/>
      </w:pPr>
      <w:r>
        <w:rPr>
          <w:noProof/>
        </w:rPr>
        <w:drawing>
          <wp:inline distT="0" distB="0" distL="0" distR="0" wp14:anchorId="2B4CB2C7" wp14:editId="24C103E3">
            <wp:extent cx="2011680" cy="131673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011680" cy="1316736"/>
                    </a:xfrm>
                    <a:prstGeom prst="rect">
                      <a:avLst/>
                    </a:prstGeom>
                  </pic:spPr>
                </pic:pic>
              </a:graphicData>
            </a:graphic>
          </wp:inline>
        </w:drawing>
      </w:r>
    </w:p>
    <w:p w14:paraId="79515F9E" w14:textId="47A26183" w:rsidR="00867D69" w:rsidRDefault="00FE6FB0" w:rsidP="00FE6FB0">
      <w:pPr>
        <w:pStyle w:val="Caption"/>
      </w:pPr>
      <w:bookmarkStart w:id="74" w:name="_Toc90127433"/>
      <w:r>
        <w:t xml:space="preserve">Figure </w:t>
      </w:r>
      <w:fldSimple w:instr=" SEQ Figure \* ARABIC ">
        <w:r w:rsidR="00D713DF">
          <w:rPr>
            <w:noProof/>
          </w:rPr>
          <w:t>16</w:t>
        </w:r>
      </w:fldSimple>
      <w:r>
        <w:t>: Histogram of Number of Words in Description after NLP Pre-Processing</w:t>
      </w:r>
      <w:bookmarkEnd w:id="74"/>
    </w:p>
    <w:p w14:paraId="365E354C" w14:textId="6F8076D6" w:rsidR="00CA5ABD" w:rsidRDefault="00CA5ABD" w:rsidP="00CA5ABD">
      <w:pPr>
        <w:pStyle w:val="Heading4"/>
      </w:pPr>
      <w:r>
        <w:t>Average Length of Words</w:t>
      </w:r>
    </w:p>
    <w:p w14:paraId="1398876D" w14:textId="77777777" w:rsidR="00834E89" w:rsidRDefault="00834E89" w:rsidP="00834E89">
      <w:pPr>
        <w:keepNext/>
      </w:pPr>
      <w:r>
        <w:rPr>
          <w:noProof/>
        </w:rPr>
        <w:drawing>
          <wp:inline distT="0" distB="0" distL="0" distR="0" wp14:anchorId="313BC435" wp14:editId="0C34A292">
            <wp:extent cx="2029968" cy="1307592"/>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2029968" cy="1307592"/>
                    </a:xfrm>
                    <a:prstGeom prst="rect">
                      <a:avLst/>
                    </a:prstGeom>
                  </pic:spPr>
                </pic:pic>
              </a:graphicData>
            </a:graphic>
          </wp:inline>
        </w:drawing>
      </w:r>
    </w:p>
    <w:p w14:paraId="2E5BF20B" w14:textId="334FAF1D" w:rsidR="00CA5ABD" w:rsidRDefault="00834E89" w:rsidP="00834E89">
      <w:pPr>
        <w:pStyle w:val="Caption"/>
      </w:pPr>
      <w:bookmarkStart w:id="75" w:name="_Toc90127434"/>
      <w:r>
        <w:t xml:space="preserve">Figure </w:t>
      </w:r>
      <w:fldSimple w:instr=" SEQ Figure \* ARABIC ">
        <w:r w:rsidR="00D713DF">
          <w:rPr>
            <w:noProof/>
          </w:rPr>
          <w:t>17</w:t>
        </w:r>
      </w:fldSimple>
      <w:r>
        <w:t>: Average Word Length in Description before NLP Pre-Processing</w:t>
      </w:r>
      <w:bookmarkEnd w:id="75"/>
    </w:p>
    <w:p w14:paraId="018EF915" w14:textId="588E3E51" w:rsidR="00834E89" w:rsidRPr="00834E89" w:rsidRDefault="00834E89" w:rsidP="00834E89">
      <w:r>
        <w:t>Average world length has increased due to elimination of shorter words like stop words.</w:t>
      </w:r>
    </w:p>
    <w:p w14:paraId="7EE2DCF8" w14:textId="77777777" w:rsidR="00834E89" w:rsidRDefault="00834E89" w:rsidP="00834E89">
      <w:pPr>
        <w:keepNext/>
      </w:pPr>
      <w:r>
        <w:rPr>
          <w:noProof/>
        </w:rPr>
        <w:drawing>
          <wp:inline distT="0" distB="0" distL="0" distR="0" wp14:anchorId="09BF22E1" wp14:editId="1E3E5BF5">
            <wp:extent cx="2002536" cy="12984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3">
                      <a:extLst>
                        <a:ext uri="{28A0092B-C50C-407E-A947-70E740481C1C}">
                          <a14:useLocalDpi xmlns:a14="http://schemas.microsoft.com/office/drawing/2010/main" val="0"/>
                        </a:ext>
                      </a:extLst>
                    </a:blip>
                    <a:stretch>
                      <a:fillRect/>
                    </a:stretch>
                  </pic:blipFill>
                  <pic:spPr>
                    <a:xfrm>
                      <a:off x="0" y="0"/>
                      <a:ext cx="2002536" cy="1298448"/>
                    </a:xfrm>
                    <a:prstGeom prst="rect">
                      <a:avLst/>
                    </a:prstGeom>
                  </pic:spPr>
                </pic:pic>
              </a:graphicData>
            </a:graphic>
          </wp:inline>
        </w:drawing>
      </w:r>
    </w:p>
    <w:p w14:paraId="518C8367" w14:textId="07260CBF" w:rsidR="00834E89" w:rsidRDefault="00834E89" w:rsidP="00834E89">
      <w:pPr>
        <w:pStyle w:val="Caption"/>
      </w:pPr>
      <w:bookmarkStart w:id="76" w:name="_Toc90127435"/>
      <w:r>
        <w:t xml:space="preserve">Figure </w:t>
      </w:r>
      <w:fldSimple w:instr=" SEQ Figure \* ARABIC ">
        <w:r w:rsidR="00D713DF">
          <w:rPr>
            <w:noProof/>
          </w:rPr>
          <w:t>18</w:t>
        </w:r>
      </w:fldSimple>
      <w:r>
        <w:t>: Average Word Length in Description after NLP Pre-Processing</w:t>
      </w:r>
      <w:bookmarkEnd w:id="76"/>
    </w:p>
    <w:p w14:paraId="414686F4" w14:textId="646E4ABF" w:rsidR="00AC11B8" w:rsidRDefault="00AC11B8" w:rsidP="00AC11B8">
      <w:pPr>
        <w:pStyle w:val="Heading4"/>
      </w:pPr>
      <w:r>
        <w:lastRenderedPageBreak/>
        <w:t xml:space="preserve">N-Grams </w:t>
      </w:r>
    </w:p>
    <w:p w14:paraId="233059E0" w14:textId="0248941C" w:rsidR="00AC11B8" w:rsidRDefault="00AC11B8" w:rsidP="00AC11B8">
      <w:r w:rsidRPr="00AC11B8">
        <w:t>In natural language processing n-gram is a contiguous sequence of n items generated from a given sample of text where the items can be characters or words and n can be any numbers like 1,2,3, etc</w:t>
      </w:r>
      <w:r>
        <w:t>.</w:t>
      </w:r>
      <w:r w:rsidR="003932FB">
        <w:t xml:space="preserve"> </w:t>
      </w:r>
      <w:r w:rsidRPr="00AC11B8">
        <w:t>N-Grams are useful to create features from text corpus for machine learning algorithms like SVM, Naive Bayes, etc.</w:t>
      </w:r>
      <w:r w:rsidR="003932FB">
        <w:t xml:space="preserve"> </w:t>
      </w:r>
      <w:r w:rsidRPr="00AC11B8">
        <w:t>N-Grams are useful for creating capabilities like autocorrect, autocompletion of sentences, text summarization, speech recognition, etc.</w:t>
      </w:r>
    </w:p>
    <w:p w14:paraId="3566B989" w14:textId="3C0F88ED" w:rsidR="003932FB" w:rsidRDefault="003932FB" w:rsidP="00AC11B8">
      <w:r>
        <w:t>The following figures summarize the N-Grams for the Accident Description text after NLP Pre-Processing:</w:t>
      </w:r>
    </w:p>
    <w:p w14:paraId="207F080A" w14:textId="77777777" w:rsidR="00482406" w:rsidRDefault="00482406" w:rsidP="00482406">
      <w:pPr>
        <w:keepNext/>
      </w:pPr>
      <w:r>
        <w:rPr>
          <w:noProof/>
        </w:rPr>
        <w:drawing>
          <wp:inline distT="0" distB="0" distL="0" distR="0" wp14:anchorId="38B94B09" wp14:editId="10001CA8">
            <wp:extent cx="2221992" cy="1335024"/>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4">
                      <a:extLst>
                        <a:ext uri="{28A0092B-C50C-407E-A947-70E740481C1C}">
                          <a14:useLocalDpi xmlns:a14="http://schemas.microsoft.com/office/drawing/2010/main" val="0"/>
                        </a:ext>
                      </a:extLst>
                    </a:blip>
                    <a:stretch>
                      <a:fillRect/>
                    </a:stretch>
                  </pic:blipFill>
                  <pic:spPr>
                    <a:xfrm>
                      <a:off x="0" y="0"/>
                      <a:ext cx="2221992" cy="1335024"/>
                    </a:xfrm>
                    <a:prstGeom prst="rect">
                      <a:avLst/>
                    </a:prstGeom>
                  </pic:spPr>
                </pic:pic>
              </a:graphicData>
            </a:graphic>
          </wp:inline>
        </w:drawing>
      </w:r>
    </w:p>
    <w:p w14:paraId="72D03D98" w14:textId="35B991F9" w:rsidR="00AC11B8" w:rsidRDefault="00482406" w:rsidP="00482406">
      <w:pPr>
        <w:pStyle w:val="Caption"/>
      </w:pPr>
      <w:bookmarkStart w:id="77" w:name="_Toc90127436"/>
      <w:r>
        <w:t xml:space="preserve">Figure </w:t>
      </w:r>
      <w:fldSimple w:instr=" SEQ Figure \* ARABIC ">
        <w:r w:rsidR="00D713DF">
          <w:rPr>
            <w:noProof/>
          </w:rPr>
          <w:t>19</w:t>
        </w:r>
      </w:fldSimple>
      <w:r>
        <w:t>: Frequency of Word Sequences N-Gram (N=1)</w:t>
      </w:r>
      <w:bookmarkEnd w:id="77"/>
    </w:p>
    <w:p w14:paraId="3B06EA25" w14:textId="6981B383" w:rsidR="00482406" w:rsidRDefault="00482406" w:rsidP="00482406">
      <w:r>
        <w:t>In the Unigram (N-Gram where N = 1), the word “hand” tops the list of most frequently occurring words in the dataset for the Description column, along with “the”, followed by “employee”, “causing”, “left”, “right”, “operator”.</w:t>
      </w:r>
    </w:p>
    <w:p w14:paraId="2A6092C6" w14:textId="555C9392" w:rsidR="00482406" w:rsidRDefault="00482406" w:rsidP="00482406">
      <w:r>
        <w:t>An inspection of the Bigram (N=2) and Trigram (N=3) would reveal more insights on what word sequences are frequently occurring in the Description text.</w:t>
      </w:r>
    </w:p>
    <w:p w14:paraId="43405EEB" w14:textId="77777777" w:rsidR="003D00B7" w:rsidRDefault="003D00B7" w:rsidP="003D00B7">
      <w:pPr>
        <w:keepNext/>
      </w:pPr>
      <w:r>
        <w:rPr>
          <w:noProof/>
        </w:rPr>
        <w:drawing>
          <wp:inline distT="0" distB="0" distL="0" distR="0" wp14:anchorId="4CDD82F6" wp14:editId="2020F7AC">
            <wp:extent cx="2395728" cy="1344168"/>
            <wp:effectExtent l="0" t="0" r="508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2395728" cy="1344168"/>
                    </a:xfrm>
                    <a:prstGeom prst="rect">
                      <a:avLst/>
                    </a:prstGeom>
                  </pic:spPr>
                </pic:pic>
              </a:graphicData>
            </a:graphic>
          </wp:inline>
        </w:drawing>
      </w:r>
    </w:p>
    <w:p w14:paraId="5B9622ED" w14:textId="4AAD3AFF" w:rsidR="00482406" w:rsidRDefault="003D00B7" w:rsidP="003D00B7">
      <w:pPr>
        <w:pStyle w:val="Caption"/>
      </w:pPr>
      <w:bookmarkStart w:id="78" w:name="_Toc90127437"/>
      <w:r>
        <w:t xml:space="preserve">Figure </w:t>
      </w:r>
      <w:fldSimple w:instr=" SEQ Figure \* ARABIC ">
        <w:r w:rsidR="00D713DF">
          <w:rPr>
            <w:noProof/>
          </w:rPr>
          <w:t>20</w:t>
        </w:r>
      </w:fldSimple>
      <w:r>
        <w:t>: Frequency of Word Sequences N-Gram (N=2)</w:t>
      </w:r>
      <w:bookmarkEnd w:id="78"/>
    </w:p>
    <w:p w14:paraId="40C6F89C" w14:textId="2266151D" w:rsidR="003D00B7" w:rsidRDefault="003D00B7" w:rsidP="003D00B7">
      <w:r>
        <w:t>The Bigram</w:t>
      </w:r>
      <w:r w:rsidR="00B1141D">
        <w:t xml:space="preserve"> (N-Gram with N=2)</w:t>
      </w:r>
      <w:r>
        <w:t xml:space="preserve"> is more insightful and has brought together pairs of words in a sequence that are most commonly occurring in the Description text. </w:t>
      </w:r>
    </w:p>
    <w:p w14:paraId="144E05BA" w14:textId="59CCC4F6" w:rsidR="00E44D2F" w:rsidRDefault="003D00B7" w:rsidP="003D00B7">
      <w:r>
        <w:t>The word “hand” still tops the list with better qualification on which hand</w:t>
      </w:r>
      <w:r w:rsidR="006A6121">
        <w:t xml:space="preserve">, with </w:t>
      </w:r>
      <w:r>
        <w:t>“left hand” most frequently mentioned, followed by “right hand”. A useful insight that can probably be gathered for better root cause analysis is asking the question on “What is the dominant hand of the person involved in the accident? Are they left-handed, or right-handed, or ambi</w:t>
      </w:r>
      <w:r w:rsidR="00E44D2F">
        <w:t>dextrous?”. It may also be worth checking if the person was already nursing an injury or had any limitation or disability.</w:t>
      </w:r>
      <w:r w:rsidR="006A6121">
        <w:t xml:space="preserve"> </w:t>
      </w:r>
      <w:r w:rsidR="00E44D2F">
        <w:t xml:space="preserve">In addition to hands, “finger left”, “finger right”, </w:t>
      </w:r>
      <w:r w:rsidR="006A6121">
        <w:t>and “left foot” are other human body parts that are mentioned more often in the Description of the Accident.</w:t>
      </w:r>
    </w:p>
    <w:p w14:paraId="24A0247F" w14:textId="1FAD0655" w:rsidR="00E44D2F" w:rsidRDefault="00E44D2F" w:rsidP="003D00B7">
      <w:r>
        <w:lastRenderedPageBreak/>
        <w:t>References to the injured person as “the employee”, “the collaborator”, “the worker” show up in the list of frequently occurring bigrams.</w:t>
      </w:r>
    </w:p>
    <w:p w14:paraId="4BD8B31C" w14:textId="0E57A541" w:rsidR="006A6121" w:rsidRDefault="006A6121" w:rsidP="003D00B7">
      <w:r>
        <w:t>The word sequence “fragment rock” stands out as the sole instance of what object most frequently is the cause of the Accident and Injury, most likely from the Mining sector.</w:t>
      </w:r>
    </w:p>
    <w:p w14:paraId="39B31C26" w14:textId="77777777" w:rsidR="00670D72" w:rsidRDefault="00670D72" w:rsidP="00670D72">
      <w:pPr>
        <w:keepNext/>
      </w:pPr>
      <w:r>
        <w:rPr>
          <w:noProof/>
        </w:rPr>
        <w:drawing>
          <wp:inline distT="0" distB="0" distL="0" distR="0" wp14:anchorId="7528D929" wp14:editId="5C35BF36">
            <wp:extent cx="2688336" cy="13350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6">
                      <a:extLst>
                        <a:ext uri="{28A0092B-C50C-407E-A947-70E740481C1C}">
                          <a14:useLocalDpi xmlns:a14="http://schemas.microsoft.com/office/drawing/2010/main" val="0"/>
                        </a:ext>
                      </a:extLst>
                    </a:blip>
                    <a:stretch>
                      <a:fillRect/>
                    </a:stretch>
                  </pic:blipFill>
                  <pic:spPr>
                    <a:xfrm>
                      <a:off x="0" y="0"/>
                      <a:ext cx="2688336" cy="1335024"/>
                    </a:xfrm>
                    <a:prstGeom prst="rect">
                      <a:avLst/>
                    </a:prstGeom>
                  </pic:spPr>
                </pic:pic>
              </a:graphicData>
            </a:graphic>
          </wp:inline>
        </w:drawing>
      </w:r>
    </w:p>
    <w:p w14:paraId="536B5A5F" w14:textId="10E133C8" w:rsidR="00670D72" w:rsidRDefault="00670D72" w:rsidP="00670D72">
      <w:pPr>
        <w:pStyle w:val="Caption"/>
      </w:pPr>
      <w:bookmarkStart w:id="79" w:name="_Toc90127438"/>
      <w:r>
        <w:t xml:space="preserve">Figure </w:t>
      </w:r>
      <w:fldSimple w:instr=" SEQ Figure \* ARABIC ">
        <w:r w:rsidR="00D713DF">
          <w:rPr>
            <w:noProof/>
          </w:rPr>
          <w:t>21</w:t>
        </w:r>
      </w:fldSimple>
      <w:r>
        <w:t>: Frequency of Word Sequences N-Gram (N=3)</w:t>
      </w:r>
      <w:bookmarkEnd w:id="79"/>
    </w:p>
    <w:p w14:paraId="3F448FB7" w14:textId="029A21A1" w:rsidR="003932FB" w:rsidRDefault="003932FB" w:rsidP="003932FB">
      <w:r>
        <w:t xml:space="preserve">The Trigram </w:t>
      </w:r>
      <w:r w:rsidR="00702F15">
        <w:t xml:space="preserve">(N-Gram with N=3) </w:t>
      </w:r>
      <w:r>
        <w:t xml:space="preserve">further accentuates the most frequently occurring word sequences which give a lot more context, with “finger left hand” featuring at the top of the list by a significant margin from the rest of the </w:t>
      </w:r>
      <w:r w:rsidR="00CF1C02">
        <w:t>word sequences and “finger right hand” is at third position.</w:t>
      </w:r>
    </w:p>
    <w:p w14:paraId="09F415A5" w14:textId="77777777" w:rsidR="00FE47EB" w:rsidRDefault="00FE47EB" w:rsidP="00FE47EB">
      <w:pPr>
        <w:keepNext/>
      </w:pPr>
      <w:r>
        <w:rPr>
          <w:noProof/>
        </w:rPr>
        <w:drawing>
          <wp:inline distT="0" distB="0" distL="0" distR="0" wp14:anchorId="106E393D" wp14:editId="213E4426">
            <wp:extent cx="2889504" cy="135331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2889504" cy="1353312"/>
                    </a:xfrm>
                    <a:prstGeom prst="rect">
                      <a:avLst/>
                    </a:prstGeom>
                  </pic:spPr>
                </pic:pic>
              </a:graphicData>
            </a:graphic>
          </wp:inline>
        </w:drawing>
      </w:r>
    </w:p>
    <w:p w14:paraId="2EDA944A" w14:textId="3986E6E1" w:rsidR="00B1141D" w:rsidRDefault="00FE47EB" w:rsidP="00FE47EB">
      <w:pPr>
        <w:pStyle w:val="Caption"/>
      </w:pPr>
      <w:bookmarkStart w:id="80" w:name="_Toc90127439"/>
      <w:r>
        <w:t xml:space="preserve">Figure </w:t>
      </w:r>
      <w:fldSimple w:instr=" SEQ Figure \* ARABIC ">
        <w:r w:rsidR="00D713DF">
          <w:rPr>
            <w:noProof/>
          </w:rPr>
          <w:t>22</w:t>
        </w:r>
      </w:fldSimple>
      <w:r>
        <w:t>: Frequency of Word Sequences N-Gram (N=4)</w:t>
      </w:r>
      <w:bookmarkEnd w:id="80"/>
    </w:p>
    <w:p w14:paraId="0A6C66B6" w14:textId="1B172ADF" w:rsidR="00E15AF0" w:rsidRPr="00E15AF0" w:rsidRDefault="00E15AF0" w:rsidP="00E15AF0">
      <w:r>
        <w:t xml:space="preserve">At N=4, the frequencies of word sequences are no longer very distinctive or varied and aren’t any more insightful. </w:t>
      </w:r>
    </w:p>
    <w:p w14:paraId="26CB1E3F" w14:textId="77777777" w:rsidR="00597B34" w:rsidRDefault="00597B34" w:rsidP="00597B34">
      <w:pPr>
        <w:pStyle w:val="Heading3"/>
      </w:pPr>
      <w:bookmarkStart w:id="81" w:name="_Toc90127409"/>
      <w:r>
        <w:t>Featurization, Model Selection &amp; Tuning Strategy</w:t>
      </w:r>
      <w:bookmarkEnd w:id="81"/>
    </w:p>
    <w:p w14:paraId="395AE0C0" w14:textId="7D6A405D" w:rsidR="008B1428" w:rsidRDefault="008B1428" w:rsidP="00B27791">
      <w:pPr>
        <w:pStyle w:val="Heading3"/>
      </w:pPr>
      <w:bookmarkStart w:id="82" w:name="_Toc90127410"/>
      <w:r>
        <w:t>Chatbot Architecture Evaluation</w:t>
      </w:r>
      <w:bookmarkEnd w:id="82"/>
    </w:p>
    <w:p w14:paraId="703434C8" w14:textId="5ADD855E" w:rsidR="002F69E3" w:rsidRDefault="002F69E3" w:rsidP="002F69E3">
      <w:pPr>
        <w:pStyle w:val="Heading4"/>
      </w:pPr>
      <w:r>
        <w:t>Python-based Chatbot</w:t>
      </w:r>
    </w:p>
    <w:p w14:paraId="34B532A0" w14:textId="09EEA68C" w:rsidR="001A318A" w:rsidRDefault="001A318A" w:rsidP="00AD454A">
      <w:r>
        <w:t>The Chatbot developed for the Project implementation is a combination of Rule-based and AI-based Chatbot. The generic interactions between the Chatbot and User is Rule-based responses, while the core purpose of the Chatbot is NLP based understanding of the Description of the Accident inputted by the User and providing the appropriate classification on the Accident Level.</w:t>
      </w:r>
    </w:p>
    <w:p w14:paraId="7F52500B" w14:textId="4A7CE6F5" w:rsidR="00D713DF" w:rsidRDefault="00D713DF" w:rsidP="00AD454A">
      <w:r>
        <w:t xml:space="preserve">The </w:t>
      </w:r>
      <w:r w:rsidR="00AD454A">
        <w:t>components of the Python-based Chatbot are:</w:t>
      </w:r>
    </w:p>
    <w:p w14:paraId="713487B5" w14:textId="086B1A8D" w:rsidR="00AD454A" w:rsidRDefault="00AD454A" w:rsidP="009341E3">
      <w:pPr>
        <w:pStyle w:val="ListParagraph"/>
        <w:numPr>
          <w:ilvl w:val="0"/>
          <w:numId w:val="39"/>
        </w:numPr>
      </w:pPr>
      <w:proofErr w:type="spellStart"/>
      <w:r w:rsidRPr="00AD454A">
        <w:rPr>
          <w:b/>
          <w:bCs/>
        </w:rPr>
        <w:t>Intents.json</w:t>
      </w:r>
      <w:proofErr w:type="spellEnd"/>
      <w:r w:rsidRPr="00AD454A">
        <w:rPr>
          <w:b/>
          <w:bCs/>
        </w:rPr>
        <w:t>:</w:t>
      </w:r>
      <w:r>
        <w:t xml:space="preserve"> </w:t>
      </w:r>
      <w:r w:rsidRPr="00AD454A">
        <w:t xml:space="preserve">Intents file houses the </w:t>
      </w:r>
      <w:r>
        <w:t>C</w:t>
      </w:r>
      <w:r w:rsidRPr="00AD454A">
        <w:t>hatbot structure detailing the various tags and</w:t>
      </w:r>
      <w:r>
        <w:t xml:space="preserve"> </w:t>
      </w:r>
      <w:r w:rsidRPr="00AD454A">
        <w:t>their respective responses</w:t>
      </w:r>
    </w:p>
    <w:p w14:paraId="0FE65430" w14:textId="1AC450ED" w:rsidR="00AD454A" w:rsidRDefault="00AD454A" w:rsidP="00AD454A">
      <w:pPr>
        <w:pStyle w:val="ListParagraph"/>
        <w:numPr>
          <w:ilvl w:val="0"/>
          <w:numId w:val="39"/>
        </w:numPr>
      </w:pPr>
      <w:r w:rsidRPr="00AD454A">
        <w:rPr>
          <w:b/>
          <w:bCs/>
        </w:rPr>
        <w:t xml:space="preserve">Rule-based Functions: </w:t>
      </w:r>
      <w:r w:rsidRPr="00AD454A">
        <w:t>Functions related to greeting, goodbye, thanks, no answer</w:t>
      </w:r>
    </w:p>
    <w:p w14:paraId="78615C8D" w14:textId="1415E608" w:rsidR="00AD454A" w:rsidRDefault="00AD454A" w:rsidP="007E7A22">
      <w:pPr>
        <w:pStyle w:val="ListParagraph"/>
        <w:numPr>
          <w:ilvl w:val="0"/>
          <w:numId w:val="39"/>
        </w:numPr>
      </w:pPr>
      <w:r w:rsidRPr="00AD454A">
        <w:rPr>
          <w:b/>
          <w:bCs/>
        </w:rPr>
        <w:lastRenderedPageBreak/>
        <w:t>Trained LSTM Model:</w:t>
      </w:r>
      <w:r>
        <w:t xml:space="preserve"> </w:t>
      </w:r>
      <w:r w:rsidRPr="00AD454A">
        <w:t xml:space="preserve">Fully trained LSTM model which classifies the </w:t>
      </w:r>
      <w:r>
        <w:t>A</w:t>
      </w:r>
      <w:r w:rsidRPr="00AD454A">
        <w:t xml:space="preserve">ccident </w:t>
      </w:r>
      <w:r>
        <w:t>L</w:t>
      </w:r>
      <w:r w:rsidRPr="00AD454A">
        <w:t xml:space="preserve">evel based on the </w:t>
      </w:r>
      <w:r>
        <w:t>D</w:t>
      </w:r>
      <w:r w:rsidRPr="00AD454A">
        <w:t xml:space="preserve">escription provided by the </w:t>
      </w:r>
      <w:r>
        <w:t>U</w:t>
      </w:r>
      <w:r w:rsidRPr="00AD454A">
        <w:t>ser</w:t>
      </w:r>
    </w:p>
    <w:p w14:paraId="27266B3E" w14:textId="25920B52" w:rsidR="00AD454A" w:rsidRDefault="00AD454A" w:rsidP="00E72FC3">
      <w:pPr>
        <w:pStyle w:val="ListParagraph"/>
        <w:numPr>
          <w:ilvl w:val="0"/>
          <w:numId w:val="39"/>
        </w:numPr>
      </w:pPr>
      <w:r w:rsidRPr="00AD454A">
        <w:rPr>
          <w:b/>
          <w:bCs/>
        </w:rPr>
        <w:t>Deployment on Flask:</w:t>
      </w:r>
      <w:r>
        <w:t xml:space="preserve"> </w:t>
      </w:r>
      <w:r w:rsidRPr="00AD454A">
        <w:t>Model is deployed on to</w:t>
      </w:r>
      <w:r>
        <w:t xml:space="preserve"> </w:t>
      </w:r>
      <w:r w:rsidRPr="00AD454A">
        <w:t>flask server which enables http end</w:t>
      </w:r>
      <w:r>
        <w:t>-</w:t>
      </w:r>
      <w:r w:rsidRPr="00AD454A">
        <w:t>point which the UI can consume</w:t>
      </w:r>
    </w:p>
    <w:p w14:paraId="6EC921BA" w14:textId="71F582AD" w:rsidR="00AD454A" w:rsidRPr="00AD454A" w:rsidRDefault="00AD454A" w:rsidP="00262519">
      <w:pPr>
        <w:pStyle w:val="ListParagraph"/>
        <w:numPr>
          <w:ilvl w:val="0"/>
          <w:numId w:val="39"/>
        </w:numPr>
      </w:pPr>
      <w:proofErr w:type="spellStart"/>
      <w:r w:rsidRPr="00AD454A">
        <w:rPr>
          <w:b/>
          <w:bCs/>
        </w:rPr>
        <w:t>Tkinter</w:t>
      </w:r>
      <w:proofErr w:type="spellEnd"/>
      <w:r w:rsidRPr="00AD454A">
        <w:rPr>
          <w:b/>
          <w:bCs/>
        </w:rPr>
        <w:t xml:space="preserve"> User Interface (UI): </w:t>
      </w:r>
      <w:r w:rsidRPr="00AD454A">
        <w:t xml:space="preserve">User </w:t>
      </w:r>
      <w:r w:rsidRPr="00AD454A">
        <w:t>I</w:t>
      </w:r>
      <w:r w:rsidRPr="00AD454A">
        <w:t xml:space="preserve">nterface where the user </w:t>
      </w:r>
      <w:r>
        <w:t xml:space="preserve">interacts with the Chatbot, </w:t>
      </w:r>
      <w:r w:rsidRPr="00AD454A">
        <w:t xml:space="preserve">inputs the </w:t>
      </w:r>
      <w:r w:rsidR="003E2F35">
        <w:t>D</w:t>
      </w:r>
      <w:r w:rsidRPr="00AD454A">
        <w:t>escription and receives</w:t>
      </w:r>
      <w:r w:rsidRPr="00AD454A">
        <w:t xml:space="preserve"> </w:t>
      </w:r>
      <w:r w:rsidRPr="00AD454A">
        <w:t>the appropriate response</w:t>
      </w:r>
    </w:p>
    <w:p w14:paraId="5FAA3B7D" w14:textId="77777777" w:rsidR="00D713DF" w:rsidRDefault="00D713DF" w:rsidP="00D713DF">
      <w:pPr>
        <w:keepNext/>
      </w:pPr>
      <w:r w:rsidRPr="00D713DF">
        <w:drawing>
          <wp:inline distT="0" distB="0" distL="0" distR="0" wp14:anchorId="0283DE75" wp14:editId="014DC67F">
            <wp:extent cx="6400800" cy="3600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3600450"/>
                    </a:xfrm>
                    <a:prstGeom prst="rect">
                      <a:avLst/>
                    </a:prstGeom>
                  </pic:spPr>
                </pic:pic>
              </a:graphicData>
            </a:graphic>
          </wp:inline>
        </w:drawing>
      </w:r>
    </w:p>
    <w:p w14:paraId="5371CF20" w14:textId="52387496" w:rsidR="002F69E3" w:rsidRPr="002F69E3" w:rsidRDefault="00D713DF" w:rsidP="00D713DF">
      <w:pPr>
        <w:pStyle w:val="Caption"/>
      </w:pPr>
      <w:bookmarkStart w:id="83" w:name="_Toc90127440"/>
      <w:r>
        <w:t xml:space="preserve">Figure </w:t>
      </w:r>
      <w:fldSimple w:instr=" SEQ Figure \* ARABIC ">
        <w:r>
          <w:rPr>
            <w:noProof/>
          </w:rPr>
          <w:t>23</w:t>
        </w:r>
      </w:fldSimple>
      <w:r>
        <w:t>: Python-based Chatbot Architecture</w:t>
      </w:r>
      <w:bookmarkEnd w:id="83"/>
    </w:p>
    <w:p w14:paraId="41E6463D" w14:textId="123F1007" w:rsidR="008B1428" w:rsidRDefault="008B1428" w:rsidP="00B27791">
      <w:pPr>
        <w:pStyle w:val="Heading3"/>
      </w:pPr>
      <w:bookmarkStart w:id="84" w:name="_Toc90127411"/>
      <w:r>
        <w:t xml:space="preserve">User Interface </w:t>
      </w:r>
      <w:r w:rsidR="00597B34">
        <w:t xml:space="preserve">and Interaction </w:t>
      </w:r>
      <w:r>
        <w:t>Evaluation</w:t>
      </w:r>
      <w:bookmarkEnd w:id="84"/>
    </w:p>
    <w:p w14:paraId="24FF5E08" w14:textId="5BBA514F" w:rsidR="008B1428" w:rsidRDefault="008B1428" w:rsidP="00B27791">
      <w:pPr>
        <w:pStyle w:val="Heading3"/>
      </w:pPr>
      <w:bookmarkStart w:id="85" w:name="_Toc90127412"/>
      <w:r>
        <w:t>Deployment Architecture Evaluation</w:t>
      </w:r>
      <w:bookmarkEnd w:id="85"/>
    </w:p>
    <w:p w14:paraId="15CE1AEB" w14:textId="66FDAD9F" w:rsidR="00597B34" w:rsidRDefault="00CF0DCD" w:rsidP="00597B34">
      <w:pPr>
        <w:pStyle w:val="Heading1"/>
      </w:pPr>
      <w:bookmarkStart w:id="86" w:name="_Toc90127413"/>
      <w:r>
        <w:t>MODEL TRAINING AND TESTING</w:t>
      </w:r>
      <w:bookmarkEnd w:id="86"/>
    </w:p>
    <w:p w14:paraId="68F8F42B" w14:textId="4F38E490" w:rsidR="00996FB4" w:rsidRDefault="00996FB4" w:rsidP="00996FB4">
      <w:r>
        <w:t>List of Models, Parameters, Metrics, and Final Model Pickled</w:t>
      </w:r>
    </w:p>
    <w:p w14:paraId="663D5D6E" w14:textId="339FDC76" w:rsidR="00585189" w:rsidRDefault="00585189" w:rsidP="00585189">
      <w:pPr>
        <w:pStyle w:val="Caption"/>
        <w:keepNext/>
      </w:pPr>
      <w:bookmarkStart w:id="87" w:name="_Toc90127452"/>
      <w:r>
        <w:t xml:space="preserve">Table </w:t>
      </w:r>
      <w:r w:rsidR="006D42EA">
        <w:fldChar w:fldCharType="begin"/>
      </w:r>
      <w:r w:rsidR="006D42EA">
        <w:instrText xml:space="preserve"> SEQ Table \* ARABIC  \* MERGEFORMAT </w:instrText>
      </w:r>
      <w:r w:rsidR="006D42EA">
        <w:fldChar w:fldCharType="separate"/>
      </w:r>
      <w:r w:rsidR="00CC4E6A">
        <w:rPr>
          <w:noProof/>
        </w:rPr>
        <w:t>12</w:t>
      </w:r>
      <w:r w:rsidR="006D42EA">
        <w:rPr>
          <w:noProof/>
        </w:rPr>
        <w:fldChar w:fldCharType="end"/>
      </w:r>
      <w:r>
        <w:t>: Model Selection - Comparison of Metrics</w:t>
      </w:r>
      <w:bookmarkEnd w:id="87"/>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678"/>
        <w:gridCol w:w="1678"/>
        <w:gridCol w:w="1678"/>
        <w:gridCol w:w="1679"/>
        <w:gridCol w:w="1679"/>
      </w:tblGrid>
      <w:tr w:rsidR="00585189" w14:paraId="1625A0BA" w14:textId="77777777" w:rsidTr="00213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top w:val="none" w:sz="0" w:space="0" w:color="auto"/>
              <w:left w:val="none" w:sz="0" w:space="0" w:color="auto"/>
              <w:right w:val="none" w:sz="0" w:space="0" w:color="auto"/>
            </w:tcBorders>
          </w:tcPr>
          <w:p w14:paraId="5B362205" w14:textId="77777777" w:rsidR="00585189" w:rsidRDefault="00585189" w:rsidP="00213F40">
            <w:r>
              <w:t>Model</w:t>
            </w:r>
          </w:p>
        </w:tc>
        <w:tc>
          <w:tcPr>
            <w:tcW w:w="1678" w:type="dxa"/>
            <w:tcBorders>
              <w:top w:val="none" w:sz="0" w:space="0" w:color="auto"/>
              <w:left w:val="none" w:sz="0" w:space="0" w:color="auto"/>
              <w:right w:val="none" w:sz="0" w:space="0" w:color="auto"/>
            </w:tcBorders>
          </w:tcPr>
          <w:p w14:paraId="46C40A95"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69D6DE21"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8" w:type="dxa"/>
            <w:tcBorders>
              <w:top w:val="none" w:sz="0" w:space="0" w:color="auto"/>
              <w:left w:val="none" w:sz="0" w:space="0" w:color="auto"/>
              <w:right w:val="none" w:sz="0" w:space="0" w:color="auto"/>
            </w:tcBorders>
          </w:tcPr>
          <w:p w14:paraId="73147652"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730C1BED"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c>
          <w:tcPr>
            <w:tcW w:w="1679" w:type="dxa"/>
            <w:tcBorders>
              <w:top w:val="none" w:sz="0" w:space="0" w:color="auto"/>
              <w:left w:val="none" w:sz="0" w:space="0" w:color="auto"/>
              <w:right w:val="none" w:sz="0" w:space="0" w:color="auto"/>
            </w:tcBorders>
          </w:tcPr>
          <w:p w14:paraId="329841EB" w14:textId="77777777" w:rsidR="00585189" w:rsidRDefault="00585189" w:rsidP="00213F40">
            <w:pPr>
              <w:cnfStyle w:val="100000000000" w:firstRow="1" w:lastRow="0" w:firstColumn="0" w:lastColumn="0" w:oddVBand="0" w:evenVBand="0" w:oddHBand="0" w:evenHBand="0" w:firstRowFirstColumn="0" w:firstRowLastColumn="0" w:lastRowFirstColumn="0" w:lastRowLastColumn="0"/>
            </w:pPr>
          </w:p>
        </w:tc>
      </w:tr>
      <w:tr w:rsidR="00585189" w14:paraId="493703F9"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3C93B691" w14:textId="77777777" w:rsidR="00585189" w:rsidRDefault="00585189" w:rsidP="00213F40"/>
        </w:tc>
        <w:tc>
          <w:tcPr>
            <w:tcW w:w="1678" w:type="dxa"/>
          </w:tcPr>
          <w:p w14:paraId="09CFBEF5"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01DD6E2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6D7D45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40FAD9D7"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7283E6B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07FB4189"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5EA04D48" w14:textId="77777777" w:rsidR="00585189" w:rsidRDefault="00585189" w:rsidP="00213F40"/>
        </w:tc>
        <w:tc>
          <w:tcPr>
            <w:tcW w:w="1678" w:type="dxa"/>
          </w:tcPr>
          <w:p w14:paraId="46C1BD9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11931C0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53A80287"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6F75CCC8"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53E0966"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r w:rsidR="00585189" w14:paraId="16CB454E" w14:textId="77777777" w:rsidTr="0021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tcBorders>
          </w:tcPr>
          <w:p w14:paraId="4D0DD014" w14:textId="77777777" w:rsidR="00585189" w:rsidRDefault="00585189" w:rsidP="00213F40"/>
        </w:tc>
        <w:tc>
          <w:tcPr>
            <w:tcW w:w="1678" w:type="dxa"/>
          </w:tcPr>
          <w:p w14:paraId="25F468A8"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2C5FC342"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8" w:type="dxa"/>
          </w:tcPr>
          <w:p w14:paraId="70D286BA"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57877FE9"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c>
          <w:tcPr>
            <w:tcW w:w="1679" w:type="dxa"/>
          </w:tcPr>
          <w:p w14:paraId="0442EEAE" w14:textId="77777777" w:rsidR="00585189" w:rsidRDefault="00585189" w:rsidP="00213F40">
            <w:pPr>
              <w:cnfStyle w:val="000000100000" w:firstRow="0" w:lastRow="0" w:firstColumn="0" w:lastColumn="0" w:oddVBand="0" w:evenVBand="0" w:oddHBand="1" w:evenHBand="0" w:firstRowFirstColumn="0" w:firstRowLastColumn="0" w:lastRowFirstColumn="0" w:lastRowLastColumn="0"/>
            </w:pPr>
          </w:p>
        </w:tc>
      </w:tr>
      <w:tr w:rsidR="00585189" w14:paraId="30612600" w14:textId="77777777" w:rsidTr="00213F40">
        <w:tc>
          <w:tcPr>
            <w:cnfStyle w:val="001000000000" w:firstRow="0" w:lastRow="0" w:firstColumn="1" w:lastColumn="0" w:oddVBand="0" w:evenVBand="0" w:oddHBand="0" w:evenHBand="0" w:firstRowFirstColumn="0" w:firstRowLastColumn="0" w:lastRowFirstColumn="0" w:lastRowLastColumn="0"/>
            <w:tcW w:w="1678" w:type="dxa"/>
            <w:tcBorders>
              <w:left w:val="none" w:sz="0" w:space="0" w:color="auto"/>
              <w:bottom w:val="none" w:sz="0" w:space="0" w:color="auto"/>
            </w:tcBorders>
          </w:tcPr>
          <w:p w14:paraId="0F2E8EBD" w14:textId="77777777" w:rsidR="00585189" w:rsidRDefault="00585189" w:rsidP="00213F40"/>
        </w:tc>
        <w:tc>
          <w:tcPr>
            <w:tcW w:w="1678" w:type="dxa"/>
          </w:tcPr>
          <w:p w14:paraId="0826B47E"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4FE6F25B"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8" w:type="dxa"/>
          </w:tcPr>
          <w:p w14:paraId="69EC69D1"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2DA4722F"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c>
          <w:tcPr>
            <w:tcW w:w="1679" w:type="dxa"/>
          </w:tcPr>
          <w:p w14:paraId="18BD4733" w14:textId="77777777" w:rsidR="00585189" w:rsidRDefault="00585189" w:rsidP="00213F40">
            <w:pPr>
              <w:cnfStyle w:val="000000000000" w:firstRow="0" w:lastRow="0" w:firstColumn="0" w:lastColumn="0" w:oddVBand="0" w:evenVBand="0" w:oddHBand="0" w:evenHBand="0" w:firstRowFirstColumn="0" w:firstRowLastColumn="0" w:lastRowFirstColumn="0" w:lastRowLastColumn="0"/>
            </w:pPr>
          </w:p>
        </w:tc>
      </w:tr>
    </w:tbl>
    <w:p w14:paraId="54A55867" w14:textId="77777777" w:rsidR="00585189" w:rsidRDefault="00585189" w:rsidP="00996FB4"/>
    <w:p w14:paraId="1E4BFE80" w14:textId="54ED6546" w:rsidR="00597B34" w:rsidRDefault="00CF0DCD" w:rsidP="00597B34">
      <w:pPr>
        <w:pStyle w:val="Heading1"/>
      </w:pPr>
      <w:bookmarkStart w:id="88" w:name="_Toc90127414"/>
      <w:r>
        <w:t>CHATBOT TRAINING AND TESTING</w:t>
      </w:r>
      <w:bookmarkEnd w:id="88"/>
    </w:p>
    <w:p w14:paraId="241020F5" w14:textId="3FEBDA95" w:rsidR="00996FB4" w:rsidRDefault="00996FB4" w:rsidP="00996FB4">
      <w:r>
        <w:lastRenderedPageBreak/>
        <w:t>Rasa Chatbot</w:t>
      </w:r>
    </w:p>
    <w:p w14:paraId="562D68CF" w14:textId="48A6E24A" w:rsidR="00996FB4" w:rsidRDefault="007F0997" w:rsidP="00996FB4">
      <w:r>
        <w:t>Custom developed Python based Chatbot</w:t>
      </w:r>
    </w:p>
    <w:p w14:paraId="5EC3A839" w14:textId="2EB7C7B6" w:rsidR="007F0997" w:rsidRDefault="00CF0DCD" w:rsidP="007F0997">
      <w:pPr>
        <w:pStyle w:val="Heading1"/>
      </w:pPr>
      <w:bookmarkStart w:id="89" w:name="_Toc90127415"/>
      <w:r>
        <w:t>PROJECT REPORT</w:t>
      </w:r>
      <w:bookmarkEnd w:id="89"/>
    </w:p>
    <w:p w14:paraId="540CB967" w14:textId="51CFA3CC" w:rsidR="007F0997" w:rsidRDefault="007F0997" w:rsidP="007F0997">
      <w:r>
        <w:t>Summary of Results</w:t>
      </w:r>
    </w:p>
    <w:p w14:paraId="01197862" w14:textId="13353AA0" w:rsidR="007F0997" w:rsidRDefault="007F0997" w:rsidP="007F0997">
      <w:r>
        <w:t>Screenshot of Chatbot Interaction</w:t>
      </w:r>
    </w:p>
    <w:p w14:paraId="7C16B51C" w14:textId="689F7E1F" w:rsidR="007F0997" w:rsidRDefault="007F0997" w:rsidP="007F0997">
      <w:r>
        <w:t>Link to Video of Chatbot Interaction</w:t>
      </w:r>
    </w:p>
    <w:p w14:paraId="4C9E8A14" w14:textId="7BDB3650" w:rsidR="00597B34" w:rsidRDefault="00CF0DCD" w:rsidP="00597B34">
      <w:pPr>
        <w:pStyle w:val="Heading1"/>
      </w:pPr>
      <w:bookmarkStart w:id="90" w:name="_Toc90127416"/>
      <w:r>
        <w:t>PROJECT RETROSPECT</w:t>
      </w:r>
      <w:bookmarkEnd w:id="90"/>
    </w:p>
    <w:p w14:paraId="55486930" w14:textId="2F21E1D4" w:rsidR="00996FB4" w:rsidRDefault="00996FB4" w:rsidP="00996FB4">
      <w:r>
        <w:t>Lessons Learnt</w:t>
      </w:r>
    </w:p>
    <w:p w14:paraId="41E15509" w14:textId="4D6E615B" w:rsidR="00996FB4" w:rsidRDefault="00996FB4" w:rsidP="00996FB4">
      <w:r>
        <w:t>Future Enhancements</w:t>
      </w:r>
      <w:r w:rsidR="00E5070D">
        <w:t xml:space="preserve"> or Next Steps</w:t>
      </w:r>
    </w:p>
    <w:p w14:paraId="456A2834" w14:textId="3CFD2335" w:rsidR="00996FB4" w:rsidRDefault="00996FB4" w:rsidP="00996FB4">
      <w:r>
        <w:t>Etc.</w:t>
      </w:r>
    </w:p>
    <w:p w14:paraId="040DAD2D" w14:textId="504383A8" w:rsidR="00597B34" w:rsidRDefault="00CF0DCD" w:rsidP="00597B34">
      <w:pPr>
        <w:pStyle w:val="Heading1"/>
      </w:pPr>
      <w:bookmarkStart w:id="91" w:name="_Toc90127417"/>
      <w:r>
        <w:t>REFERENCES</w:t>
      </w:r>
      <w:bookmarkEnd w:id="91"/>
    </w:p>
    <w:p w14:paraId="25937488" w14:textId="0DE9FBA2" w:rsidR="0096104C" w:rsidRDefault="00DF40DD" w:rsidP="00DF40DD">
      <w:r w:rsidRPr="00DF40DD">
        <w:t>Chatbot: What is a Chatbot? Why are Chatbots Important?</w:t>
      </w:r>
      <w:r>
        <w:t xml:space="preserve"> </w:t>
      </w:r>
      <w:hyperlink r:id="rId39" w:history="1">
        <w:r w:rsidRPr="00D93E53">
          <w:rPr>
            <w:rStyle w:val="Hyperlink"/>
          </w:rPr>
          <w:t>https://www.expert.ai/blog/chatbot/</w:t>
        </w:r>
      </w:hyperlink>
      <w:r>
        <w:t xml:space="preserve"> </w:t>
      </w:r>
    </w:p>
    <w:p w14:paraId="64673E28" w14:textId="234D1875" w:rsidR="009076A3" w:rsidRDefault="007221E5" w:rsidP="00DF40DD">
      <w:r>
        <w:t xml:space="preserve">ELIZA: a Historical Natural Language Processing computer program </w:t>
      </w:r>
      <w:hyperlink r:id="rId40" w:history="1">
        <w:r w:rsidRPr="00D93E53">
          <w:rPr>
            <w:rStyle w:val="Hyperlink"/>
          </w:rPr>
          <w:t>https://en.wikipedia.org/wiki/ELIZA</w:t>
        </w:r>
      </w:hyperlink>
      <w:r>
        <w:t xml:space="preserve"> </w:t>
      </w:r>
    </w:p>
    <w:p w14:paraId="5FB00F67" w14:textId="257774A9" w:rsidR="00B35EF3" w:rsidRDefault="00B35EF3" w:rsidP="00DF40DD">
      <w:r w:rsidRPr="00B35EF3">
        <w:t>The Ultimate Guide to Chatbots</w:t>
      </w:r>
      <w:r>
        <w:t xml:space="preserve"> </w:t>
      </w:r>
      <w:hyperlink r:id="rId41" w:history="1">
        <w:r w:rsidRPr="00D93E53">
          <w:rPr>
            <w:rStyle w:val="Hyperlink"/>
          </w:rPr>
          <w:t>https://www.drift.com/learn/chatbot/</w:t>
        </w:r>
      </w:hyperlink>
      <w:r>
        <w:t xml:space="preserve"> </w:t>
      </w:r>
    </w:p>
    <w:p w14:paraId="72C34697" w14:textId="570A05DE" w:rsidR="00241FD7" w:rsidRDefault="00241FD7" w:rsidP="00DF40DD">
      <w:r w:rsidRPr="00241FD7">
        <w:t>Making Sense of the Chatbot and Conversational AI Platform</w:t>
      </w:r>
      <w:r>
        <w:t xml:space="preserve"> </w:t>
      </w:r>
      <w:r w:rsidRPr="00241FD7">
        <w:t>Market</w:t>
      </w:r>
      <w:r>
        <w:t xml:space="preserve"> </w:t>
      </w:r>
      <w:bookmarkStart w:id="92" w:name="_Hlk89516438"/>
      <w:r w:rsidR="00E22A76">
        <w:fldChar w:fldCharType="begin"/>
      </w:r>
      <w:r w:rsidR="00E22A76">
        <w:instrText xml:space="preserve"> HYPERLINK "https://www.gartner.com/en/documents/3993709/making-sense-of-the-chatbot-and-conversational-ai-platfo" </w:instrText>
      </w:r>
      <w:r w:rsidR="00E22A76">
        <w:fldChar w:fldCharType="separate"/>
      </w:r>
      <w:r w:rsidRPr="008F2155">
        <w:rPr>
          <w:rStyle w:val="Hyperlink"/>
        </w:rPr>
        <w:t>https://www.gartner.com/en/documents/3993709/making-sense-of-the-chatbot-and-conversational-ai-platfo</w:t>
      </w:r>
      <w:r w:rsidR="00E22A76">
        <w:rPr>
          <w:rStyle w:val="Hyperlink"/>
        </w:rPr>
        <w:fldChar w:fldCharType="end"/>
      </w:r>
      <w:bookmarkEnd w:id="92"/>
      <w:r>
        <w:t xml:space="preserve"> </w:t>
      </w:r>
    </w:p>
    <w:p w14:paraId="369001C5" w14:textId="090D937A" w:rsidR="00B92E47" w:rsidRDefault="00B92E47" w:rsidP="00DF40DD">
      <w:r w:rsidRPr="00B92E47">
        <w:t xml:space="preserve">10 Must-Have </w:t>
      </w:r>
      <w:r w:rsidR="00585189">
        <w:t>C</w:t>
      </w:r>
      <w:r w:rsidRPr="00B92E47">
        <w:t xml:space="preserve">hatbot features </w:t>
      </w:r>
      <w:r>
        <w:t xml:space="preserve">by </w:t>
      </w:r>
      <w:proofErr w:type="spellStart"/>
      <w:r>
        <w:t>Engati</w:t>
      </w:r>
      <w:proofErr w:type="spellEnd"/>
      <w:r>
        <w:t xml:space="preserve"> </w:t>
      </w:r>
      <w:hyperlink r:id="rId42" w:history="1">
        <w:r w:rsidRPr="00BF36E4">
          <w:rPr>
            <w:rStyle w:val="Hyperlink"/>
          </w:rPr>
          <w:t>https://www.engati.com/blog/10-killer-chatbot-features-business?utm_content=10-killer-chatbot-features-business</w:t>
        </w:r>
      </w:hyperlink>
      <w:r>
        <w:t xml:space="preserve"> </w:t>
      </w:r>
    </w:p>
    <w:sectPr w:rsidR="00B92E47" w:rsidSect="0096104C">
      <w:headerReference w:type="even" r:id="rId43"/>
      <w:headerReference w:type="default" r:id="rId44"/>
      <w:footerReference w:type="even" r:id="rId45"/>
      <w:footerReference w:type="default" r:id="rId46"/>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BC519" w14:textId="77777777" w:rsidR="006D42EA" w:rsidRDefault="006D42EA">
      <w:pPr>
        <w:spacing w:after="0" w:line="240" w:lineRule="auto"/>
      </w:pPr>
      <w:r>
        <w:separator/>
      </w:r>
    </w:p>
  </w:endnote>
  <w:endnote w:type="continuationSeparator" w:id="0">
    <w:p w14:paraId="11EF57A9" w14:textId="77777777" w:rsidR="006D42EA" w:rsidRDefault="006D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295F"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4EE3"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C43E6" w14:textId="77777777" w:rsidR="006D42EA" w:rsidRDefault="006D42EA">
      <w:pPr>
        <w:spacing w:after="0" w:line="240" w:lineRule="auto"/>
      </w:pPr>
      <w:r>
        <w:separator/>
      </w:r>
    </w:p>
  </w:footnote>
  <w:footnote w:type="continuationSeparator" w:id="0">
    <w:p w14:paraId="36176D5D" w14:textId="77777777" w:rsidR="006D42EA" w:rsidRDefault="006D4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A0E3" w14:textId="7C738F2E" w:rsidR="005225B2" w:rsidRPr="005225B2" w:rsidRDefault="006D42EA" w:rsidP="005225B2">
    <w:pPr>
      <w:pStyle w:val="HeaderEven"/>
    </w:pPr>
    <w:sdt>
      <w:sdtPr>
        <w:rPr>
          <w:rFonts w:eastAsiaTheme="majorEastAsia"/>
        </w:rPr>
        <w:alias w:val="Title:"/>
        <w:tag w:val="Title:"/>
        <w:id w:val="1030215961"/>
        <w:placeholder>
          <w:docPart w:val="3B86535F233142949D4A65247167CE0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336EA1">
          <w:rPr>
            <w:rFonts w:eastAsiaTheme="majorEastAsia"/>
          </w:rPr>
          <w:t>Chatbot Interface using NLP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433091526"/>
      <w:placeholder>
        <w:docPart w:val="3B86535F233142949D4A65247167CE01"/>
      </w:placeholder>
      <w:dataBinding w:prefixMappings="xmlns:ns0='http://purl.org/dc/elements/1.1/' xmlns:ns1='http://schemas.openxmlformats.org/package/2006/metadata/core-properties' " w:xpath="/ns1:coreProperties[1]/ns0:title[1]" w:storeItemID="{6C3C8BC8-F283-45AE-878A-BAB7291924A1}"/>
      <w:text/>
    </w:sdtPr>
    <w:sdtEndPr/>
    <w:sdtContent>
      <w:p w14:paraId="1E987B2E" w14:textId="33AFBE25" w:rsidR="00F56FAE" w:rsidRDefault="00F56FAE">
        <w:pPr>
          <w:pStyle w:val="Header"/>
        </w:pPr>
        <w:r>
          <w:t>Chatbot Interface using NLP</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66228"/>
    <w:multiLevelType w:val="hybridMultilevel"/>
    <w:tmpl w:val="CDDE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13FF3"/>
    <w:multiLevelType w:val="hybridMultilevel"/>
    <w:tmpl w:val="3C4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2227C"/>
    <w:multiLevelType w:val="hybridMultilevel"/>
    <w:tmpl w:val="5F36F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E222F"/>
    <w:multiLevelType w:val="hybridMultilevel"/>
    <w:tmpl w:val="5A7C9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C3535"/>
    <w:multiLevelType w:val="hybridMultilevel"/>
    <w:tmpl w:val="D20A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2000C"/>
    <w:multiLevelType w:val="multilevel"/>
    <w:tmpl w:val="4948D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8525E6"/>
    <w:multiLevelType w:val="hybridMultilevel"/>
    <w:tmpl w:val="60E0E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EF76DB6"/>
    <w:multiLevelType w:val="hybridMultilevel"/>
    <w:tmpl w:val="665E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76C07"/>
    <w:multiLevelType w:val="hybridMultilevel"/>
    <w:tmpl w:val="1B8E56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D046DA"/>
    <w:multiLevelType w:val="hybridMultilevel"/>
    <w:tmpl w:val="CA46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87200"/>
    <w:multiLevelType w:val="hybridMultilevel"/>
    <w:tmpl w:val="67EA0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6"/>
  </w:num>
  <w:num w:numId="12">
    <w:abstractNumId w:val="18"/>
  </w:num>
  <w:num w:numId="13">
    <w:abstractNumId w:val="7"/>
  </w:num>
  <w:num w:numId="14">
    <w:abstractNumId w:val="6"/>
  </w:num>
  <w:num w:numId="15">
    <w:abstractNumId w:val="5"/>
  </w:num>
  <w:num w:numId="16">
    <w:abstractNumId w:val="4"/>
  </w:num>
  <w:num w:numId="17">
    <w:abstractNumId w:val="16"/>
  </w:num>
  <w:num w:numId="18">
    <w:abstractNumId w:val="18"/>
  </w:num>
  <w:num w:numId="19">
    <w:abstractNumId w:val="7"/>
  </w:num>
  <w:num w:numId="20">
    <w:abstractNumId w:val="6"/>
  </w:num>
  <w:num w:numId="21">
    <w:abstractNumId w:val="5"/>
  </w:num>
  <w:num w:numId="22">
    <w:abstractNumId w:val="4"/>
  </w:num>
  <w:num w:numId="23">
    <w:abstractNumId w:val="16"/>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2"/>
  </w:num>
  <w:num w:numId="31">
    <w:abstractNumId w:val="17"/>
  </w:num>
  <w:num w:numId="32">
    <w:abstractNumId w:val="19"/>
  </w:num>
  <w:num w:numId="33">
    <w:abstractNumId w:val="10"/>
  </w:num>
  <w:num w:numId="34">
    <w:abstractNumId w:val="21"/>
  </w:num>
  <w:num w:numId="35">
    <w:abstractNumId w:val="22"/>
  </w:num>
  <w:num w:numId="36">
    <w:abstractNumId w:val="13"/>
  </w:num>
  <w:num w:numId="37">
    <w:abstractNumId w:val="20"/>
  </w:num>
  <w:num w:numId="38">
    <w:abstractNumId w:val="1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E2"/>
    <w:rsid w:val="00015071"/>
    <w:rsid w:val="00033F89"/>
    <w:rsid w:val="00052A4A"/>
    <w:rsid w:val="00056F76"/>
    <w:rsid w:val="00065264"/>
    <w:rsid w:val="00067337"/>
    <w:rsid w:val="000720B4"/>
    <w:rsid w:val="00076D6A"/>
    <w:rsid w:val="000775A1"/>
    <w:rsid w:val="0008385D"/>
    <w:rsid w:val="00092DD7"/>
    <w:rsid w:val="00096054"/>
    <w:rsid w:val="0009687B"/>
    <w:rsid w:val="000A4950"/>
    <w:rsid w:val="000B3E61"/>
    <w:rsid w:val="000B5A66"/>
    <w:rsid w:val="000C44C9"/>
    <w:rsid w:val="000C6102"/>
    <w:rsid w:val="00106B79"/>
    <w:rsid w:val="00113157"/>
    <w:rsid w:val="00132205"/>
    <w:rsid w:val="00151235"/>
    <w:rsid w:val="00161678"/>
    <w:rsid w:val="001730B3"/>
    <w:rsid w:val="0017501C"/>
    <w:rsid w:val="00177883"/>
    <w:rsid w:val="0019783B"/>
    <w:rsid w:val="001A318A"/>
    <w:rsid w:val="001A7747"/>
    <w:rsid w:val="001B5594"/>
    <w:rsid w:val="001B6772"/>
    <w:rsid w:val="001D4AE0"/>
    <w:rsid w:val="001E00FA"/>
    <w:rsid w:val="001E51BD"/>
    <w:rsid w:val="00212302"/>
    <w:rsid w:val="00217BAB"/>
    <w:rsid w:val="00240E28"/>
    <w:rsid w:val="00241FD7"/>
    <w:rsid w:val="002455AC"/>
    <w:rsid w:val="00255C7B"/>
    <w:rsid w:val="00261325"/>
    <w:rsid w:val="002855AB"/>
    <w:rsid w:val="002B2685"/>
    <w:rsid w:val="002D1328"/>
    <w:rsid w:val="002D3102"/>
    <w:rsid w:val="002F69E3"/>
    <w:rsid w:val="003007D9"/>
    <w:rsid w:val="003077E6"/>
    <w:rsid w:val="00315F39"/>
    <w:rsid w:val="00331FC0"/>
    <w:rsid w:val="00336EA1"/>
    <w:rsid w:val="00356B91"/>
    <w:rsid w:val="00356FE5"/>
    <w:rsid w:val="00361CE5"/>
    <w:rsid w:val="00373A22"/>
    <w:rsid w:val="003932FB"/>
    <w:rsid w:val="003A0FD3"/>
    <w:rsid w:val="003A2F68"/>
    <w:rsid w:val="003B2862"/>
    <w:rsid w:val="003C34B1"/>
    <w:rsid w:val="003C4751"/>
    <w:rsid w:val="003C503E"/>
    <w:rsid w:val="003C5CA5"/>
    <w:rsid w:val="003C7E3F"/>
    <w:rsid w:val="003D00B7"/>
    <w:rsid w:val="003D2BFD"/>
    <w:rsid w:val="003E0404"/>
    <w:rsid w:val="003E2F35"/>
    <w:rsid w:val="003E38BF"/>
    <w:rsid w:val="003E498D"/>
    <w:rsid w:val="003E4AF5"/>
    <w:rsid w:val="003F118F"/>
    <w:rsid w:val="00402606"/>
    <w:rsid w:val="00431B47"/>
    <w:rsid w:val="00431C36"/>
    <w:rsid w:val="004329C7"/>
    <w:rsid w:val="004404AB"/>
    <w:rsid w:val="00442C9B"/>
    <w:rsid w:val="00454851"/>
    <w:rsid w:val="00475DA8"/>
    <w:rsid w:val="00481EDF"/>
    <w:rsid w:val="00482406"/>
    <w:rsid w:val="00491AAA"/>
    <w:rsid w:val="0049522A"/>
    <w:rsid w:val="0049775F"/>
    <w:rsid w:val="004A2435"/>
    <w:rsid w:val="004A29DD"/>
    <w:rsid w:val="004B2084"/>
    <w:rsid w:val="004C60C1"/>
    <w:rsid w:val="004D2680"/>
    <w:rsid w:val="004F2E63"/>
    <w:rsid w:val="004F3FF4"/>
    <w:rsid w:val="00507E2E"/>
    <w:rsid w:val="005225B2"/>
    <w:rsid w:val="00543BB9"/>
    <w:rsid w:val="005473E9"/>
    <w:rsid w:val="005758B4"/>
    <w:rsid w:val="00577F9A"/>
    <w:rsid w:val="00583094"/>
    <w:rsid w:val="00585189"/>
    <w:rsid w:val="005927B5"/>
    <w:rsid w:val="00593109"/>
    <w:rsid w:val="00597936"/>
    <w:rsid w:val="00597B34"/>
    <w:rsid w:val="005B18C0"/>
    <w:rsid w:val="005B3DC0"/>
    <w:rsid w:val="005B5C71"/>
    <w:rsid w:val="005C0DD0"/>
    <w:rsid w:val="005D241A"/>
    <w:rsid w:val="005E05B7"/>
    <w:rsid w:val="005E4FD6"/>
    <w:rsid w:val="005E6EC8"/>
    <w:rsid w:val="005F2A42"/>
    <w:rsid w:val="006114B5"/>
    <w:rsid w:val="00613118"/>
    <w:rsid w:val="00616504"/>
    <w:rsid w:val="00620182"/>
    <w:rsid w:val="0064078F"/>
    <w:rsid w:val="0064466C"/>
    <w:rsid w:val="00653C00"/>
    <w:rsid w:val="00670D72"/>
    <w:rsid w:val="00691757"/>
    <w:rsid w:val="00694F9A"/>
    <w:rsid w:val="006A3ECE"/>
    <w:rsid w:val="006A3FAB"/>
    <w:rsid w:val="006A6121"/>
    <w:rsid w:val="006B3342"/>
    <w:rsid w:val="006B49B8"/>
    <w:rsid w:val="006C6777"/>
    <w:rsid w:val="006D4291"/>
    <w:rsid w:val="006D42EA"/>
    <w:rsid w:val="006E212B"/>
    <w:rsid w:val="006E5894"/>
    <w:rsid w:val="006F6554"/>
    <w:rsid w:val="006F74CA"/>
    <w:rsid w:val="007028F4"/>
    <w:rsid w:val="00702B0B"/>
    <w:rsid w:val="00702F15"/>
    <w:rsid w:val="00713244"/>
    <w:rsid w:val="00716FDD"/>
    <w:rsid w:val="007212B2"/>
    <w:rsid w:val="007221E5"/>
    <w:rsid w:val="00730696"/>
    <w:rsid w:val="00736763"/>
    <w:rsid w:val="007531CA"/>
    <w:rsid w:val="00765A3B"/>
    <w:rsid w:val="00766653"/>
    <w:rsid w:val="00771662"/>
    <w:rsid w:val="00772119"/>
    <w:rsid w:val="00782D2B"/>
    <w:rsid w:val="00783448"/>
    <w:rsid w:val="007900E1"/>
    <w:rsid w:val="0079096F"/>
    <w:rsid w:val="00795D70"/>
    <w:rsid w:val="00796203"/>
    <w:rsid w:val="00797A64"/>
    <w:rsid w:val="007A78E5"/>
    <w:rsid w:val="007B0A29"/>
    <w:rsid w:val="007B235A"/>
    <w:rsid w:val="007C0D0E"/>
    <w:rsid w:val="007C770C"/>
    <w:rsid w:val="007D052D"/>
    <w:rsid w:val="007D5DA8"/>
    <w:rsid w:val="007E0AE7"/>
    <w:rsid w:val="007F0997"/>
    <w:rsid w:val="00800F57"/>
    <w:rsid w:val="00803A31"/>
    <w:rsid w:val="0080459D"/>
    <w:rsid w:val="00804AF6"/>
    <w:rsid w:val="00804F97"/>
    <w:rsid w:val="00834E89"/>
    <w:rsid w:val="00857FE0"/>
    <w:rsid w:val="008662AD"/>
    <w:rsid w:val="00867D69"/>
    <w:rsid w:val="00883A92"/>
    <w:rsid w:val="00893013"/>
    <w:rsid w:val="00893755"/>
    <w:rsid w:val="008B1428"/>
    <w:rsid w:val="008B44F2"/>
    <w:rsid w:val="008D28A4"/>
    <w:rsid w:val="008F1E8A"/>
    <w:rsid w:val="008F56CC"/>
    <w:rsid w:val="00905E68"/>
    <w:rsid w:val="009076A3"/>
    <w:rsid w:val="009213CD"/>
    <w:rsid w:val="00950DE7"/>
    <w:rsid w:val="00953FF5"/>
    <w:rsid w:val="0096104C"/>
    <w:rsid w:val="009642BB"/>
    <w:rsid w:val="00981754"/>
    <w:rsid w:val="00984DAE"/>
    <w:rsid w:val="009964BA"/>
    <w:rsid w:val="00996FB4"/>
    <w:rsid w:val="00997ACB"/>
    <w:rsid w:val="009A4EE3"/>
    <w:rsid w:val="009D1D1F"/>
    <w:rsid w:val="009D314A"/>
    <w:rsid w:val="009D5B1E"/>
    <w:rsid w:val="009E0349"/>
    <w:rsid w:val="009F2023"/>
    <w:rsid w:val="00A12D48"/>
    <w:rsid w:val="00A12DAE"/>
    <w:rsid w:val="00A2269D"/>
    <w:rsid w:val="00A26F4B"/>
    <w:rsid w:val="00A311BE"/>
    <w:rsid w:val="00A329B9"/>
    <w:rsid w:val="00A33CD1"/>
    <w:rsid w:val="00A34251"/>
    <w:rsid w:val="00A44E9F"/>
    <w:rsid w:val="00A45567"/>
    <w:rsid w:val="00A456D7"/>
    <w:rsid w:val="00A47B4D"/>
    <w:rsid w:val="00A5429D"/>
    <w:rsid w:val="00A57A18"/>
    <w:rsid w:val="00A60241"/>
    <w:rsid w:val="00A613C1"/>
    <w:rsid w:val="00A646F2"/>
    <w:rsid w:val="00A66ACB"/>
    <w:rsid w:val="00A81F78"/>
    <w:rsid w:val="00AB07FD"/>
    <w:rsid w:val="00AB6706"/>
    <w:rsid w:val="00AC11B8"/>
    <w:rsid w:val="00AD3E48"/>
    <w:rsid w:val="00AD454A"/>
    <w:rsid w:val="00AD7681"/>
    <w:rsid w:val="00AE630A"/>
    <w:rsid w:val="00AE7E1C"/>
    <w:rsid w:val="00B1141D"/>
    <w:rsid w:val="00B11760"/>
    <w:rsid w:val="00B27791"/>
    <w:rsid w:val="00B35EF3"/>
    <w:rsid w:val="00B426FC"/>
    <w:rsid w:val="00B44360"/>
    <w:rsid w:val="00B4588B"/>
    <w:rsid w:val="00B51C90"/>
    <w:rsid w:val="00B5331C"/>
    <w:rsid w:val="00B63554"/>
    <w:rsid w:val="00B73FCA"/>
    <w:rsid w:val="00B765BB"/>
    <w:rsid w:val="00B8484B"/>
    <w:rsid w:val="00B85E73"/>
    <w:rsid w:val="00B92E47"/>
    <w:rsid w:val="00BA24AB"/>
    <w:rsid w:val="00BA339A"/>
    <w:rsid w:val="00BB569C"/>
    <w:rsid w:val="00BC0A22"/>
    <w:rsid w:val="00BD6760"/>
    <w:rsid w:val="00BE1901"/>
    <w:rsid w:val="00BE3880"/>
    <w:rsid w:val="00BF36CB"/>
    <w:rsid w:val="00C03381"/>
    <w:rsid w:val="00C04E78"/>
    <w:rsid w:val="00C12981"/>
    <w:rsid w:val="00C13828"/>
    <w:rsid w:val="00C270B4"/>
    <w:rsid w:val="00C662E4"/>
    <w:rsid w:val="00C85AA2"/>
    <w:rsid w:val="00C928B6"/>
    <w:rsid w:val="00C962E9"/>
    <w:rsid w:val="00CA510F"/>
    <w:rsid w:val="00CA5ABD"/>
    <w:rsid w:val="00CA79C0"/>
    <w:rsid w:val="00CC4E6A"/>
    <w:rsid w:val="00CD12DE"/>
    <w:rsid w:val="00CD6BD3"/>
    <w:rsid w:val="00CD6F2D"/>
    <w:rsid w:val="00CE477C"/>
    <w:rsid w:val="00CF0DCD"/>
    <w:rsid w:val="00CF1C02"/>
    <w:rsid w:val="00D01EED"/>
    <w:rsid w:val="00D07941"/>
    <w:rsid w:val="00D210BF"/>
    <w:rsid w:val="00D22861"/>
    <w:rsid w:val="00D4032E"/>
    <w:rsid w:val="00D45B47"/>
    <w:rsid w:val="00D4773D"/>
    <w:rsid w:val="00D518CF"/>
    <w:rsid w:val="00D619BB"/>
    <w:rsid w:val="00D62024"/>
    <w:rsid w:val="00D63690"/>
    <w:rsid w:val="00D713DF"/>
    <w:rsid w:val="00DA0104"/>
    <w:rsid w:val="00DB3B97"/>
    <w:rsid w:val="00DB4123"/>
    <w:rsid w:val="00DB6C9C"/>
    <w:rsid w:val="00DC305C"/>
    <w:rsid w:val="00DD1C50"/>
    <w:rsid w:val="00DF40DD"/>
    <w:rsid w:val="00DF5C5A"/>
    <w:rsid w:val="00E04568"/>
    <w:rsid w:val="00E076E8"/>
    <w:rsid w:val="00E15AF0"/>
    <w:rsid w:val="00E22A76"/>
    <w:rsid w:val="00E4061F"/>
    <w:rsid w:val="00E43990"/>
    <w:rsid w:val="00E44D2F"/>
    <w:rsid w:val="00E44E60"/>
    <w:rsid w:val="00E5070D"/>
    <w:rsid w:val="00E510E0"/>
    <w:rsid w:val="00E57C77"/>
    <w:rsid w:val="00E600B6"/>
    <w:rsid w:val="00E678DE"/>
    <w:rsid w:val="00E76E95"/>
    <w:rsid w:val="00E85128"/>
    <w:rsid w:val="00E90D9F"/>
    <w:rsid w:val="00E91FE2"/>
    <w:rsid w:val="00E925D0"/>
    <w:rsid w:val="00E959BE"/>
    <w:rsid w:val="00E961BE"/>
    <w:rsid w:val="00ED03E6"/>
    <w:rsid w:val="00ED1452"/>
    <w:rsid w:val="00ED1F42"/>
    <w:rsid w:val="00ED71F9"/>
    <w:rsid w:val="00EF22E3"/>
    <w:rsid w:val="00EF4DCC"/>
    <w:rsid w:val="00F12930"/>
    <w:rsid w:val="00F4397A"/>
    <w:rsid w:val="00F56675"/>
    <w:rsid w:val="00F56FAE"/>
    <w:rsid w:val="00F57D3C"/>
    <w:rsid w:val="00F6600B"/>
    <w:rsid w:val="00F71E65"/>
    <w:rsid w:val="00F757C8"/>
    <w:rsid w:val="00F83042"/>
    <w:rsid w:val="00F946C7"/>
    <w:rsid w:val="00FD24BE"/>
    <w:rsid w:val="00FD6B14"/>
    <w:rsid w:val="00FE47EB"/>
    <w:rsid w:val="00FE6F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D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F2"/>
  </w:style>
  <w:style w:type="paragraph" w:styleId="Heading1">
    <w:name w:val="heading 1"/>
    <w:basedOn w:val="Normal"/>
    <w:link w:val="Heading1Char"/>
    <w:uiPriority w:val="9"/>
    <w:qFormat/>
    <w:rsid w:val="003E38BF"/>
    <w:pPr>
      <w:numPr>
        <w:numId w:val="29"/>
      </w:num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numPr>
        <w:ilvl w:val="1"/>
        <w:numId w:val="29"/>
      </w:num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numPr>
        <w:ilvl w:val="2"/>
        <w:numId w:val="29"/>
      </w:num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autoRedefine/>
    <w:uiPriority w:val="9"/>
    <w:unhideWhenUsed/>
    <w:qFormat/>
    <w:rsid w:val="0049522A"/>
    <w:pPr>
      <w:numPr>
        <w:ilvl w:val="3"/>
        <w:numId w:val="29"/>
      </w:numPr>
      <w:spacing w:before="240" w:after="0"/>
      <w:outlineLvl w:val="3"/>
    </w:pPr>
    <w:rPr>
      <w:spacing w:val="14"/>
      <w:szCs w:val="22"/>
    </w:rPr>
  </w:style>
  <w:style w:type="paragraph" w:styleId="Heading5">
    <w:name w:val="heading 5"/>
    <w:basedOn w:val="Normal"/>
    <w:next w:val="Normal"/>
    <w:link w:val="Heading5Char"/>
    <w:uiPriority w:val="9"/>
    <w:semiHidden/>
    <w:unhideWhenUsed/>
    <w:qFormat/>
    <w:rsid w:val="003E38BF"/>
    <w:pPr>
      <w:numPr>
        <w:ilvl w:val="4"/>
        <w:numId w:val="29"/>
      </w:num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numPr>
        <w:ilvl w:val="5"/>
        <w:numId w:val="29"/>
      </w:num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numPr>
        <w:ilvl w:val="6"/>
        <w:numId w:val="29"/>
      </w:num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numPr>
        <w:ilvl w:val="7"/>
        <w:numId w:val="29"/>
      </w:num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numPr>
        <w:ilvl w:val="8"/>
        <w:numId w:val="29"/>
      </w:num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49522A"/>
    <w:rPr>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7C0D0E"/>
    <w:pPr>
      <w:tabs>
        <w:tab w:val="left" w:pos="432"/>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174">
      <w:bodyDiv w:val="1"/>
      <w:marLeft w:val="0"/>
      <w:marRight w:val="0"/>
      <w:marTop w:val="0"/>
      <w:marBottom w:val="0"/>
      <w:divBdr>
        <w:top w:val="none" w:sz="0" w:space="0" w:color="auto"/>
        <w:left w:val="none" w:sz="0" w:space="0" w:color="auto"/>
        <w:bottom w:val="none" w:sz="0" w:space="0" w:color="auto"/>
        <w:right w:val="none" w:sz="0" w:space="0" w:color="auto"/>
      </w:divBdr>
      <w:divsChild>
        <w:div w:id="1040322738">
          <w:marLeft w:val="0"/>
          <w:marRight w:val="0"/>
          <w:marTop w:val="0"/>
          <w:marBottom w:val="0"/>
          <w:divBdr>
            <w:top w:val="none" w:sz="0" w:space="0" w:color="auto"/>
            <w:left w:val="none" w:sz="0" w:space="0" w:color="auto"/>
            <w:bottom w:val="none" w:sz="0" w:space="0" w:color="auto"/>
            <w:right w:val="none" w:sz="0" w:space="0" w:color="auto"/>
          </w:divBdr>
          <w:divsChild>
            <w:div w:id="10229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370">
      <w:bodyDiv w:val="1"/>
      <w:marLeft w:val="0"/>
      <w:marRight w:val="0"/>
      <w:marTop w:val="0"/>
      <w:marBottom w:val="0"/>
      <w:divBdr>
        <w:top w:val="none" w:sz="0" w:space="0" w:color="auto"/>
        <w:left w:val="none" w:sz="0" w:space="0" w:color="auto"/>
        <w:bottom w:val="none" w:sz="0" w:space="0" w:color="auto"/>
        <w:right w:val="none" w:sz="0" w:space="0" w:color="auto"/>
      </w:divBdr>
      <w:divsChild>
        <w:div w:id="40789151">
          <w:marLeft w:val="0"/>
          <w:marRight w:val="0"/>
          <w:marTop w:val="0"/>
          <w:marBottom w:val="0"/>
          <w:divBdr>
            <w:top w:val="none" w:sz="0" w:space="0" w:color="auto"/>
            <w:left w:val="none" w:sz="0" w:space="0" w:color="auto"/>
            <w:bottom w:val="none" w:sz="0" w:space="0" w:color="auto"/>
            <w:right w:val="none" w:sz="0" w:space="0" w:color="auto"/>
          </w:divBdr>
          <w:divsChild>
            <w:div w:id="251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526">
      <w:bodyDiv w:val="1"/>
      <w:marLeft w:val="0"/>
      <w:marRight w:val="0"/>
      <w:marTop w:val="0"/>
      <w:marBottom w:val="0"/>
      <w:divBdr>
        <w:top w:val="none" w:sz="0" w:space="0" w:color="auto"/>
        <w:left w:val="none" w:sz="0" w:space="0" w:color="auto"/>
        <w:bottom w:val="none" w:sz="0" w:space="0" w:color="auto"/>
        <w:right w:val="none" w:sz="0" w:space="0" w:color="auto"/>
      </w:divBdr>
    </w:div>
    <w:div w:id="1338652633">
      <w:bodyDiv w:val="1"/>
      <w:marLeft w:val="0"/>
      <w:marRight w:val="0"/>
      <w:marTop w:val="0"/>
      <w:marBottom w:val="0"/>
      <w:divBdr>
        <w:top w:val="none" w:sz="0" w:space="0" w:color="auto"/>
        <w:left w:val="none" w:sz="0" w:space="0" w:color="auto"/>
        <w:bottom w:val="none" w:sz="0" w:space="0" w:color="auto"/>
        <w:right w:val="none" w:sz="0" w:space="0" w:color="auto"/>
      </w:divBdr>
      <w:divsChild>
        <w:div w:id="234555578">
          <w:marLeft w:val="0"/>
          <w:marRight w:val="0"/>
          <w:marTop w:val="0"/>
          <w:marBottom w:val="0"/>
          <w:divBdr>
            <w:top w:val="none" w:sz="0" w:space="0" w:color="auto"/>
            <w:left w:val="none" w:sz="0" w:space="0" w:color="auto"/>
            <w:bottom w:val="none" w:sz="0" w:space="0" w:color="auto"/>
            <w:right w:val="none" w:sz="0" w:space="0" w:color="auto"/>
          </w:divBdr>
          <w:divsChild>
            <w:div w:id="845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290">
      <w:bodyDiv w:val="1"/>
      <w:marLeft w:val="0"/>
      <w:marRight w:val="0"/>
      <w:marTop w:val="0"/>
      <w:marBottom w:val="0"/>
      <w:divBdr>
        <w:top w:val="none" w:sz="0" w:space="0" w:color="auto"/>
        <w:left w:val="none" w:sz="0" w:space="0" w:color="auto"/>
        <w:bottom w:val="none" w:sz="0" w:space="0" w:color="auto"/>
        <w:right w:val="none" w:sz="0" w:space="0" w:color="auto"/>
      </w:divBdr>
      <w:divsChild>
        <w:div w:id="814613380">
          <w:marLeft w:val="0"/>
          <w:marRight w:val="0"/>
          <w:marTop w:val="0"/>
          <w:marBottom w:val="0"/>
          <w:divBdr>
            <w:top w:val="none" w:sz="0" w:space="0" w:color="auto"/>
            <w:left w:val="none" w:sz="0" w:space="0" w:color="auto"/>
            <w:bottom w:val="none" w:sz="0" w:space="0" w:color="auto"/>
            <w:right w:val="none" w:sz="0" w:space="0" w:color="auto"/>
          </w:divBdr>
          <w:divsChild>
            <w:div w:id="11116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520">
      <w:bodyDiv w:val="1"/>
      <w:marLeft w:val="0"/>
      <w:marRight w:val="0"/>
      <w:marTop w:val="0"/>
      <w:marBottom w:val="0"/>
      <w:divBdr>
        <w:top w:val="none" w:sz="0" w:space="0" w:color="auto"/>
        <w:left w:val="none" w:sz="0" w:space="0" w:color="auto"/>
        <w:bottom w:val="none" w:sz="0" w:space="0" w:color="auto"/>
        <w:right w:val="none" w:sz="0" w:space="0" w:color="auto"/>
      </w:divBdr>
      <w:divsChild>
        <w:div w:id="897666927">
          <w:marLeft w:val="0"/>
          <w:marRight w:val="0"/>
          <w:marTop w:val="0"/>
          <w:marBottom w:val="0"/>
          <w:divBdr>
            <w:top w:val="none" w:sz="0" w:space="0" w:color="auto"/>
            <w:left w:val="none" w:sz="0" w:space="0" w:color="auto"/>
            <w:bottom w:val="none" w:sz="0" w:space="0" w:color="auto"/>
            <w:right w:val="none" w:sz="0" w:space="0" w:color="auto"/>
          </w:divBdr>
          <w:divsChild>
            <w:div w:id="3037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artner.com/en/documents/3993709/making-sense-of-the-chatbot-and-conversational-ai-platfo" TargetMode="External"/><Relationship Id="rId26" Type="http://schemas.openxmlformats.org/officeDocument/2006/relationships/image" Target="media/image12.png"/><Relationship Id="rId39" Type="http://schemas.openxmlformats.org/officeDocument/2006/relationships/hyperlink" Target="https://www.expert.ai/blog/chatbot/"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engati.com/blog/10-killer-chatbot-features-business?utm_content=10-killer-chatbot-features-business"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artner.com/en/documents/3993709/making-sense-of-the-chatbot-and-conversational-ai-platfo"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en.wikipedia.org/wiki/ELIZA"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n.wikipedia.org/wiki/ELIZ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xpert.ai/blog/chatbo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hyperlink" Target="https://www.drift.com/learn/chatbot/"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1F0FBA70DB411C94839F18263AACA7"/>
        <w:category>
          <w:name w:val="General"/>
          <w:gallery w:val="placeholder"/>
        </w:category>
        <w:types>
          <w:type w:val="bbPlcHdr"/>
        </w:types>
        <w:behaviors>
          <w:behavior w:val="content"/>
        </w:behaviors>
        <w:guid w:val="{49B80705-D5F6-4F14-A60A-2BA0B9004B8D}"/>
      </w:docPartPr>
      <w:docPartBody>
        <w:p w:rsidR="0011454B" w:rsidRDefault="00E04FB0">
          <w:pPr>
            <w:pStyle w:val="611F0FBA70DB411C94839F18263AACA7"/>
          </w:pPr>
          <w:r w:rsidRPr="009213CD">
            <w:t>title</w:t>
          </w:r>
        </w:p>
      </w:docPartBody>
    </w:docPart>
    <w:docPart>
      <w:docPartPr>
        <w:name w:val="112AC1096A384B4798D694BAB7EA39E7"/>
        <w:category>
          <w:name w:val="General"/>
          <w:gallery w:val="placeholder"/>
        </w:category>
        <w:types>
          <w:type w:val="bbPlcHdr"/>
        </w:types>
        <w:behaviors>
          <w:behavior w:val="content"/>
        </w:behaviors>
        <w:guid w:val="{4EE6637E-9664-41AF-837B-276A8F7C7BBA}"/>
      </w:docPartPr>
      <w:docPartBody>
        <w:p w:rsidR="0011454B" w:rsidRDefault="00E04FB0">
          <w:pPr>
            <w:pStyle w:val="112AC1096A384B4798D694BAB7EA39E7"/>
          </w:pPr>
          <w:r w:rsidRPr="00A5429D">
            <w:t>Subtitle</w:t>
          </w:r>
        </w:p>
      </w:docPartBody>
    </w:docPart>
    <w:docPart>
      <w:docPartPr>
        <w:name w:val="FF9E985A81594AC9B8611F73E2C7E8C4"/>
        <w:category>
          <w:name w:val="General"/>
          <w:gallery w:val="placeholder"/>
        </w:category>
        <w:types>
          <w:type w:val="bbPlcHdr"/>
        </w:types>
        <w:behaviors>
          <w:behavior w:val="content"/>
        </w:behaviors>
        <w:guid w:val="{5AA4D275-90A3-4D8B-83F8-4C22097DC600}"/>
      </w:docPartPr>
      <w:docPartBody>
        <w:p w:rsidR="0011454B" w:rsidRDefault="00E04FB0">
          <w:pPr>
            <w:pStyle w:val="FF9E985A81594AC9B8611F73E2C7E8C4"/>
          </w:pPr>
          <w:r>
            <w:t>Title</w:t>
          </w:r>
        </w:p>
      </w:docPartBody>
    </w:docPart>
    <w:docPart>
      <w:docPartPr>
        <w:name w:val="FB8F3455B1CA416F818B55BDDA794FEC"/>
        <w:category>
          <w:name w:val="General"/>
          <w:gallery w:val="placeholder"/>
        </w:category>
        <w:types>
          <w:type w:val="bbPlcHdr"/>
        </w:types>
        <w:behaviors>
          <w:behavior w:val="content"/>
        </w:behaviors>
        <w:guid w:val="{A8126789-4B5F-4F71-8B52-B97DECD07D44}"/>
      </w:docPartPr>
      <w:docPartBody>
        <w:p w:rsidR="0011454B" w:rsidRDefault="00E04FB0">
          <w:pPr>
            <w:pStyle w:val="FB8F3455B1CA416F818B55BDDA794FEC"/>
          </w:pPr>
          <w:r>
            <w:t>subtitle</w:t>
          </w:r>
        </w:p>
      </w:docPartBody>
    </w:docPart>
    <w:docPart>
      <w:docPartPr>
        <w:name w:val="3B86535F233142949D4A65247167CE01"/>
        <w:category>
          <w:name w:val="General"/>
          <w:gallery w:val="placeholder"/>
        </w:category>
        <w:types>
          <w:type w:val="bbPlcHdr"/>
        </w:types>
        <w:behaviors>
          <w:behavior w:val="content"/>
        </w:behaviors>
        <w:guid w:val="{EF6702F3-2319-4B71-B60D-696C9E2B28B4}"/>
      </w:docPartPr>
      <w:docPartBody>
        <w:p w:rsidR="0011454B" w:rsidRDefault="00C0099B">
          <w:r w:rsidRPr="00D93E5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9B"/>
    <w:rsid w:val="00017F46"/>
    <w:rsid w:val="0002509A"/>
    <w:rsid w:val="0011454B"/>
    <w:rsid w:val="00196C2E"/>
    <w:rsid w:val="00265682"/>
    <w:rsid w:val="003A3307"/>
    <w:rsid w:val="004D0147"/>
    <w:rsid w:val="005A1EFD"/>
    <w:rsid w:val="00865A51"/>
    <w:rsid w:val="0087254F"/>
    <w:rsid w:val="009E0644"/>
    <w:rsid w:val="00BC5DE9"/>
    <w:rsid w:val="00C0099B"/>
    <w:rsid w:val="00E04FB0"/>
    <w:rsid w:val="00E82F78"/>
    <w:rsid w:val="00EE33D9"/>
    <w:rsid w:val="00F874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F0FBA70DB411C94839F18263AACA7">
    <w:name w:val="611F0FBA70DB411C94839F18263AACA7"/>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bidi="ar-SA"/>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bidi="ar-SA"/>
      <w14:ligatures w14:val="standardContextual"/>
    </w:rPr>
  </w:style>
  <w:style w:type="paragraph" w:customStyle="1" w:styleId="112AC1096A384B4798D694BAB7EA39E7">
    <w:name w:val="112AC1096A384B4798D694BAB7EA39E7"/>
  </w:style>
  <w:style w:type="paragraph" w:customStyle="1" w:styleId="FF9E985A81594AC9B8611F73E2C7E8C4">
    <w:name w:val="FF9E985A81594AC9B8611F73E2C7E8C4"/>
  </w:style>
  <w:style w:type="paragraph" w:customStyle="1" w:styleId="FB8F3455B1CA416F818B55BDDA794FEC">
    <w:name w:val="FB8F3455B1CA416F818B55BDDA794FEC"/>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bidi="ar-SA"/>
      <w14:ligatures w14:val="standardContextual"/>
    </w:rPr>
  </w:style>
  <w:style w:type="character" w:styleId="PlaceholderText">
    <w:name w:val="Placeholder Text"/>
    <w:basedOn w:val="DefaultParagraphFont"/>
    <w:uiPriority w:val="99"/>
    <w:semiHidden/>
    <w:rsid w:val="00C0099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26</Pages>
  <Words>6464</Words>
  <Characters>36848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Chatbot Interface using NLP</vt:lpstr>
    </vt:vector>
  </TitlesOfParts>
  <Company/>
  <LinksUpToDate>false</LinksUpToDate>
  <CharactersWithSpaces>43226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Interface using NLP</dc:title>
  <dc:subject>Group Capstone Project for PGP AIML</dc:subject>
  <dc:creator/>
  <cp:lastModifiedBy/>
  <cp:revision>1</cp:revision>
  <dcterms:created xsi:type="dcterms:W3CDTF">2021-11-28T11:24:00Z</dcterms:created>
  <dcterms:modified xsi:type="dcterms:W3CDTF">2021-12-11T09:38:00Z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